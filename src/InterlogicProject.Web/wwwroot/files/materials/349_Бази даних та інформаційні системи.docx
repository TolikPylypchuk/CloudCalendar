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54539590"/>
        <w:docPartObj>
          <w:docPartGallery w:val="Cover Pages"/>
          <w:docPartUnique/>
        </w:docPartObj>
      </w:sdtPr>
      <w:sdtEndPr>
        <w:rPr>
          <w:lang w:val="uk-UA"/>
        </w:rPr>
      </w:sdtEndPr>
      <w:sdtContent>
        <w:p w:rsidR="00AC7B1E" w:rsidRDefault="00904B17">
          <w:r w:rsidRPr="00904B17">
            <w:rPr>
              <w:noProof/>
              <w:lang w:eastAsia="en-US"/>
            </w:rPr>
            <mc:AlternateContent>
              <mc:Choice Requires="wpg">
                <w:drawing>
                  <wp:anchor distT="0" distB="0" distL="457200" distR="457200" simplePos="0" relativeHeight="251659264" behindDoc="0" locked="0" layoutInCell="1" allowOverlap="1" wp14:anchorId="58739337" wp14:editId="64E38DE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2368550" cy="9372600"/>
                    <wp:effectExtent l="0" t="0" r="12700" b="0"/>
                    <wp:wrapSquare wrapText="bothSides"/>
                    <wp:docPr id="179" name="Група 17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68551" cy="9372600"/>
                              <a:chOff x="0" y="0"/>
                              <a:chExt cx="2367857" cy="9372600"/>
                            </a:xfrm>
                          </wpg:grpSpPr>
                          <wpg:grpSp>
                            <wpg:cNvPr id="180" name="Група 180"/>
                            <wpg:cNvGrpSpPr/>
                            <wpg:grpSpPr>
                              <a:xfrm>
                                <a:off x="0" y="0"/>
                                <a:ext cx="914400" cy="9372600"/>
                                <a:chOff x="0" y="0"/>
                                <a:chExt cx="914400" cy="9372600"/>
                              </a:xfrm>
                            </wpg:grpSpPr>
                            <wps:wsp>
                              <wps:cNvPr id="181" name="Прямокутник 181"/>
                              <wps:cNvSpPr/>
                              <wps:spPr>
                                <a:xfrm>
                                  <a:off x="0" y="0"/>
                                  <a:ext cx="914400" cy="937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82" name="Група 182"/>
                              <wpg:cNvGrpSpPr/>
                              <wpg:grpSpPr>
                                <a:xfrm>
                                  <a:off x="227566" y="0"/>
                                  <a:ext cx="685800" cy="9372600"/>
                                  <a:chOff x="0" y="0"/>
                                  <a:chExt cx="685800" cy="9372600"/>
                                </a:xfrm>
                              </wpg:grpSpPr>
                              <wps:wsp>
                                <wps:cNvPr id="183" name="Прямокутник 5"/>
                                <wps:cNvSpPr/>
                                <wps:spPr>
                                  <a:xfrm>
                                    <a:off x="0" y="0"/>
                                    <a:ext cx="667512" cy="9363456"/>
                                  </a:xfrm>
                                  <a:custGeom>
                                    <a:avLst/>
                                    <a:gdLst>
                                      <a:gd name="connsiteX0" fmla="*/ 0 w 667707"/>
                                      <a:gd name="connsiteY0" fmla="*/ 0 h 9363456"/>
                                      <a:gd name="connsiteX1" fmla="*/ 667707 w 667707"/>
                                      <a:gd name="connsiteY1" fmla="*/ 0 h 9363456"/>
                                      <a:gd name="connsiteX2" fmla="*/ 667707 w 667707"/>
                                      <a:gd name="connsiteY2" fmla="*/ 9363456 h 9363456"/>
                                      <a:gd name="connsiteX3" fmla="*/ 0 w 667707"/>
                                      <a:gd name="connsiteY3" fmla="*/ 9363456 h 9363456"/>
                                      <a:gd name="connsiteX4" fmla="*/ 0 w 667707"/>
                                      <a:gd name="connsiteY4" fmla="*/ 0 h 9363456"/>
                                      <a:gd name="connsiteX0" fmla="*/ 0 w 667718"/>
                                      <a:gd name="connsiteY0" fmla="*/ 0 h 9363456"/>
                                      <a:gd name="connsiteX1" fmla="*/ 667707 w 667718"/>
                                      <a:gd name="connsiteY1" fmla="*/ 0 h 9363456"/>
                                      <a:gd name="connsiteX2" fmla="*/ 667718 w 667718"/>
                                      <a:gd name="connsiteY2" fmla="*/ 3971925 h 9363456"/>
                                      <a:gd name="connsiteX3" fmla="*/ 667707 w 667718"/>
                                      <a:gd name="connsiteY3" fmla="*/ 9363456 h 9363456"/>
                                      <a:gd name="connsiteX4" fmla="*/ 0 w 667718"/>
                                      <a:gd name="connsiteY4" fmla="*/ 9363456 h 9363456"/>
                                      <a:gd name="connsiteX5" fmla="*/ 0 w 667718"/>
                                      <a:gd name="connsiteY5" fmla="*/ 0 h 9363456"/>
                                      <a:gd name="connsiteX0" fmla="*/ 0 w 667707"/>
                                      <a:gd name="connsiteY0" fmla="*/ 0 h 9363456"/>
                                      <a:gd name="connsiteX1" fmla="*/ 667707 w 667707"/>
                                      <a:gd name="connsiteY1" fmla="*/ 0 h 9363456"/>
                                      <a:gd name="connsiteX2" fmla="*/ 448643 w 667707"/>
                                      <a:gd name="connsiteY2" fmla="*/ 5314677 h 9363456"/>
                                      <a:gd name="connsiteX3" fmla="*/ 667707 w 667707"/>
                                      <a:gd name="connsiteY3" fmla="*/ 9363456 h 9363456"/>
                                      <a:gd name="connsiteX4" fmla="*/ 0 w 667707"/>
                                      <a:gd name="connsiteY4" fmla="*/ 9363456 h 9363456"/>
                                      <a:gd name="connsiteX5" fmla="*/ 0 w 667707"/>
                                      <a:gd name="connsiteY5" fmla="*/ 0 h 9363456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667707" h="9363456">
                                        <a:moveTo>
                                          <a:pt x="0" y="0"/>
                                        </a:moveTo>
                                        <a:lnTo>
                                          <a:pt x="667707" y="0"/>
                                        </a:lnTo>
                                        <a:cubicBezTo>
                                          <a:pt x="667711" y="1323975"/>
                                          <a:pt x="448639" y="3990702"/>
                                          <a:pt x="448643" y="5314677"/>
                                        </a:cubicBezTo>
                                        <a:cubicBezTo>
                                          <a:pt x="448639" y="7111854"/>
                                          <a:pt x="667711" y="7566279"/>
                                          <a:pt x="667707" y="9363456"/>
                                        </a:cubicBezTo>
                                        <a:lnTo>
                                          <a:pt x="0" y="936345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4" name="Прямокутник 184"/>
                                <wps:cNvSpPr/>
                                <wps:spPr>
                                  <a:xfrm>
                                    <a:off x="0" y="0"/>
                                    <a:ext cx="685800" cy="9372600"/>
                                  </a:xfrm>
                                  <a:prstGeom prst="rect">
                                    <a:avLst/>
                                  </a:prstGeom>
                                  <a:blipFill>
                                    <a:blip r:embed="rId9"/>
                                    <a:stretch>
                                      <a:fillRect/>
                                    </a:stretch>
                                  </a:blip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85" name="Текстове поле 185"/>
                            <wps:cNvSpPr txBox="1"/>
                            <wps:spPr>
                              <a:xfrm>
                                <a:off x="922675" y="592751"/>
                                <a:ext cx="1445182" cy="6010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04B17" w:rsidRPr="00774672" w:rsidRDefault="00774672">
                                  <w:pPr>
                                    <w:pStyle w:val="afa"/>
                                    <w:spacing w:before="120"/>
                                    <w:rPr>
                                      <w:color w:val="E84C22" w:themeColor="accent1"/>
                                      <w:sz w:val="26"/>
                                      <w:szCs w:val="2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color w:val="E84C22" w:themeColor="accent1"/>
                                      <w:sz w:val="26"/>
                                      <w:szCs w:val="26"/>
                                      <w:lang w:val="uk-UA"/>
                                    </w:rPr>
                                    <w:t>Анатолій Пилипчук</w:t>
                                  </w:r>
                                </w:p>
                                <w:p w:rsidR="008465B8" w:rsidRPr="00774672" w:rsidRDefault="00774672" w:rsidP="008465B8">
                                  <w:pPr>
                                    <w:spacing w:after="0"/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  <w:lang w:val="uk-UA"/>
                                    </w:rPr>
                                    <w:t>ПМі-31</w:t>
                                  </w:r>
                                </w:p>
                                <w:p w:rsidR="00AA7579" w:rsidRPr="00AA7579" w:rsidRDefault="00AA7579" w:rsidP="00AA7579">
                                  <w:pPr>
                                    <w:spacing w:after="0"/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93200</wp14:pctHeight>
                    </wp14:sizeRelV>
                  </wp:anchor>
                </w:drawing>
              </mc:Choice>
              <mc:Fallback>
                <w:pict>
                  <v:group w14:anchorId="58739337" id="Група 179" o:spid="_x0000_s1026" style="position:absolute;margin-left:0;margin-top:0;width:186.5pt;height:738pt;z-index:251659264;mso-height-percent:932;mso-top-percent:23;mso-wrap-distance-left:36pt;mso-wrap-distance-right:36pt;mso-position-horizontal:left;mso-position-horizontal-relative:page;mso-position-vertical-relative:page;mso-height-percent:932;mso-top-percent:23;mso-width-relative:margin" coordsize="23678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">
                    <v:group id="Група 180" o:spid="_x0000_s1027" style="position:absolute;width:9144;height:93726" coordsize="9144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  <v:rect id="Прямокутник 181" o:spid="_x0000_s1028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" fillcolor="white [3212]" stroked="f" strokeweight="1pt">
                        <v:fill opacity="0"/>
                      </v:rect>
                      <v:group id="Група 182" o:spid="_x0000_s1029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    <v:shape id="Прямокутник 5" o:spid="_x0000_s1030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" path="m,l667707,v4,1323975,-219068,3990702,-219064,5314677c448639,7111854,667711,7566279,667707,9363456l,9363456,,xe" fillcolor="#e84c22 [3204]" stroked="f" strokeweight="1pt">
                          <v:stroke joinstyle="miter"/>
                          <v:path arrowok="t" o:connecttype="custom" o:connectlocs="0,0;667512,0;448512,5314677;667512,9363456;0,9363456;0,0" o:connectangles="0,0,0,0,0,0"/>
                        </v:shape>
                        <v:rect id="Прямокутник 184" o:spid="_x0000_s1031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" stroked="f" strokeweight="1pt">
                          <v:fill r:id="rId10" o:title="" recolor="t" rotate="t" type="frame"/>
                        </v:rect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е поле 185" o:spid="_x0000_s1032" type="#_x0000_t202" style="position:absolute;left:9226;top:5927;width:14452;height:6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" filled="f" stroked="f" strokeweight=".5pt">
                      <v:textbox inset="0,0,0,0">
                        <w:txbxContent>
                          <w:p w:rsidR="00904B17" w:rsidRPr="00774672" w:rsidRDefault="00774672">
                            <w:pPr>
                              <w:pStyle w:val="afa"/>
                              <w:spacing w:before="120"/>
                              <w:rPr>
                                <w:color w:val="E84C22" w:themeColor="accent1"/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color w:val="E84C22" w:themeColor="accent1"/>
                                <w:sz w:val="26"/>
                                <w:szCs w:val="26"/>
                                <w:lang w:val="uk-UA"/>
                              </w:rPr>
                              <w:t>Анатолій Пилипчук</w:t>
                            </w:r>
                          </w:p>
                          <w:p w:rsidR="008465B8" w:rsidRPr="00774672" w:rsidRDefault="00774672" w:rsidP="008465B8">
                            <w:pPr>
                              <w:spacing w:after="0"/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uk-UA"/>
                              </w:rPr>
                              <w:t>ПМі-31</w:t>
                            </w:r>
                          </w:p>
                          <w:p w:rsidR="00AA7579" w:rsidRPr="00AA7579" w:rsidRDefault="00AA7579" w:rsidP="00AA7579">
                            <w:pPr>
                              <w:spacing w:after="0"/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="2881"/>
            <w:tblW w:w="4391" w:type="pct"/>
            <w:tblBorders>
              <w:left w:val="single" w:sz="12" w:space="0" w:color="E84C2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207"/>
          </w:tblGrid>
          <w:tr w:rsidR="00AC7B1E" w:rsidTr="00EF3D1E">
            <w:sdt>
              <w:sdtPr>
                <w:rPr>
                  <w:color w:val="B43412" w:themeColor="accent1" w:themeShade="BF"/>
                  <w:sz w:val="24"/>
                </w:rPr>
                <w:id w:val="1123356913"/>
                <w:placeholder>
                  <w:docPart w:val="2079D94F654D4B0EBCBB5018E3943BF4"/>
                </w:placeholder>
              </w:sdtPr>
              <w:sdtEndPr/>
              <w:sdtContent>
                <w:tc>
                  <w:tcPr>
                    <w:tcW w:w="820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C7B1E" w:rsidRDefault="00774672" w:rsidP="00774672">
                    <w:pPr>
                      <w:pStyle w:val="a4"/>
                      <w:rPr>
                        <w:color w:val="B43412" w:themeColor="accent1" w:themeShade="BF"/>
                        <w:sz w:val="24"/>
                      </w:rPr>
                    </w:pPr>
                    <w:r>
                      <w:rPr>
                        <w:color w:val="B43412" w:themeColor="accent1" w:themeShade="BF"/>
                        <w:sz w:val="24"/>
                        <w:lang w:val="uk-UA"/>
                      </w:rPr>
                      <w:t>ЛНУ ім. І. Франка</w:t>
                    </w:r>
                  </w:p>
                </w:tc>
              </w:sdtContent>
            </w:sdt>
          </w:tr>
          <w:tr w:rsidR="00AC7B1E" w:rsidTr="00EF3D1E">
            <w:tc>
              <w:tcPr>
                <w:tcW w:w="8207" w:type="dxa"/>
              </w:tcPr>
              <w:p w:rsidR="00AC7B1E" w:rsidRPr="009A50D4" w:rsidRDefault="009A50D4" w:rsidP="009A50D4">
                <w:pPr>
                  <w:pStyle w:val="a4"/>
                  <w:spacing w:line="216" w:lineRule="auto"/>
                  <w:rPr>
                    <w:rFonts w:asciiTheme="majorHAnsi" w:eastAsiaTheme="majorEastAsia" w:hAnsiTheme="majorHAnsi" w:cstheme="majorBidi"/>
                    <w:color w:val="E84C22" w:themeColor="accent1"/>
                    <w:sz w:val="88"/>
                    <w:szCs w:val="88"/>
                    <w:lang w:val="uk-UA"/>
                  </w:rPr>
                </w:pPr>
                <w:r w:rsidRPr="009A50D4">
                  <w:rPr>
                    <w:rFonts w:asciiTheme="majorHAnsi" w:eastAsiaTheme="majorEastAsia" w:hAnsiTheme="majorHAnsi" w:cstheme="majorBidi"/>
                    <w:color w:val="E84C22" w:themeColor="accent1"/>
                    <w:sz w:val="72"/>
                    <w:szCs w:val="72"/>
                    <w:lang w:val="uk-UA"/>
                  </w:rPr>
                  <w:t>Бази даних та інформаційні системи</w:t>
                </w:r>
              </w:p>
            </w:tc>
          </w:tr>
          <w:tr w:rsidR="00AC7B1E" w:rsidTr="00EF3D1E">
            <w:sdt>
              <w:sdtPr>
                <w:rPr>
                  <w:color w:val="B43412" w:themeColor="accent1" w:themeShade="BF"/>
                  <w:sz w:val="24"/>
                </w:rPr>
                <w:id w:val="-1892572323"/>
                <w:placeholder>
                  <w:docPart w:val="2079D94F654D4B0EBCBB5018E3943BF4"/>
                </w:placeholder>
              </w:sdtPr>
              <w:sdtEndPr/>
              <w:sdtContent>
                <w:tc>
                  <w:tcPr>
                    <w:tcW w:w="820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C7B1E" w:rsidRDefault="008465B8" w:rsidP="008465B8">
                    <w:pPr>
                      <w:pStyle w:val="a4"/>
                      <w:rPr>
                        <w:color w:val="B43412" w:themeColor="accent1" w:themeShade="BF"/>
                        <w:sz w:val="24"/>
                      </w:rPr>
                    </w:pPr>
                    <w:r>
                      <w:rPr>
                        <w:color w:val="B43412" w:themeColor="accent1" w:themeShade="BF"/>
                        <w:sz w:val="24"/>
                        <w:lang w:val="uk-UA"/>
                      </w:rPr>
                      <w:t>Конспект лекцій, семестр</w:t>
                    </w:r>
                    <w:r w:rsidR="00774672">
                      <w:rPr>
                        <w:color w:val="B43412" w:themeColor="accent1" w:themeShade="BF"/>
                        <w:sz w:val="24"/>
                        <w:lang w:val="uk-UA"/>
                      </w:rPr>
                      <w:t xml:space="preserve"> 5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AC7B1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C7B1E" w:rsidRDefault="00AC7B1E">
                <w:pPr>
                  <w:pStyle w:val="a4"/>
                  <w:rPr>
                    <w:color w:val="E84C22" w:themeColor="accent1"/>
                    <w:sz w:val="28"/>
                    <w:szCs w:val="28"/>
                  </w:rPr>
                </w:pPr>
              </w:p>
              <w:p w:rsidR="00AC7B1E" w:rsidRDefault="00AC7B1E">
                <w:pPr>
                  <w:pStyle w:val="a4"/>
                  <w:rPr>
                    <w:color w:val="E84C22" w:themeColor="accent1"/>
                    <w:sz w:val="28"/>
                    <w:szCs w:val="28"/>
                  </w:rPr>
                </w:pPr>
              </w:p>
              <w:p w:rsidR="00AC7B1E" w:rsidRDefault="00AC7B1E">
                <w:pPr>
                  <w:pStyle w:val="a4"/>
                  <w:rPr>
                    <w:color w:val="E84C22" w:themeColor="accent1"/>
                  </w:rPr>
                </w:pPr>
              </w:p>
            </w:tc>
          </w:tr>
        </w:tbl>
        <w:p w:rsidR="00AC7B1E" w:rsidRDefault="00AC7B1E">
          <w:pPr>
            <w:rPr>
              <w:lang w:val="uk-UA"/>
            </w:rPr>
          </w:pPr>
          <w:r>
            <w:rPr>
              <w:lang w:val="uk-UA"/>
            </w:rPr>
            <w:br w:type="page"/>
          </w:r>
        </w:p>
      </w:sdtContent>
    </w:sdt>
    <w:p w:rsidR="00737422" w:rsidRDefault="00737422" w:rsidP="00737422">
      <w:pPr>
        <w:pStyle w:val="1"/>
        <w:rPr>
          <w:lang w:val="uk-UA"/>
        </w:rPr>
      </w:pPr>
      <w:r>
        <w:rPr>
          <w:lang w:val="uk-UA"/>
        </w:rPr>
        <w:lastRenderedPageBreak/>
        <w:t>Вступ</w:t>
      </w:r>
    </w:p>
    <w:p w:rsidR="001E72B7" w:rsidRDefault="00737422" w:rsidP="00737422">
      <w:pPr>
        <w:pStyle w:val="a0"/>
        <w:rPr>
          <w:lang w:val="uk-UA"/>
        </w:rPr>
      </w:pPr>
      <w:r>
        <w:rPr>
          <w:lang w:val="uk-UA"/>
        </w:rPr>
        <w:t>Де використ</w:t>
      </w:r>
      <w:r w:rsidR="00D271C2">
        <w:rPr>
          <w:lang w:val="uk-UA"/>
        </w:rPr>
        <w:t>овуються бази даних:</w:t>
      </w:r>
    </w:p>
    <w:p w:rsidR="00D271C2" w:rsidRDefault="00D271C2" w:rsidP="00D271C2">
      <w:pPr>
        <w:pStyle w:val="aff7"/>
        <w:numPr>
          <w:ilvl w:val="0"/>
          <w:numId w:val="28"/>
        </w:numPr>
        <w:rPr>
          <w:lang w:val="uk-UA"/>
        </w:rPr>
      </w:pPr>
      <w:r>
        <w:rPr>
          <w:lang w:val="uk-UA"/>
        </w:rPr>
        <w:t>На виробництві;</w:t>
      </w:r>
    </w:p>
    <w:p w:rsidR="00D271C2" w:rsidRDefault="00D271C2" w:rsidP="00D271C2">
      <w:pPr>
        <w:pStyle w:val="aff7"/>
        <w:numPr>
          <w:ilvl w:val="0"/>
          <w:numId w:val="28"/>
        </w:numPr>
        <w:rPr>
          <w:lang w:val="uk-UA"/>
        </w:rPr>
      </w:pPr>
      <w:r>
        <w:rPr>
          <w:lang w:val="uk-UA"/>
        </w:rPr>
        <w:t>Паспорти, свідоцтва про народження тощо;</w:t>
      </w:r>
    </w:p>
    <w:p w:rsidR="00D271C2" w:rsidRDefault="00D271C2" w:rsidP="00D271C2">
      <w:pPr>
        <w:pStyle w:val="aff7"/>
        <w:numPr>
          <w:ilvl w:val="0"/>
          <w:numId w:val="28"/>
        </w:numPr>
        <w:rPr>
          <w:lang w:val="uk-UA"/>
        </w:rPr>
      </w:pPr>
      <w:r>
        <w:rPr>
          <w:lang w:val="uk-UA"/>
        </w:rPr>
        <w:t>Навчальні заклади;</w:t>
      </w:r>
    </w:p>
    <w:p w:rsidR="00D271C2" w:rsidRDefault="00D271C2" w:rsidP="00D271C2">
      <w:pPr>
        <w:pStyle w:val="aff7"/>
        <w:numPr>
          <w:ilvl w:val="0"/>
          <w:numId w:val="28"/>
        </w:numPr>
        <w:rPr>
          <w:lang w:val="uk-UA"/>
        </w:rPr>
      </w:pPr>
      <w:r>
        <w:rPr>
          <w:lang w:val="uk-UA"/>
        </w:rPr>
        <w:t>Комп’ютери, телефони, інші пристрої;</w:t>
      </w:r>
    </w:p>
    <w:p w:rsidR="00A20A4C" w:rsidRDefault="00A20A4C" w:rsidP="00D271C2">
      <w:pPr>
        <w:pStyle w:val="aff7"/>
        <w:numPr>
          <w:ilvl w:val="0"/>
          <w:numId w:val="28"/>
        </w:numPr>
        <w:rPr>
          <w:lang w:val="uk-UA"/>
        </w:rPr>
      </w:pPr>
      <w:r>
        <w:rPr>
          <w:lang w:val="uk-UA"/>
        </w:rPr>
        <w:t>Майже всюди.</w:t>
      </w:r>
    </w:p>
    <w:p w:rsidR="00DE15DB" w:rsidRDefault="00A20A4C" w:rsidP="000E3870">
      <w:pPr>
        <w:pStyle w:val="a0"/>
        <w:rPr>
          <w:lang w:val="uk-UA"/>
        </w:rPr>
      </w:pPr>
      <w:r>
        <w:rPr>
          <w:lang w:val="uk-UA"/>
        </w:rPr>
        <w:t>Для роботи з базами даних використовуються мови програмування баз даних. В основному вони не є повні за Тюрінгом. Але спричиняют</w:t>
      </w:r>
      <w:r w:rsidR="002404F9">
        <w:rPr>
          <w:lang w:val="uk-UA"/>
        </w:rPr>
        <w:t>ь стислі вирази, у яких ми пишемо, що ми хочемо отримати, а не як.</w:t>
      </w:r>
      <w:r w:rsidR="002F66FF">
        <w:rPr>
          <w:lang w:val="uk-UA"/>
        </w:rPr>
        <w:t xml:space="preserve"> </w:t>
      </w:r>
      <w:r w:rsidR="002404F9">
        <w:rPr>
          <w:lang w:val="uk-UA"/>
        </w:rPr>
        <w:t>Одразу ж виникають проблеми: як швидко виконати такий вираз, чи є оптимальніший метод виконання тощо.</w:t>
      </w:r>
    </w:p>
    <w:p w:rsidR="000E3870" w:rsidRDefault="000E3870" w:rsidP="000E3870">
      <w:pPr>
        <w:pStyle w:val="a0"/>
        <w:rPr>
          <w:lang w:val="uk-UA"/>
        </w:rPr>
      </w:pPr>
      <w:r>
        <w:rPr>
          <w:lang w:val="uk-UA"/>
        </w:rPr>
        <w:t>Файлова система – найпростіша база даних. Є ієрархія. В кінці цієї ієрархії зберігаються дані у файлах.</w:t>
      </w:r>
    </w:p>
    <w:p w:rsidR="00AF263E" w:rsidRDefault="00AF263E" w:rsidP="000E3870">
      <w:pPr>
        <w:pStyle w:val="a0"/>
        <w:rPr>
          <w:lang w:val="uk-UA"/>
        </w:rPr>
      </w:pPr>
      <w:r>
        <w:rPr>
          <w:lang w:val="uk-UA"/>
        </w:rPr>
        <w:t>Якщо виконуються ці правила для операції</w:t>
      </w:r>
      <w:r w:rsidRPr="00FF3EF6">
        <w:rPr>
          <w:lang w:val="uk-UA"/>
        </w:rPr>
        <w:t xml:space="preserve"> (</w:t>
      </w:r>
      <w:r>
        <w:t>ACID</w:t>
      </w:r>
      <w:r w:rsidRPr="00FF3EF6">
        <w:rPr>
          <w:lang w:val="uk-UA"/>
        </w:rPr>
        <w:t>)</w:t>
      </w:r>
      <w:r>
        <w:rPr>
          <w:lang w:val="uk-UA"/>
        </w:rPr>
        <w:t>, то швидше за все проблем не буде:</w:t>
      </w:r>
    </w:p>
    <w:p w:rsidR="00AF263E" w:rsidRPr="00AF263E" w:rsidRDefault="00AF263E" w:rsidP="00AF263E">
      <w:pPr>
        <w:pStyle w:val="aff7"/>
        <w:numPr>
          <w:ilvl w:val="0"/>
          <w:numId w:val="28"/>
        </w:numPr>
        <w:rPr>
          <w:lang w:val="uk-UA"/>
        </w:rPr>
      </w:pPr>
      <w:r>
        <w:t>Atomicity;</w:t>
      </w:r>
    </w:p>
    <w:p w:rsidR="00AF263E" w:rsidRPr="00AF263E" w:rsidRDefault="00AF263E" w:rsidP="00AF263E">
      <w:pPr>
        <w:pStyle w:val="aff7"/>
        <w:numPr>
          <w:ilvl w:val="0"/>
          <w:numId w:val="28"/>
        </w:numPr>
        <w:rPr>
          <w:lang w:val="uk-UA"/>
        </w:rPr>
      </w:pPr>
      <w:r>
        <w:t>Consistency;</w:t>
      </w:r>
    </w:p>
    <w:p w:rsidR="00AF263E" w:rsidRPr="00AF263E" w:rsidRDefault="00AF263E" w:rsidP="00AF263E">
      <w:pPr>
        <w:pStyle w:val="aff7"/>
        <w:numPr>
          <w:ilvl w:val="0"/>
          <w:numId w:val="28"/>
        </w:numPr>
        <w:rPr>
          <w:lang w:val="uk-UA"/>
        </w:rPr>
      </w:pPr>
      <w:r>
        <w:t>Isolation;</w:t>
      </w:r>
    </w:p>
    <w:p w:rsidR="00AF263E" w:rsidRPr="00AF263E" w:rsidRDefault="00AF263E" w:rsidP="00AF263E">
      <w:pPr>
        <w:pStyle w:val="aff7"/>
        <w:numPr>
          <w:ilvl w:val="0"/>
          <w:numId w:val="28"/>
        </w:numPr>
        <w:rPr>
          <w:lang w:val="uk-UA"/>
        </w:rPr>
      </w:pPr>
      <w:r>
        <w:t>Durability;</w:t>
      </w:r>
    </w:p>
    <w:p w:rsidR="00AF263E" w:rsidRDefault="00AF263E" w:rsidP="00AF263E">
      <w:pPr>
        <w:pStyle w:val="a0"/>
        <w:rPr>
          <w:lang w:val="uk-UA"/>
        </w:rPr>
      </w:pPr>
      <w:r w:rsidRPr="00AF263E">
        <w:rPr>
          <w:u w:val="single"/>
          <w:lang w:val="uk-UA"/>
        </w:rPr>
        <w:t>Означення</w:t>
      </w:r>
      <w:r>
        <w:rPr>
          <w:lang w:val="uk-UA"/>
        </w:rPr>
        <w:tab/>
        <w:t>База даних</w:t>
      </w:r>
      <w:r w:rsidR="00FA0296">
        <w:rPr>
          <w:lang w:val="uk-UA"/>
        </w:rPr>
        <w:t xml:space="preserve"> (БД)</w:t>
      </w:r>
      <w:r>
        <w:rPr>
          <w:lang w:val="uk-UA"/>
        </w:rPr>
        <w:t xml:space="preserve"> – впорядкований набір логічно взаємопов’язаних даних, що використовується спільно, та призначений для задоволення інформаційних потреб користувачів.</w:t>
      </w:r>
    </w:p>
    <w:p w:rsidR="00FA0296" w:rsidRDefault="00FA0296" w:rsidP="00AF263E">
      <w:pPr>
        <w:pStyle w:val="a0"/>
        <w:rPr>
          <w:lang w:val="uk-UA"/>
        </w:rPr>
      </w:pPr>
      <w:r>
        <w:rPr>
          <w:lang w:val="uk-UA"/>
        </w:rPr>
        <w:t>Часто під БД розуміють систему керування базою даних (СКБД).</w:t>
      </w:r>
    </w:p>
    <w:p w:rsidR="00B71067" w:rsidRDefault="00B71067" w:rsidP="00AF263E">
      <w:pPr>
        <w:pStyle w:val="a0"/>
        <w:rPr>
          <w:lang w:val="uk-UA"/>
        </w:rPr>
      </w:pPr>
      <w:r>
        <w:rPr>
          <w:lang w:val="uk-UA"/>
        </w:rPr>
        <w:t>Головним завданням БД є гарантоване збереження значних обсягів інформації (так звані записи даних) та надання доступу до неї користувачу або прикладній програмі.</w:t>
      </w:r>
    </w:p>
    <w:p w:rsidR="0011357B" w:rsidRDefault="0011357B" w:rsidP="00AF263E">
      <w:pPr>
        <w:pStyle w:val="a0"/>
        <w:rPr>
          <w:lang w:val="uk-UA"/>
        </w:rPr>
      </w:pPr>
      <w:r>
        <w:rPr>
          <w:lang w:val="uk-UA"/>
        </w:rPr>
        <w:t>База даних складається з 2 частин: дані та системи керування ними.</w:t>
      </w:r>
    </w:p>
    <w:p w:rsidR="0011357B" w:rsidRDefault="0011357B" w:rsidP="00342869">
      <w:pPr>
        <w:pStyle w:val="2"/>
        <w:rPr>
          <w:lang w:val="uk-UA"/>
        </w:rPr>
      </w:pPr>
      <w:r>
        <w:rPr>
          <w:lang w:val="uk-UA"/>
        </w:rPr>
        <w:t>Історія розвитку баз даних</w:t>
      </w:r>
    </w:p>
    <w:p w:rsidR="0011357B" w:rsidRDefault="007972B7" w:rsidP="0011357B">
      <w:pPr>
        <w:pStyle w:val="a0"/>
        <w:rPr>
          <w:lang w:val="uk-UA"/>
        </w:rPr>
      </w:pPr>
      <w:r>
        <w:rPr>
          <w:lang w:val="uk-UA"/>
        </w:rPr>
        <w:t xml:space="preserve">1960-ті роки: </w:t>
      </w:r>
      <w:r w:rsidR="00C14692">
        <w:rPr>
          <w:lang w:val="uk-UA"/>
        </w:rPr>
        <w:t>Р</w:t>
      </w:r>
      <w:r>
        <w:rPr>
          <w:lang w:val="uk-UA"/>
        </w:rPr>
        <w:t xml:space="preserve">озробка перших баз даних, зокрема </w:t>
      </w:r>
      <w:r>
        <w:t>CODASYL</w:t>
      </w:r>
      <w:r w:rsidRPr="00FF3EF6">
        <w:rPr>
          <w:lang w:val="uk-UA"/>
        </w:rPr>
        <w:t xml:space="preserve"> (</w:t>
      </w:r>
      <w:r>
        <w:rPr>
          <w:lang w:val="uk-UA"/>
        </w:rPr>
        <w:t xml:space="preserve">розробка </w:t>
      </w:r>
      <w:r>
        <w:t>North</w:t>
      </w:r>
      <w:r w:rsidRPr="00FF3EF6">
        <w:rPr>
          <w:lang w:val="uk-UA"/>
        </w:rPr>
        <w:t xml:space="preserve"> </w:t>
      </w:r>
      <w:r>
        <w:t>American</w:t>
      </w:r>
      <w:r w:rsidRPr="00FF3EF6">
        <w:rPr>
          <w:lang w:val="uk-UA"/>
        </w:rPr>
        <w:t xml:space="preserve"> </w:t>
      </w:r>
      <w:r>
        <w:t>Rockwell</w:t>
      </w:r>
      <w:r w:rsidRPr="00FF3EF6">
        <w:rPr>
          <w:lang w:val="uk-UA"/>
        </w:rPr>
        <w:t>)</w:t>
      </w:r>
      <w:r>
        <w:rPr>
          <w:lang w:val="uk-UA"/>
        </w:rPr>
        <w:t>,</w:t>
      </w:r>
      <w:r w:rsidR="000D4E38">
        <w:rPr>
          <w:lang w:val="uk-UA"/>
        </w:rPr>
        <w:t xml:space="preserve"> де використовувалась мережева модель даних, і</w:t>
      </w:r>
      <w:r>
        <w:rPr>
          <w:lang w:val="uk-UA"/>
        </w:rPr>
        <w:t xml:space="preserve"> яка пізніше була взята за основу для розробки СКБД </w:t>
      </w:r>
      <w:r>
        <w:t>IMS</w:t>
      </w:r>
      <w:r w:rsidRPr="00FF3EF6">
        <w:rPr>
          <w:lang w:val="uk-UA"/>
        </w:rPr>
        <w:t xml:space="preserve"> </w:t>
      </w:r>
      <w:r>
        <w:rPr>
          <w:lang w:val="uk-UA"/>
        </w:rPr>
        <w:t xml:space="preserve">від </w:t>
      </w:r>
      <w:r>
        <w:t>IBM</w:t>
      </w:r>
      <w:r>
        <w:rPr>
          <w:lang w:val="uk-UA"/>
        </w:rPr>
        <w:t>.</w:t>
      </w:r>
    </w:p>
    <w:p w:rsidR="00C63815" w:rsidRDefault="00C63815" w:rsidP="0011357B">
      <w:pPr>
        <w:pStyle w:val="a0"/>
        <w:rPr>
          <w:lang w:val="uk-UA"/>
        </w:rPr>
      </w:pPr>
      <w:r>
        <w:rPr>
          <w:lang w:val="uk-UA"/>
        </w:rPr>
        <w:t>1970-</w:t>
      </w:r>
      <w:r w:rsidR="00C14692">
        <w:rPr>
          <w:lang w:val="uk-UA"/>
        </w:rPr>
        <w:t>ті роки: Н</w:t>
      </w:r>
      <w:r>
        <w:rPr>
          <w:lang w:val="uk-UA"/>
        </w:rPr>
        <w:t>аукове обґрунтування Едґаром Код</w:t>
      </w:r>
      <w:r w:rsidR="006C4BC0">
        <w:rPr>
          <w:lang w:val="uk-UA"/>
        </w:rPr>
        <w:t>д</w:t>
      </w:r>
      <w:r>
        <w:rPr>
          <w:lang w:val="uk-UA"/>
        </w:rPr>
        <w:t xml:space="preserve">ом, яке зацікавило лише наукові кола, і використовувалось тільки в </w:t>
      </w:r>
      <w:r>
        <w:t>Ingres</w:t>
      </w:r>
      <w:r w:rsidRPr="00FF3EF6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t>IBM</w:t>
      </w:r>
      <w:r>
        <w:rPr>
          <w:lang w:val="uk-UA"/>
        </w:rPr>
        <w:t>.</w:t>
      </w:r>
    </w:p>
    <w:p w:rsidR="000D4E38" w:rsidRDefault="000D4E38" w:rsidP="0011357B">
      <w:pPr>
        <w:pStyle w:val="a0"/>
        <w:rPr>
          <w:lang w:val="uk-UA"/>
        </w:rPr>
      </w:pPr>
      <w:r>
        <w:rPr>
          <w:lang w:val="uk-UA"/>
        </w:rPr>
        <w:lastRenderedPageBreak/>
        <w:t>1980-ті роки:</w:t>
      </w:r>
      <w:r w:rsidR="004F0BCC">
        <w:rPr>
          <w:lang w:val="uk-UA"/>
        </w:rPr>
        <w:t xml:space="preserve"> </w:t>
      </w:r>
      <w:r w:rsidR="00FE12BE">
        <w:rPr>
          <w:lang w:val="uk-UA"/>
        </w:rPr>
        <w:t>П</w:t>
      </w:r>
      <w:r w:rsidR="004F0BCC">
        <w:rPr>
          <w:lang w:val="uk-UA"/>
        </w:rPr>
        <w:t xml:space="preserve">оява перших комерційних реляційних баз даних від </w:t>
      </w:r>
      <w:r w:rsidR="004F0BCC">
        <w:t>Oracle</w:t>
      </w:r>
      <w:r w:rsidR="004F0BCC" w:rsidRPr="00FF3EF6">
        <w:rPr>
          <w:lang w:val="uk-UA"/>
        </w:rPr>
        <w:t xml:space="preserve"> </w:t>
      </w:r>
      <w:r w:rsidR="004F0BCC">
        <w:rPr>
          <w:lang w:val="uk-UA"/>
        </w:rPr>
        <w:t xml:space="preserve">та </w:t>
      </w:r>
      <w:r w:rsidR="004F0BCC">
        <w:t>DB</w:t>
      </w:r>
      <w:r w:rsidR="004F0BCC" w:rsidRPr="00FF3EF6">
        <w:rPr>
          <w:lang w:val="uk-UA"/>
        </w:rPr>
        <w:t>2</w:t>
      </w:r>
      <w:r w:rsidR="004F0BCC">
        <w:rPr>
          <w:lang w:val="uk-UA"/>
        </w:rPr>
        <w:t>.</w:t>
      </w:r>
      <w:r w:rsidR="00C14692">
        <w:rPr>
          <w:lang w:val="uk-UA"/>
        </w:rPr>
        <w:t xml:space="preserve"> Реляційні бази даних починають витісняти ієрархічні. В теорії починаються дослідження розподілених баз даних.</w:t>
      </w:r>
    </w:p>
    <w:p w:rsidR="00C14692" w:rsidRDefault="00C14692" w:rsidP="0011357B">
      <w:pPr>
        <w:pStyle w:val="a0"/>
        <w:rPr>
          <w:lang w:val="uk-UA"/>
        </w:rPr>
      </w:pPr>
      <w:r>
        <w:rPr>
          <w:lang w:val="uk-UA"/>
        </w:rPr>
        <w:t>1990-ті роки: Увага спрямовується до об’єктно-орієнтованих баз даних.</w:t>
      </w:r>
    </w:p>
    <w:p w:rsidR="00C14692" w:rsidRDefault="00C14692" w:rsidP="0011357B">
      <w:pPr>
        <w:pStyle w:val="a0"/>
        <w:rPr>
          <w:lang w:val="uk-UA"/>
        </w:rPr>
      </w:pPr>
      <w:r>
        <w:rPr>
          <w:lang w:val="uk-UA"/>
        </w:rPr>
        <w:t>2000</w:t>
      </w:r>
      <w:r w:rsidR="003B5BA6">
        <w:rPr>
          <w:lang w:val="uk-UA"/>
        </w:rPr>
        <w:t>-</w:t>
      </w:r>
      <w:r>
        <w:rPr>
          <w:lang w:val="uk-UA"/>
        </w:rPr>
        <w:t xml:space="preserve">ті </w:t>
      </w:r>
      <w:r w:rsidR="00FE12BE">
        <w:rPr>
          <w:lang w:val="uk-UA"/>
        </w:rPr>
        <w:t>роки: П</w:t>
      </w:r>
      <w:r>
        <w:rPr>
          <w:lang w:val="uk-UA"/>
        </w:rPr>
        <w:t xml:space="preserve">ідтримка та застосування </w:t>
      </w:r>
      <w:r>
        <w:t>XML</w:t>
      </w:r>
      <w:r w:rsidRPr="00FF3EF6">
        <w:rPr>
          <w:lang w:val="uk-UA"/>
        </w:rPr>
        <w:t xml:space="preserve"> </w:t>
      </w:r>
      <w:r>
        <w:rPr>
          <w:lang w:val="uk-UA"/>
        </w:rPr>
        <w:t>у базах даних. Розробники комерційних баз даних отримують конкуренцію зі сторони безкоштовних баз даних. Реакцією на це стає випуск безкоштовних версій комерційних баз даних.</w:t>
      </w:r>
    </w:p>
    <w:p w:rsidR="003E551A" w:rsidRDefault="003E551A" w:rsidP="0011357B">
      <w:pPr>
        <w:pStyle w:val="a0"/>
        <w:rPr>
          <w:lang w:val="uk-UA"/>
        </w:rPr>
      </w:pPr>
      <w:r>
        <w:rPr>
          <w:lang w:val="uk-UA"/>
        </w:rPr>
        <w:t xml:space="preserve">2010-ті роки: Одним з напрямків розвитку є </w:t>
      </w:r>
      <w:r>
        <w:t>No</w:t>
      </w:r>
      <w:r w:rsidRPr="00FF3EF6">
        <w:rPr>
          <w:lang w:val="uk-UA"/>
        </w:rPr>
        <w:t>-</w:t>
      </w:r>
      <w:r>
        <w:t>SQL</w:t>
      </w:r>
      <w:r w:rsidRPr="00FF3EF6">
        <w:rPr>
          <w:lang w:val="uk-UA"/>
        </w:rPr>
        <w:t>-</w:t>
      </w:r>
      <w:r w:rsidRPr="003E551A">
        <w:rPr>
          <w:lang w:val="uk-UA"/>
        </w:rPr>
        <w:t>бази даних</w:t>
      </w:r>
      <w:r>
        <w:rPr>
          <w:lang w:val="uk-UA"/>
        </w:rPr>
        <w:t>.</w:t>
      </w:r>
    </w:p>
    <w:p w:rsidR="00342869" w:rsidRDefault="00342869" w:rsidP="00342869">
      <w:pPr>
        <w:pStyle w:val="2"/>
        <w:rPr>
          <w:lang w:val="uk-UA"/>
        </w:rPr>
      </w:pPr>
      <w:r>
        <w:rPr>
          <w:lang w:val="uk-UA"/>
        </w:rPr>
        <w:t>Основні реляційні бази даних</w:t>
      </w:r>
    </w:p>
    <w:p w:rsidR="00342869" w:rsidRDefault="00342869" w:rsidP="00342869">
      <w:pPr>
        <w:pStyle w:val="a0"/>
        <w:rPr>
          <w:lang w:val="uk-UA"/>
        </w:rPr>
      </w:pPr>
      <w:r>
        <w:rPr>
          <w:lang w:val="uk-UA"/>
        </w:rPr>
        <w:t>Комерційні:</w:t>
      </w:r>
    </w:p>
    <w:p w:rsidR="00342869" w:rsidRPr="00342869" w:rsidRDefault="00342869" w:rsidP="00342869">
      <w:pPr>
        <w:pStyle w:val="aff7"/>
        <w:numPr>
          <w:ilvl w:val="0"/>
          <w:numId w:val="28"/>
        </w:numPr>
        <w:rPr>
          <w:lang w:val="uk-UA"/>
        </w:rPr>
      </w:pPr>
      <w:r>
        <w:t>DB2;</w:t>
      </w:r>
    </w:p>
    <w:p w:rsidR="00342869" w:rsidRPr="00342869" w:rsidRDefault="00342869" w:rsidP="00342869">
      <w:pPr>
        <w:pStyle w:val="aff7"/>
        <w:numPr>
          <w:ilvl w:val="0"/>
          <w:numId w:val="28"/>
        </w:numPr>
        <w:rPr>
          <w:lang w:val="uk-UA"/>
        </w:rPr>
      </w:pPr>
      <w:r>
        <w:t>Oracle;</w:t>
      </w:r>
    </w:p>
    <w:p w:rsidR="00342869" w:rsidRPr="00342869" w:rsidRDefault="00342869" w:rsidP="00342869">
      <w:pPr>
        <w:pStyle w:val="aff7"/>
        <w:numPr>
          <w:ilvl w:val="0"/>
          <w:numId w:val="28"/>
        </w:numPr>
        <w:rPr>
          <w:lang w:val="uk-UA"/>
        </w:rPr>
      </w:pPr>
      <w:r>
        <w:t>MS SQL Server</w:t>
      </w:r>
    </w:p>
    <w:p w:rsidR="00342869" w:rsidRDefault="00342869" w:rsidP="00342869">
      <w:pPr>
        <w:pStyle w:val="a0"/>
        <w:rPr>
          <w:lang w:val="uk-UA"/>
        </w:rPr>
      </w:pPr>
      <w:r>
        <w:rPr>
          <w:lang w:val="uk-UA"/>
        </w:rPr>
        <w:t>Відкриті:</w:t>
      </w:r>
    </w:p>
    <w:p w:rsidR="00342869" w:rsidRPr="00095AD3" w:rsidRDefault="00342869" w:rsidP="00342869">
      <w:pPr>
        <w:pStyle w:val="aff7"/>
        <w:numPr>
          <w:ilvl w:val="0"/>
          <w:numId w:val="28"/>
        </w:numPr>
        <w:rPr>
          <w:lang w:val="uk-UA"/>
        </w:rPr>
      </w:pPr>
      <w:r>
        <w:t>MySQL;</w:t>
      </w:r>
    </w:p>
    <w:p w:rsidR="00095AD3" w:rsidRPr="00342869" w:rsidRDefault="00095AD3" w:rsidP="00342869">
      <w:pPr>
        <w:pStyle w:val="aff7"/>
        <w:numPr>
          <w:ilvl w:val="0"/>
          <w:numId w:val="28"/>
        </w:numPr>
        <w:rPr>
          <w:lang w:val="uk-UA"/>
        </w:rPr>
      </w:pPr>
      <w:r>
        <w:t>Firebird;</w:t>
      </w:r>
    </w:p>
    <w:p w:rsidR="00342869" w:rsidRPr="00342869" w:rsidRDefault="00342869" w:rsidP="00342869">
      <w:pPr>
        <w:pStyle w:val="aff7"/>
        <w:numPr>
          <w:ilvl w:val="0"/>
          <w:numId w:val="28"/>
        </w:numPr>
        <w:rPr>
          <w:lang w:val="uk-UA"/>
        </w:rPr>
      </w:pPr>
      <w:r>
        <w:t>PostgreSQL</w:t>
      </w:r>
      <w:r>
        <w:rPr>
          <w:lang w:val="uk-UA"/>
        </w:rPr>
        <w:t>.</w:t>
      </w:r>
    </w:p>
    <w:p w:rsidR="00342869" w:rsidRDefault="00DF729A" w:rsidP="00342869">
      <w:pPr>
        <w:pStyle w:val="2"/>
        <w:rPr>
          <w:lang w:val="uk-UA"/>
        </w:rPr>
      </w:pPr>
      <w:r>
        <w:rPr>
          <w:lang w:val="uk-UA"/>
        </w:rPr>
        <w:t>Моделі</w:t>
      </w:r>
      <w:r w:rsidR="00342869">
        <w:rPr>
          <w:lang w:val="uk-UA"/>
        </w:rPr>
        <w:t xml:space="preserve"> даних</w:t>
      </w:r>
    </w:p>
    <w:p w:rsidR="00DF729A" w:rsidRPr="00DF729A" w:rsidRDefault="00DF729A" w:rsidP="00DF729A">
      <w:pPr>
        <w:pStyle w:val="a0"/>
        <w:rPr>
          <w:lang w:val="uk-UA"/>
        </w:rPr>
      </w:pPr>
      <w:r>
        <w:rPr>
          <w:lang w:val="uk-UA"/>
        </w:rPr>
        <w:t>Моделі даних складаються з:</w:t>
      </w:r>
    </w:p>
    <w:p w:rsidR="00342869" w:rsidRDefault="00B03F5A" w:rsidP="001E1D85">
      <w:pPr>
        <w:pStyle w:val="aff7"/>
        <w:keepNext/>
        <w:numPr>
          <w:ilvl w:val="0"/>
          <w:numId w:val="28"/>
        </w:numPr>
        <w:ind w:left="1077" w:hanging="357"/>
        <w:rPr>
          <w:lang w:val="uk-UA"/>
        </w:rPr>
      </w:pPr>
      <w:r>
        <w:rPr>
          <w:lang w:val="uk-UA"/>
        </w:rPr>
        <w:t>Математичне представлення даних:</w:t>
      </w:r>
    </w:p>
    <w:p w:rsidR="00342869" w:rsidRDefault="00342869" w:rsidP="00342869">
      <w:pPr>
        <w:pStyle w:val="aff7"/>
        <w:numPr>
          <w:ilvl w:val="1"/>
          <w:numId w:val="28"/>
        </w:numPr>
        <w:rPr>
          <w:lang w:val="uk-UA"/>
        </w:rPr>
      </w:pPr>
      <w:r>
        <w:rPr>
          <w:lang w:val="uk-UA"/>
        </w:rPr>
        <w:t>У реляційній моделі дані зображуються реляціями</w:t>
      </w:r>
      <w:r w:rsidR="00D8414E">
        <w:rPr>
          <w:lang w:val="uk-UA"/>
        </w:rPr>
        <w:t xml:space="preserve"> (відношеннями)</w:t>
      </w:r>
      <w:r>
        <w:rPr>
          <w:lang w:val="uk-UA"/>
        </w:rPr>
        <w:t xml:space="preserve"> і таблицями;</w:t>
      </w:r>
    </w:p>
    <w:p w:rsidR="00342869" w:rsidRDefault="00342869" w:rsidP="00342869">
      <w:pPr>
        <w:pStyle w:val="aff7"/>
        <w:numPr>
          <w:ilvl w:val="1"/>
          <w:numId w:val="28"/>
        </w:numPr>
        <w:rPr>
          <w:lang w:val="uk-UA"/>
        </w:rPr>
      </w:pPr>
      <w:r>
        <w:rPr>
          <w:lang w:val="uk-UA"/>
        </w:rPr>
        <w:t>У ієрархічній моделі дані зображуються графами і деревами</w:t>
      </w:r>
    </w:p>
    <w:p w:rsidR="00342869" w:rsidRDefault="00342869" w:rsidP="00342869">
      <w:pPr>
        <w:pStyle w:val="aff7"/>
        <w:numPr>
          <w:ilvl w:val="0"/>
          <w:numId w:val="28"/>
        </w:numPr>
        <w:rPr>
          <w:lang w:val="uk-UA"/>
        </w:rPr>
      </w:pPr>
      <w:r>
        <w:rPr>
          <w:lang w:val="uk-UA"/>
        </w:rPr>
        <w:t>Операції над даними;</w:t>
      </w:r>
    </w:p>
    <w:p w:rsidR="00342869" w:rsidRDefault="00342869" w:rsidP="00342869">
      <w:pPr>
        <w:pStyle w:val="aff7"/>
        <w:numPr>
          <w:ilvl w:val="0"/>
          <w:numId w:val="28"/>
        </w:numPr>
        <w:rPr>
          <w:lang w:val="uk-UA"/>
        </w:rPr>
      </w:pPr>
      <w:r>
        <w:rPr>
          <w:lang w:val="uk-UA"/>
        </w:rPr>
        <w:t>Обмеження.</w:t>
      </w:r>
    </w:p>
    <w:p w:rsidR="00342869" w:rsidRDefault="00D8414E" w:rsidP="00D8414E">
      <w:pPr>
        <w:pStyle w:val="a0"/>
        <w:rPr>
          <w:lang w:val="uk-UA"/>
        </w:rPr>
      </w:pPr>
      <w:r>
        <w:rPr>
          <w:lang w:val="uk-UA"/>
        </w:rPr>
        <w:t>Схема відношення – це назва відношення та список атрибутів. Також можна додавати тип атрибутів.</w:t>
      </w:r>
    </w:p>
    <w:p w:rsidR="00293B96" w:rsidRDefault="00293B96" w:rsidP="00D8414E">
      <w:pPr>
        <w:pStyle w:val="a0"/>
        <w:rPr>
          <w:lang w:val="uk-UA"/>
        </w:rPr>
      </w:pPr>
      <w:r>
        <w:rPr>
          <w:lang w:val="uk-UA"/>
        </w:rPr>
        <w:t>База даних – це колекція відношень. Схема бази даних – це множина всіх схем відношень у цій базі даних.</w:t>
      </w:r>
    </w:p>
    <w:p w:rsidR="00883301" w:rsidRDefault="00883301" w:rsidP="00D8414E">
      <w:pPr>
        <w:pStyle w:val="a0"/>
        <w:rPr>
          <w:lang w:val="uk-UA"/>
        </w:rPr>
      </w:pPr>
      <w:r>
        <w:rPr>
          <w:lang w:val="uk-UA"/>
        </w:rPr>
        <w:t xml:space="preserve">Таблиці використовуються, тому що вони є найпростішими для розуміння. На основі відношень дуже просто можна побудувати мову інтерпретації даних </w:t>
      </w:r>
      <w:r>
        <w:t>SQL</w:t>
      </w:r>
      <w:r>
        <w:rPr>
          <w:lang w:val="uk-UA"/>
        </w:rPr>
        <w:t>.</w:t>
      </w:r>
    </w:p>
    <w:p w:rsidR="000F3B6C" w:rsidRDefault="000F3B6C" w:rsidP="00D8414E">
      <w:pPr>
        <w:pStyle w:val="a0"/>
        <w:rPr>
          <w:lang w:val="uk-UA"/>
        </w:rPr>
      </w:pPr>
      <w:r>
        <w:rPr>
          <w:lang w:val="uk-UA"/>
        </w:rPr>
        <w:lastRenderedPageBreak/>
        <w:t>Напівструктуровані дані – модель, яка базується на графах і деревах. Дозволяє гнучко представляти дані.</w:t>
      </w:r>
      <w:r w:rsidR="00DF729A">
        <w:rPr>
          <w:lang w:val="uk-UA"/>
        </w:rPr>
        <w:t xml:space="preserve"> Графи у напівструктурованих даних мають вузли (об’єкти), написи на ребрах (назви атрибутів), значення у листках.</w:t>
      </w:r>
    </w:p>
    <w:p w:rsidR="00A62B63" w:rsidRDefault="00BC3FCC" w:rsidP="00D8414E">
      <w:pPr>
        <w:pStyle w:val="a0"/>
        <w:rPr>
          <w:lang w:val="uk-UA"/>
        </w:rPr>
      </w:pPr>
      <w:r>
        <w:t>XML</w:t>
      </w:r>
      <w:r w:rsidRPr="00FF3EF6">
        <w:rPr>
          <w:lang w:val="uk-UA"/>
        </w:rPr>
        <w:t xml:space="preserve"> (</w:t>
      </w:r>
      <w:r>
        <w:t>Extensible</w:t>
      </w:r>
      <w:r w:rsidRPr="00FF3EF6">
        <w:rPr>
          <w:lang w:val="uk-UA"/>
        </w:rPr>
        <w:t xml:space="preserve"> </w:t>
      </w:r>
      <w:r>
        <w:t>Markup</w:t>
      </w:r>
      <w:r w:rsidRPr="00FF3EF6">
        <w:rPr>
          <w:lang w:val="uk-UA"/>
        </w:rPr>
        <w:t xml:space="preserve"> </w:t>
      </w:r>
      <w:r>
        <w:t>Language</w:t>
      </w:r>
      <w:r w:rsidRPr="00FF3EF6">
        <w:rPr>
          <w:lang w:val="uk-UA"/>
        </w:rPr>
        <w:t>)</w:t>
      </w:r>
      <w:r>
        <w:rPr>
          <w:lang w:val="uk-UA"/>
        </w:rPr>
        <w:t xml:space="preserve"> – розширювана мова розмітки.</w:t>
      </w:r>
    </w:p>
    <w:p w:rsidR="00C861BF" w:rsidRPr="00FF3EF6" w:rsidRDefault="00C861BF" w:rsidP="00C861BF">
      <w:pPr>
        <w:pStyle w:val="1"/>
        <w:rPr>
          <w:lang w:val="uk-UA"/>
        </w:rPr>
      </w:pPr>
      <w:r>
        <w:t>Entity</w:t>
      </w:r>
      <w:r w:rsidRPr="00FF3EF6">
        <w:rPr>
          <w:lang w:val="uk-UA"/>
        </w:rPr>
        <w:t xml:space="preserve"> </w:t>
      </w:r>
      <w:r>
        <w:t>Relationship</w:t>
      </w:r>
      <w:r w:rsidRPr="00FF3EF6">
        <w:rPr>
          <w:lang w:val="uk-UA"/>
        </w:rPr>
        <w:t xml:space="preserve"> </w:t>
      </w:r>
      <w:r>
        <w:t>Model</w:t>
      </w:r>
    </w:p>
    <w:p w:rsidR="00C861BF" w:rsidRDefault="00C861BF" w:rsidP="00C861BF">
      <w:pPr>
        <w:pStyle w:val="2"/>
        <w:rPr>
          <w:lang w:val="uk-UA"/>
        </w:rPr>
      </w:pPr>
      <w:r>
        <w:t>ER</w:t>
      </w:r>
      <w:r w:rsidRPr="00FF3EF6">
        <w:rPr>
          <w:lang w:val="uk-UA"/>
        </w:rPr>
        <w:t>-</w:t>
      </w:r>
      <w:r>
        <w:rPr>
          <w:lang w:val="uk-UA"/>
        </w:rPr>
        <w:t>діаграми</w:t>
      </w:r>
    </w:p>
    <w:p w:rsidR="00C861BF" w:rsidRDefault="00C861BF" w:rsidP="00C861BF">
      <w:pPr>
        <w:pStyle w:val="a0"/>
        <w:rPr>
          <w:lang w:val="uk-UA"/>
        </w:rPr>
      </w:pPr>
      <w:r>
        <w:t>ER</w:t>
      </w:r>
      <w:r w:rsidRPr="00FF3EF6">
        <w:rPr>
          <w:lang w:val="uk-UA"/>
        </w:rPr>
        <w:t>-</w:t>
      </w:r>
      <w:r>
        <w:rPr>
          <w:lang w:val="uk-UA"/>
        </w:rPr>
        <w:t>діаграма дозволяє намалювати схему бази даних.</w:t>
      </w:r>
      <w:r w:rsidR="00DB04F4">
        <w:rPr>
          <w:lang w:val="uk-UA"/>
        </w:rPr>
        <w:t xml:space="preserve"> Включає в себе певні обмеження, але не операції.</w:t>
      </w:r>
    </w:p>
    <w:p w:rsidR="008E5037" w:rsidRDefault="008E5037" w:rsidP="008E5037">
      <w:pPr>
        <w:pStyle w:val="a0"/>
        <w:keepNext/>
        <w:rPr>
          <w:lang w:val="uk-UA"/>
        </w:rPr>
      </w:pPr>
      <w:r>
        <w:rPr>
          <w:lang w:val="uk-UA"/>
        </w:rPr>
        <w:t xml:space="preserve">Основними завданнями </w:t>
      </w:r>
      <w:r>
        <w:t>ER</w:t>
      </w:r>
      <w:r>
        <w:rPr>
          <w:lang w:val="uk-UA"/>
        </w:rPr>
        <w:t>-діаграми є:</w:t>
      </w:r>
    </w:p>
    <w:p w:rsidR="008E5037" w:rsidRDefault="008E5037" w:rsidP="008E5037">
      <w:pPr>
        <w:pStyle w:val="aff7"/>
        <w:numPr>
          <w:ilvl w:val="0"/>
          <w:numId w:val="28"/>
        </w:numPr>
        <w:rPr>
          <w:lang w:val="uk-UA"/>
        </w:rPr>
      </w:pPr>
      <w:r>
        <w:rPr>
          <w:lang w:val="uk-UA"/>
        </w:rPr>
        <w:t>Візуальне зображення структури бази даних;</w:t>
      </w:r>
    </w:p>
    <w:p w:rsidR="008E5037" w:rsidRDefault="00561A6A" w:rsidP="008E5037">
      <w:pPr>
        <w:pStyle w:val="aff7"/>
        <w:numPr>
          <w:ilvl w:val="0"/>
          <w:numId w:val="28"/>
        </w:numPr>
        <w:rPr>
          <w:lang w:val="uk-UA"/>
        </w:rPr>
      </w:pPr>
      <w:r>
        <w:rPr>
          <w:lang w:val="uk-UA"/>
        </w:rPr>
        <w:t>Засіб обговорення бази даних між пр</w:t>
      </w:r>
      <w:r w:rsidR="00A95732">
        <w:rPr>
          <w:lang w:val="uk-UA"/>
        </w:rPr>
        <w:t>офесіоналами і непрофесіоналами.</w:t>
      </w:r>
    </w:p>
    <w:p w:rsidR="00561A6A" w:rsidRDefault="00A95732" w:rsidP="00A95732">
      <w:pPr>
        <w:pStyle w:val="a0"/>
        <w:rPr>
          <w:lang w:val="uk-UA"/>
        </w:rPr>
      </w:pPr>
      <w:r>
        <w:t>Entity</w:t>
      </w:r>
      <w:r w:rsidRPr="00FF3EF6">
        <w:rPr>
          <w:lang w:val="uk-UA"/>
        </w:rPr>
        <w:t xml:space="preserve"> – </w:t>
      </w:r>
      <w:r>
        <w:rPr>
          <w:lang w:val="uk-UA"/>
        </w:rPr>
        <w:t xml:space="preserve">це сутність. </w:t>
      </w:r>
      <w:r>
        <w:t>Entity</w:t>
      </w:r>
      <w:r w:rsidRPr="00FF3EF6">
        <w:rPr>
          <w:lang w:val="uk-UA"/>
        </w:rPr>
        <w:t xml:space="preserve"> </w:t>
      </w:r>
      <w:r>
        <w:t>set</w:t>
      </w:r>
      <w:r w:rsidRPr="00FF3EF6">
        <w:rPr>
          <w:lang w:val="uk-UA"/>
        </w:rPr>
        <w:t xml:space="preserve"> – </w:t>
      </w:r>
      <w:r>
        <w:rPr>
          <w:lang w:val="uk-UA"/>
        </w:rPr>
        <w:t>множина сутностей.</w:t>
      </w:r>
      <w:r w:rsidR="00261772">
        <w:rPr>
          <w:lang w:val="uk-UA"/>
        </w:rPr>
        <w:t xml:space="preserve"> Аналог</w:t>
      </w:r>
      <w:r w:rsidR="00784494">
        <w:rPr>
          <w:lang w:val="uk-UA"/>
        </w:rPr>
        <w:t>ами</w:t>
      </w:r>
      <w:r w:rsidR="00261772">
        <w:rPr>
          <w:lang w:val="uk-UA"/>
        </w:rPr>
        <w:t xml:space="preserve"> в ООП є об’єкт і клас.</w:t>
      </w:r>
    </w:p>
    <w:p w:rsidR="00261772" w:rsidRDefault="00261772" w:rsidP="00A95732">
      <w:pPr>
        <w:pStyle w:val="a0"/>
        <w:rPr>
          <w:lang w:val="uk-UA"/>
        </w:rPr>
      </w:pPr>
      <w:r>
        <w:rPr>
          <w:lang w:val="uk-UA"/>
        </w:rPr>
        <w:t>Атрибут – це властивість кожної з сутностей в множині сутностей.</w:t>
      </w:r>
      <w:r w:rsidR="00D66282">
        <w:rPr>
          <w:lang w:val="uk-UA"/>
        </w:rPr>
        <w:t xml:space="preserve"> Атрибути є простими значеннями (</w:t>
      </w:r>
      <w:r w:rsidR="00D66282">
        <w:t>integer</w:t>
      </w:r>
      <w:r w:rsidR="00D66282" w:rsidRPr="00FF3EF6">
        <w:rPr>
          <w:lang w:val="uk-UA"/>
        </w:rPr>
        <w:t xml:space="preserve">, </w:t>
      </w:r>
      <w:r w:rsidR="00D66282">
        <w:t>string</w:t>
      </w:r>
      <w:r w:rsidR="00D66282" w:rsidRPr="00FF3EF6">
        <w:rPr>
          <w:lang w:val="uk-UA"/>
        </w:rPr>
        <w:t xml:space="preserve"> </w:t>
      </w:r>
      <w:r w:rsidR="00D66282">
        <w:rPr>
          <w:lang w:val="uk-UA"/>
        </w:rPr>
        <w:t>тощо).</w:t>
      </w:r>
      <w:r w:rsidR="0042207D">
        <w:rPr>
          <w:lang w:val="uk-UA"/>
        </w:rPr>
        <w:t xml:space="preserve"> Атрибути не є структурами, множинами та іншими складеними об’єктами.</w:t>
      </w:r>
    </w:p>
    <w:p w:rsidR="00EC71C5" w:rsidRDefault="00EC71C5" w:rsidP="00A95732">
      <w:pPr>
        <w:pStyle w:val="a0"/>
        <w:rPr>
          <w:lang w:val="uk-UA"/>
        </w:rPr>
      </w:pPr>
      <w:r>
        <w:rPr>
          <w:lang w:val="uk-UA"/>
        </w:rPr>
        <w:t xml:space="preserve">В </w:t>
      </w:r>
      <w:r>
        <w:t>ER</w:t>
      </w:r>
      <w:r w:rsidRPr="00FF3EF6">
        <w:rPr>
          <w:lang w:val="uk-UA"/>
        </w:rPr>
        <w:t>-</w:t>
      </w:r>
      <w:r>
        <w:rPr>
          <w:lang w:val="uk-UA"/>
        </w:rPr>
        <w:t xml:space="preserve">діаграмі </w:t>
      </w:r>
      <w:r>
        <w:t>entity</w:t>
      </w:r>
      <w:r w:rsidRPr="00FF3EF6">
        <w:rPr>
          <w:lang w:val="uk-UA"/>
        </w:rPr>
        <w:t xml:space="preserve"> </w:t>
      </w:r>
      <w:r>
        <w:t>set</w:t>
      </w:r>
      <w:r w:rsidRPr="00FF3EF6">
        <w:rPr>
          <w:lang w:val="uk-UA"/>
        </w:rPr>
        <w:t xml:space="preserve"> </w:t>
      </w:r>
      <w:r>
        <w:rPr>
          <w:lang w:val="uk-UA"/>
        </w:rPr>
        <w:t xml:space="preserve">позначається прямокутником, атрибут – овалом з лінією до </w:t>
      </w:r>
      <w:r>
        <w:t>entity</w:t>
      </w:r>
      <w:r w:rsidRPr="00FF3EF6">
        <w:rPr>
          <w:lang w:val="uk-UA"/>
        </w:rPr>
        <w:t xml:space="preserve"> </w:t>
      </w:r>
      <w:r>
        <w:t>set</w:t>
      </w:r>
      <w:r w:rsidR="00811897">
        <w:rPr>
          <w:lang w:val="uk-UA"/>
        </w:rPr>
        <w:t>.</w:t>
      </w:r>
    </w:p>
    <w:p w:rsidR="00C84531" w:rsidRPr="00C84531" w:rsidRDefault="00C84531" w:rsidP="00A95732">
      <w:pPr>
        <w:pStyle w:val="a0"/>
        <w:rPr>
          <w:lang w:val="uk-UA"/>
        </w:rPr>
      </w:pPr>
      <w:r>
        <w:rPr>
          <w:lang w:val="uk-UA"/>
        </w:rPr>
        <w:t xml:space="preserve">Ключі в </w:t>
      </w:r>
      <w:r>
        <w:t>ER</w:t>
      </w:r>
      <w:r w:rsidRPr="00FF3EF6">
        <w:rPr>
          <w:lang w:val="uk-UA"/>
        </w:rPr>
        <w:t>-</w:t>
      </w:r>
      <w:r>
        <w:rPr>
          <w:lang w:val="uk-UA"/>
        </w:rPr>
        <w:t>діаграмах підкреслюються.</w:t>
      </w:r>
    </w:p>
    <w:p w:rsidR="00D52E41" w:rsidRDefault="00D52E41" w:rsidP="00D52E41">
      <w:pPr>
        <w:pStyle w:val="2"/>
        <w:rPr>
          <w:lang w:val="uk-UA"/>
        </w:rPr>
      </w:pPr>
      <w:r>
        <w:rPr>
          <w:lang w:val="uk-UA"/>
        </w:rPr>
        <w:t>Відношення зв’язку</w:t>
      </w:r>
    </w:p>
    <w:p w:rsidR="00743998" w:rsidRDefault="00743998" w:rsidP="00A95732">
      <w:pPr>
        <w:pStyle w:val="a0"/>
        <w:rPr>
          <w:lang w:val="uk-UA"/>
        </w:rPr>
      </w:pPr>
      <w:r>
        <w:rPr>
          <w:lang w:val="uk-UA"/>
        </w:rPr>
        <w:t>Відношення зв’язку (</w:t>
      </w:r>
      <w:r>
        <w:t>relationship</w:t>
      </w:r>
      <w:r w:rsidRPr="00FF3EF6">
        <w:rPr>
          <w:lang w:val="uk-UA"/>
        </w:rPr>
        <w:t>)</w:t>
      </w:r>
      <w:r>
        <w:rPr>
          <w:lang w:val="uk-UA"/>
        </w:rPr>
        <w:t xml:space="preserve"> поєднує одну, дві та більше сутностей.</w:t>
      </w:r>
      <w:r w:rsidR="00B345B4">
        <w:rPr>
          <w:lang w:val="uk-UA"/>
        </w:rPr>
        <w:t xml:space="preserve"> Малюється ромбом з лініями до множин сутностей, які він пов’язує.</w:t>
      </w:r>
      <w:r w:rsidR="00B22ADC">
        <w:rPr>
          <w:lang w:val="uk-UA"/>
        </w:rPr>
        <w:t xml:space="preserve"> Відношення зв’язку теж можуть мати свої атрибути.</w:t>
      </w:r>
    </w:p>
    <w:p w:rsidR="00680B0B" w:rsidRDefault="00680B0B" w:rsidP="00161826">
      <w:pPr>
        <w:pStyle w:val="a0"/>
        <w:rPr>
          <w:lang w:val="uk-UA"/>
        </w:rPr>
      </w:pPr>
      <w:r>
        <w:rPr>
          <w:lang w:val="uk-UA"/>
        </w:rPr>
        <w:t xml:space="preserve">Відношення «багато до </w:t>
      </w:r>
      <w:r w:rsidR="00F73043">
        <w:rPr>
          <w:lang w:val="uk-UA"/>
        </w:rPr>
        <w:t>багатьох</w:t>
      </w:r>
      <w:r>
        <w:rPr>
          <w:lang w:val="uk-UA"/>
        </w:rPr>
        <w:t>»</w:t>
      </w:r>
      <w:r w:rsidR="00161826">
        <w:rPr>
          <w:lang w:val="uk-UA"/>
        </w:rPr>
        <w:t xml:space="preserve"> </w:t>
      </w:r>
      <w:r w:rsidR="00EA1B91">
        <w:rPr>
          <w:lang w:val="uk-UA"/>
        </w:rPr>
        <w:t>–</w:t>
      </w:r>
      <w:r w:rsidR="00161826">
        <w:rPr>
          <w:lang w:val="uk-UA"/>
        </w:rPr>
        <w:t xml:space="preserve"> бінарне</w:t>
      </w:r>
      <w:r>
        <w:rPr>
          <w:lang w:val="uk-UA"/>
        </w:rPr>
        <w:t xml:space="preserve"> відношення зв’</w:t>
      </w:r>
      <w:r w:rsidR="003D3899">
        <w:rPr>
          <w:lang w:val="uk-UA"/>
        </w:rPr>
        <w:t>язку, яке поєднує</w:t>
      </w:r>
      <w:r>
        <w:rPr>
          <w:lang w:val="uk-UA"/>
        </w:rPr>
        <w:t xml:space="preserve"> багато сутностей з </w:t>
      </w:r>
      <w:r w:rsidR="00490597">
        <w:rPr>
          <w:lang w:val="uk-UA"/>
        </w:rPr>
        <w:t>багатьма сутностями</w:t>
      </w:r>
      <w:r>
        <w:rPr>
          <w:lang w:val="uk-UA"/>
        </w:rPr>
        <w:t xml:space="preserve">. Кожна сутність першої множини </w:t>
      </w:r>
      <w:r w:rsidR="003E0AF0">
        <w:rPr>
          <w:lang w:val="uk-UA"/>
        </w:rPr>
        <w:t xml:space="preserve">може бути з’єднана з </w:t>
      </w:r>
      <w:r w:rsidR="00490597">
        <w:rPr>
          <w:lang w:val="uk-UA"/>
        </w:rPr>
        <w:t xml:space="preserve">довільною кількістю сутностей </w:t>
      </w:r>
      <w:r>
        <w:rPr>
          <w:lang w:val="uk-UA"/>
        </w:rPr>
        <w:t>другої множини</w:t>
      </w:r>
      <w:r w:rsidR="003E0AF0">
        <w:rPr>
          <w:lang w:val="uk-UA"/>
        </w:rPr>
        <w:t>, а кожна сутність другої множини – з довільною кількість сутностей з першої</w:t>
      </w:r>
      <w:r w:rsidR="00421898">
        <w:rPr>
          <w:lang w:val="uk-UA"/>
        </w:rPr>
        <w:t xml:space="preserve"> множини</w:t>
      </w:r>
      <w:r w:rsidR="003E0AF0">
        <w:rPr>
          <w:lang w:val="uk-UA"/>
        </w:rPr>
        <w:t>.</w:t>
      </w:r>
    </w:p>
    <w:p w:rsidR="00DA7438" w:rsidRDefault="00DA7438" w:rsidP="00A95732">
      <w:pPr>
        <w:pStyle w:val="a0"/>
        <w:rPr>
          <w:lang w:val="uk-UA"/>
        </w:rPr>
      </w:pPr>
      <w:r>
        <w:rPr>
          <w:lang w:val="uk-UA"/>
        </w:rPr>
        <w:t xml:space="preserve">Відношення «багато до </w:t>
      </w:r>
      <w:r w:rsidR="00F729FE">
        <w:rPr>
          <w:lang w:val="uk-UA"/>
        </w:rPr>
        <w:t>одного</w:t>
      </w:r>
      <w:r>
        <w:rPr>
          <w:lang w:val="uk-UA"/>
        </w:rPr>
        <w:t>»</w:t>
      </w:r>
      <w:r w:rsidR="00161826">
        <w:rPr>
          <w:lang w:val="uk-UA"/>
        </w:rPr>
        <w:t xml:space="preserve"> </w:t>
      </w:r>
      <w:r w:rsidR="00EA1B91">
        <w:rPr>
          <w:lang w:val="uk-UA"/>
        </w:rPr>
        <w:t>–</w:t>
      </w:r>
      <w:r w:rsidR="00161826">
        <w:rPr>
          <w:lang w:val="uk-UA"/>
        </w:rPr>
        <w:t xml:space="preserve"> бінарне</w:t>
      </w:r>
      <w:r w:rsidR="00F729FE">
        <w:rPr>
          <w:lang w:val="uk-UA"/>
        </w:rPr>
        <w:t xml:space="preserve"> відношення зв’язку, </w:t>
      </w:r>
      <w:r w:rsidR="003D3899">
        <w:rPr>
          <w:lang w:val="uk-UA"/>
        </w:rPr>
        <w:t xml:space="preserve">яке поєднує </w:t>
      </w:r>
      <w:r w:rsidR="00F729FE">
        <w:rPr>
          <w:lang w:val="uk-UA"/>
        </w:rPr>
        <w:t>багато сутностей з однією.</w:t>
      </w:r>
      <w:r w:rsidR="00DE71D6">
        <w:rPr>
          <w:lang w:val="uk-UA"/>
        </w:rPr>
        <w:t xml:space="preserve"> Кожна сутність першої множини з’єднана не більше, ніж з однією сутністю другої множини. Сутності другої множини можуть бути з’єднані з довільною кількістю сутностей з першої множини.</w:t>
      </w:r>
    </w:p>
    <w:p w:rsidR="00763190" w:rsidRDefault="000F53EE" w:rsidP="00763190">
      <w:pPr>
        <w:pStyle w:val="a0"/>
        <w:rPr>
          <w:lang w:val="uk-UA"/>
        </w:rPr>
      </w:pPr>
      <w:r>
        <w:rPr>
          <w:lang w:val="uk-UA"/>
        </w:rPr>
        <w:t>Відношення «один до одного»</w:t>
      </w:r>
      <w:r w:rsidRPr="000F53EE">
        <w:rPr>
          <w:lang w:val="uk-UA"/>
        </w:rPr>
        <w:t xml:space="preserve"> </w:t>
      </w:r>
      <w:r w:rsidR="00045E9D">
        <w:rPr>
          <w:lang w:val="uk-UA"/>
        </w:rPr>
        <w:t xml:space="preserve">– </w:t>
      </w:r>
      <w:r>
        <w:rPr>
          <w:lang w:val="uk-UA"/>
        </w:rPr>
        <w:t xml:space="preserve">бінарне відношення зв’язку, яке поєднує одну сутність з однією сутністю. Кожна сутність першої множини може бути з’єднана </w:t>
      </w:r>
      <w:r w:rsidR="00D80661">
        <w:rPr>
          <w:lang w:val="uk-UA"/>
        </w:rPr>
        <w:t>з однією сутністю другої множини</w:t>
      </w:r>
      <w:r>
        <w:rPr>
          <w:lang w:val="uk-UA"/>
        </w:rPr>
        <w:t xml:space="preserve">, а кожна сутність другої множини – </w:t>
      </w:r>
      <w:r w:rsidR="00D80661">
        <w:rPr>
          <w:lang w:val="uk-UA"/>
        </w:rPr>
        <w:t>з однією сутністю першої множини.</w:t>
      </w:r>
    </w:p>
    <w:p w:rsidR="00763190" w:rsidRDefault="00763190" w:rsidP="00763190">
      <w:pPr>
        <w:pStyle w:val="2"/>
        <w:rPr>
          <w:lang w:val="uk-UA"/>
        </w:rPr>
      </w:pPr>
      <w:r>
        <w:rPr>
          <w:lang w:val="uk-UA"/>
        </w:rPr>
        <w:lastRenderedPageBreak/>
        <w:t xml:space="preserve">Позначення кількості на </w:t>
      </w:r>
      <w:r>
        <w:t>ER</w:t>
      </w:r>
      <w:r w:rsidRPr="00FF3EF6">
        <w:rPr>
          <w:lang w:val="uk-UA"/>
        </w:rPr>
        <w:t>-</w:t>
      </w:r>
      <w:r w:rsidR="00595077">
        <w:rPr>
          <w:lang w:val="uk-UA"/>
        </w:rPr>
        <w:t>діаграмах</w:t>
      </w:r>
    </w:p>
    <w:p w:rsidR="00763190" w:rsidRDefault="00763190" w:rsidP="00763190">
      <w:pPr>
        <w:pStyle w:val="a0"/>
        <w:rPr>
          <w:lang w:val="uk-UA"/>
        </w:rPr>
      </w:pPr>
      <w:r>
        <w:rPr>
          <w:lang w:val="uk-UA"/>
        </w:rPr>
        <w:t>У відношенні «багато до одного» ставиться стрілка біля одного.</w:t>
      </w:r>
      <w:r w:rsidR="0050017D">
        <w:rPr>
          <w:lang w:val="uk-UA"/>
        </w:rPr>
        <w:t xml:space="preserve"> У відношеннях «один до одного» стрілки ставляться з обох боків.</w:t>
      </w:r>
    </w:p>
    <w:p w:rsidR="00B60307" w:rsidRDefault="00B60307" w:rsidP="00763190">
      <w:pPr>
        <w:pStyle w:val="a0"/>
        <w:rPr>
          <w:lang w:val="uk-UA"/>
        </w:rPr>
      </w:pPr>
      <w:r>
        <w:rPr>
          <w:lang w:val="uk-UA"/>
        </w:rPr>
        <w:t>Позначення «замальована стрілка» означає «точно один».</w:t>
      </w:r>
    </w:p>
    <w:p w:rsidR="00096414" w:rsidRDefault="00096414" w:rsidP="00763190">
      <w:pPr>
        <w:pStyle w:val="a0"/>
        <w:rPr>
          <w:lang w:val="uk-UA"/>
        </w:rPr>
      </w:pPr>
      <w:r>
        <w:rPr>
          <w:lang w:val="uk-UA"/>
        </w:rPr>
        <w:t>Атрибутів у відношеннях зв’язку можна позбуватися, створюючи додаткову таблицю, і це відношення зв’язку буде поєднувати вже не дві, а три таблиці.</w:t>
      </w:r>
    </w:p>
    <w:p w:rsidR="00285A4E" w:rsidRDefault="00285A4E" w:rsidP="00285A4E">
      <w:pPr>
        <w:pStyle w:val="2"/>
        <w:rPr>
          <w:lang w:val="uk-UA"/>
        </w:rPr>
      </w:pPr>
      <w:r>
        <w:rPr>
          <w:lang w:val="uk-UA"/>
        </w:rPr>
        <w:t>Ролі і підкласи</w:t>
      </w:r>
    </w:p>
    <w:p w:rsidR="002820E7" w:rsidRDefault="002820E7" w:rsidP="002820E7">
      <w:pPr>
        <w:pStyle w:val="a0"/>
        <w:rPr>
          <w:lang w:val="uk-UA"/>
        </w:rPr>
      </w:pPr>
      <w:r>
        <w:rPr>
          <w:lang w:val="uk-UA"/>
        </w:rPr>
        <w:t>Якщо множина сутностей з’являється у відношенні зв’язку більше одного разу, можна писати роль.</w:t>
      </w:r>
    </w:p>
    <w:p w:rsidR="00C84531" w:rsidRDefault="00226F63" w:rsidP="00C84531">
      <w:pPr>
        <w:pStyle w:val="a0"/>
        <w:rPr>
          <w:lang w:val="uk-UA"/>
        </w:rPr>
      </w:pPr>
      <w:r>
        <w:rPr>
          <w:lang w:val="uk-UA"/>
        </w:rPr>
        <w:t>Підклас – частина сутностей, які мають певну властивість.</w:t>
      </w:r>
      <w:r w:rsidR="00591249">
        <w:rPr>
          <w:lang w:val="uk-UA"/>
        </w:rPr>
        <w:t xml:space="preserve"> У </w:t>
      </w:r>
      <w:r w:rsidR="00591249">
        <w:t>ER</w:t>
      </w:r>
      <w:r w:rsidR="00591249" w:rsidRPr="00FF3EF6">
        <w:rPr>
          <w:lang w:val="uk-UA"/>
        </w:rPr>
        <w:t>-</w:t>
      </w:r>
      <w:r w:rsidR="00591249">
        <w:rPr>
          <w:lang w:val="uk-UA"/>
        </w:rPr>
        <w:t>діаграмах підкласи формують дерево.</w:t>
      </w:r>
      <w:r w:rsidR="009A5D88">
        <w:rPr>
          <w:lang w:val="uk-UA"/>
        </w:rPr>
        <w:t xml:space="preserve"> Трикутник «</w:t>
      </w:r>
      <w:r w:rsidR="009A5D88">
        <w:t>is</w:t>
      </w:r>
      <w:r w:rsidR="009A5D88" w:rsidRPr="00FF3EF6">
        <w:rPr>
          <w:lang w:val="uk-UA"/>
        </w:rPr>
        <w:t>-</w:t>
      </w:r>
      <w:r w:rsidR="009A5D88">
        <w:t>a</w:t>
      </w:r>
      <w:r w:rsidR="009A5D88">
        <w:rPr>
          <w:lang w:val="uk-UA"/>
        </w:rPr>
        <w:t>» використовується для вказання підкласу.</w:t>
      </w:r>
    </w:p>
    <w:p w:rsidR="009226BD" w:rsidRDefault="009226BD" w:rsidP="009226BD">
      <w:pPr>
        <w:pStyle w:val="2"/>
        <w:rPr>
          <w:lang w:val="uk-UA"/>
        </w:rPr>
      </w:pPr>
      <w:r>
        <w:rPr>
          <w:lang w:val="uk-UA"/>
        </w:rPr>
        <w:t xml:space="preserve">Перетворення з </w:t>
      </w:r>
      <w:r>
        <w:t>ER</w:t>
      </w:r>
      <w:r w:rsidRPr="00FF3EF6">
        <w:rPr>
          <w:lang w:val="uk-UA"/>
        </w:rPr>
        <w:t>-</w:t>
      </w:r>
      <w:r>
        <w:rPr>
          <w:lang w:val="uk-UA"/>
        </w:rPr>
        <w:t>діаграм у відношення</w:t>
      </w:r>
    </w:p>
    <w:p w:rsidR="009226BD" w:rsidRDefault="009226BD" w:rsidP="009226BD">
      <w:pPr>
        <w:pStyle w:val="a0"/>
        <w:rPr>
          <w:lang w:val="uk-UA"/>
        </w:rPr>
      </w:pPr>
      <w:r>
        <w:rPr>
          <w:lang w:val="uk-UA"/>
        </w:rPr>
        <w:t>Множина сутностей перетворюється у відношення, атрибути переходять в атрибути, відношення зв’язку теж перетворюються у відношення, атрибутами якого є ключі поєднуваних відношень і атрибути відношення зв’язку.</w:t>
      </w:r>
    </w:p>
    <w:p w:rsidR="006C65D3" w:rsidRDefault="00570009" w:rsidP="006C65D3">
      <w:pPr>
        <w:pStyle w:val="a0"/>
        <w:rPr>
          <w:lang w:val="uk-UA"/>
        </w:rPr>
      </w:pPr>
      <w:r>
        <w:rPr>
          <w:lang w:val="uk-UA"/>
        </w:rPr>
        <w:t>Перетворення відношень зв’язку «багато до багатьох» утворює три таблиці. Відношення «багато до одного» утворює дві таблиці.</w:t>
      </w:r>
      <w:r w:rsidR="00E67891">
        <w:rPr>
          <w:lang w:val="uk-UA"/>
        </w:rPr>
        <w:t xml:space="preserve"> Саме відношення об’єднується зі стороною «багато».</w:t>
      </w:r>
    </w:p>
    <w:p w:rsidR="00934935" w:rsidRDefault="00934935" w:rsidP="001E4077">
      <w:pPr>
        <w:pStyle w:val="a0"/>
        <w:keepNext/>
        <w:rPr>
          <w:lang w:val="uk-UA"/>
        </w:rPr>
      </w:pPr>
      <w:r>
        <w:rPr>
          <w:lang w:val="uk-UA"/>
        </w:rPr>
        <w:t>Є три способи перетворення відношення «</w:t>
      </w:r>
      <w:r>
        <w:t>is</w:t>
      </w:r>
      <w:r w:rsidRPr="00FF3EF6">
        <w:rPr>
          <w:lang w:val="uk-UA"/>
        </w:rPr>
        <w:t>-</w:t>
      </w:r>
      <w:r>
        <w:t>a</w:t>
      </w:r>
      <w:r>
        <w:rPr>
          <w:lang w:val="uk-UA"/>
        </w:rPr>
        <w:t>» у таблиці:</w:t>
      </w:r>
    </w:p>
    <w:p w:rsidR="00934935" w:rsidRDefault="00934935" w:rsidP="002C3D54">
      <w:pPr>
        <w:pStyle w:val="aff7"/>
        <w:numPr>
          <w:ilvl w:val="0"/>
          <w:numId w:val="30"/>
        </w:numPr>
        <w:rPr>
          <w:lang w:val="uk-UA"/>
        </w:rPr>
      </w:pPr>
      <w:r>
        <w:rPr>
          <w:lang w:val="uk-UA"/>
        </w:rPr>
        <w:t>Об’єктно-орієнтований: одна таблиця на кожен підклас зі всіма атрибутами, що є в ньому.</w:t>
      </w:r>
    </w:p>
    <w:p w:rsidR="00934935" w:rsidRDefault="00934935" w:rsidP="002C3D54">
      <w:pPr>
        <w:pStyle w:val="aff7"/>
        <w:numPr>
          <w:ilvl w:val="0"/>
          <w:numId w:val="30"/>
        </w:numPr>
        <w:rPr>
          <w:lang w:val="uk-UA"/>
        </w:rPr>
      </w:pPr>
      <w:r>
        <w:rPr>
          <w:lang w:val="uk-UA"/>
        </w:rPr>
        <w:t xml:space="preserve">З використанням </w:t>
      </w:r>
      <w:r>
        <w:t>NULL</w:t>
      </w:r>
      <w:r>
        <w:rPr>
          <w:lang w:val="uk-UA"/>
        </w:rPr>
        <w:t xml:space="preserve">: одна таблиця для всієї ієрархії класів, значення </w:t>
      </w:r>
      <w:r>
        <w:t>NULL</w:t>
      </w:r>
      <w:r>
        <w:rPr>
          <w:lang w:val="uk-UA"/>
        </w:rPr>
        <w:t xml:space="preserve"> вписується у тих колонках, яких сутність не має.</w:t>
      </w:r>
    </w:p>
    <w:p w:rsidR="00934935" w:rsidRDefault="00151BAC" w:rsidP="002C3D54">
      <w:pPr>
        <w:pStyle w:val="aff7"/>
        <w:numPr>
          <w:ilvl w:val="0"/>
          <w:numId w:val="30"/>
        </w:numPr>
        <w:rPr>
          <w:lang w:val="uk-UA"/>
        </w:rPr>
      </w:pPr>
      <w:r>
        <w:t>ER</w:t>
      </w:r>
      <w:r w:rsidRPr="00FF3EF6">
        <w:rPr>
          <w:lang w:val="uk-UA"/>
        </w:rPr>
        <w:t>-</w:t>
      </w:r>
      <w:r>
        <w:rPr>
          <w:lang w:val="uk-UA"/>
        </w:rPr>
        <w:t>підхід: по одному відношенню на кожен підклас, спільні атрибути виносяться в таблицю для верхнього класу.</w:t>
      </w:r>
    </w:p>
    <w:p w:rsidR="00425F4E" w:rsidRDefault="001E4077" w:rsidP="001E4077">
      <w:pPr>
        <w:pStyle w:val="1"/>
        <w:rPr>
          <w:lang w:val="uk-UA"/>
        </w:rPr>
      </w:pPr>
      <w:r>
        <w:rPr>
          <w:lang w:val="uk-UA"/>
        </w:rPr>
        <w:t>Реляційна алгебра</w:t>
      </w:r>
    </w:p>
    <w:p w:rsidR="001E4077" w:rsidRDefault="001E4077" w:rsidP="001E4077">
      <w:pPr>
        <w:pStyle w:val="2"/>
        <w:rPr>
          <w:lang w:val="uk-UA"/>
        </w:rPr>
      </w:pPr>
      <w:r>
        <w:rPr>
          <w:lang w:val="uk-UA"/>
        </w:rPr>
        <w:t>Основні операції</w:t>
      </w:r>
    </w:p>
    <w:p w:rsidR="001E4077" w:rsidRDefault="001E4077" w:rsidP="001E4077">
      <w:pPr>
        <w:pStyle w:val="a0"/>
        <w:keepNext/>
        <w:rPr>
          <w:lang w:val="uk-UA"/>
        </w:rPr>
      </w:pPr>
      <w:r>
        <w:rPr>
          <w:lang w:val="uk-UA"/>
        </w:rPr>
        <w:t>Алгебра – це математична система, яка складається з:</w:t>
      </w:r>
    </w:p>
    <w:p w:rsidR="001E4077" w:rsidRDefault="001E4077" w:rsidP="001E4077">
      <w:pPr>
        <w:pStyle w:val="aff7"/>
        <w:numPr>
          <w:ilvl w:val="0"/>
          <w:numId w:val="28"/>
        </w:numPr>
        <w:rPr>
          <w:lang w:val="uk-UA"/>
        </w:rPr>
      </w:pPr>
      <w:r>
        <w:rPr>
          <w:lang w:val="uk-UA"/>
        </w:rPr>
        <w:t>операндів – змінні або значення, з яких конструюються інші значення;</w:t>
      </w:r>
    </w:p>
    <w:p w:rsidR="001E4077" w:rsidRDefault="001E4077" w:rsidP="001E4077">
      <w:pPr>
        <w:pStyle w:val="aff7"/>
        <w:numPr>
          <w:ilvl w:val="0"/>
          <w:numId w:val="28"/>
        </w:numPr>
        <w:rPr>
          <w:lang w:val="uk-UA"/>
        </w:rPr>
      </w:pPr>
      <w:r>
        <w:rPr>
          <w:lang w:val="uk-UA"/>
        </w:rPr>
        <w:t>операторів – символи, які позначають дії над операндами, які створюють нове значення.</w:t>
      </w:r>
    </w:p>
    <w:p w:rsidR="001E4077" w:rsidRDefault="001E4077" w:rsidP="001E4077">
      <w:pPr>
        <w:pStyle w:val="a0"/>
        <w:rPr>
          <w:lang w:val="uk-UA"/>
        </w:rPr>
      </w:pPr>
      <w:r>
        <w:rPr>
          <w:lang w:val="uk-UA"/>
        </w:rPr>
        <w:lastRenderedPageBreak/>
        <w:t>Реляційна алгебра – це алгеб</w:t>
      </w:r>
      <w:r w:rsidR="0062179D">
        <w:rPr>
          <w:lang w:val="uk-UA"/>
        </w:rPr>
        <w:t>ра, де операндами є відношення,</w:t>
      </w:r>
      <w:r>
        <w:rPr>
          <w:lang w:val="uk-UA"/>
        </w:rPr>
        <w:t xml:space="preserve"> таблиці, операторами є дії, які найчастіше виконуються над таблицями.</w:t>
      </w:r>
    </w:p>
    <w:p w:rsidR="00227550" w:rsidRDefault="00DD4D90" w:rsidP="00E1710D">
      <w:pPr>
        <w:pStyle w:val="a0"/>
        <w:keepNext/>
        <w:rPr>
          <w:lang w:val="uk-UA"/>
        </w:rPr>
      </w:pPr>
      <w:r>
        <w:rPr>
          <w:lang w:val="uk-UA"/>
        </w:rPr>
        <w:t>Класи базових операцій</w:t>
      </w:r>
      <w:r w:rsidR="00227550">
        <w:rPr>
          <w:lang w:val="uk-UA"/>
        </w:rPr>
        <w:t>:</w:t>
      </w:r>
    </w:p>
    <w:p w:rsidR="00227550" w:rsidRDefault="00227550" w:rsidP="00227550">
      <w:pPr>
        <w:pStyle w:val="aff7"/>
        <w:numPr>
          <w:ilvl w:val="0"/>
          <w:numId w:val="29"/>
        </w:numPr>
        <w:rPr>
          <w:lang w:val="uk-UA"/>
        </w:rPr>
      </w:pPr>
      <w:r>
        <w:rPr>
          <w:lang w:val="uk-UA"/>
        </w:rPr>
        <w:t>Перетин, об’єднання та різниця</w:t>
      </w:r>
      <w:r w:rsidR="002C3D54">
        <w:rPr>
          <w:lang w:val="uk-UA"/>
        </w:rPr>
        <w:t xml:space="preserve"> – звичайні множинні операції, лише схема операндів має збігатись.</w:t>
      </w:r>
    </w:p>
    <w:p w:rsidR="00B17B67" w:rsidRDefault="00B17B67" w:rsidP="00227550">
      <w:pPr>
        <w:pStyle w:val="aff7"/>
        <w:numPr>
          <w:ilvl w:val="0"/>
          <w:numId w:val="29"/>
        </w:numPr>
        <w:rPr>
          <w:lang w:val="uk-UA"/>
        </w:rPr>
      </w:pPr>
      <w:r>
        <w:rPr>
          <w:lang w:val="uk-UA"/>
        </w:rPr>
        <w:t>Вибір певних рядків за умовою.</w:t>
      </w:r>
    </w:p>
    <w:p w:rsidR="00E1710D" w:rsidRDefault="00E1710D" w:rsidP="00227550">
      <w:pPr>
        <w:pStyle w:val="aff7"/>
        <w:numPr>
          <w:ilvl w:val="0"/>
          <w:numId w:val="29"/>
        </w:numPr>
        <w:rPr>
          <w:lang w:val="uk-UA"/>
        </w:rPr>
      </w:pPr>
      <w:r>
        <w:rPr>
          <w:lang w:val="uk-UA"/>
        </w:rPr>
        <w:t>Проекція певних колонок за заданим списком.</w:t>
      </w:r>
    </w:p>
    <w:p w:rsidR="00E1710D" w:rsidRDefault="00D25189" w:rsidP="00227550">
      <w:pPr>
        <w:pStyle w:val="aff7"/>
        <w:numPr>
          <w:ilvl w:val="0"/>
          <w:numId w:val="29"/>
        </w:numPr>
        <w:rPr>
          <w:lang w:val="uk-UA"/>
        </w:rPr>
      </w:pPr>
      <w:r>
        <w:rPr>
          <w:lang w:val="uk-UA"/>
        </w:rPr>
        <w:t>Добутки та об’єднання.</w:t>
      </w:r>
    </w:p>
    <w:p w:rsidR="00181650" w:rsidRDefault="00181650" w:rsidP="00227550">
      <w:pPr>
        <w:pStyle w:val="aff7"/>
        <w:numPr>
          <w:ilvl w:val="0"/>
          <w:numId w:val="29"/>
        </w:numPr>
        <w:rPr>
          <w:lang w:val="uk-UA"/>
        </w:rPr>
      </w:pPr>
      <w:r>
        <w:rPr>
          <w:lang w:val="uk-UA"/>
        </w:rPr>
        <w:t>Перейменування відношення та атрибутів.</w:t>
      </w:r>
    </w:p>
    <w:p w:rsidR="00B16D6A" w:rsidRPr="00026CB1" w:rsidRDefault="005A4935" w:rsidP="00B16D6A">
      <w:pPr>
        <w:pStyle w:val="a0"/>
        <w:rPr>
          <w:lang w:val="uk-UA"/>
        </w:rPr>
      </w:pPr>
      <w:r>
        <w:rPr>
          <w:lang w:val="uk-UA"/>
        </w:rPr>
        <w:t>Вибір</w:t>
      </w:r>
      <w:r w:rsidR="006D0FB8">
        <w:rPr>
          <w:lang w:val="uk-UA"/>
        </w:rPr>
        <w:t>:</w:t>
      </w:r>
      <w:r w:rsidR="00B16D6A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≔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σ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="006D0FB8">
        <w:rPr>
          <w:lang w:val="uk-UA"/>
        </w:rPr>
        <w:t>.</w:t>
      </w:r>
      <w:r w:rsidR="00026CB1">
        <w:rPr>
          <w:lang w:val="uk-UA"/>
        </w:rPr>
        <w:t xml:space="preserve"> </w:t>
      </w:r>
      <w:r w:rsidR="00026CB1" w:rsidRPr="00FF3EF6">
        <w:rPr>
          <w:lang w:val="uk-UA"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="00026CB1">
        <w:rPr>
          <w:lang w:val="uk-UA"/>
        </w:rPr>
        <w:t xml:space="preserve"> – умова.</w:t>
      </w:r>
    </w:p>
    <w:p w:rsidR="006D0FB8" w:rsidRDefault="006D0FB8" w:rsidP="00B16D6A">
      <w:pPr>
        <w:pStyle w:val="a0"/>
        <w:rPr>
          <w:lang w:val="uk-UA"/>
        </w:rPr>
      </w:pPr>
      <w:r>
        <w:rPr>
          <w:lang w:val="uk-UA"/>
        </w:rPr>
        <w:t xml:space="preserve">Проекція: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≔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π</m:t>
            </m:r>
          </m:e>
          <m:sub>
            <m:r>
              <w:rPr>
                <w:rFonts w:ascii="Cambria Math" w:hAnsi="Cambria Math"/>
                <w:lang w:val="uk-UA"/>
              </w:rPr>
              <m:t>L</m:t>
            </m:r>
          </m:sub>
        </m:sSub>
        <m:r>
          <w:rPr>
            <w:rFonts w:ascii="Cambria Math" w:hAnsi="Cambria Math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>
        <w:rPr>
          <w:lang w:val="uk-UA"/>
        </w:rPr>
        <w:t>.</w:t>
      </w:r>
      <w:r w:rsidR="00FD2833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L</m:t>
        </m:r>
      </m:oMath>
      <w:r w:rsidR="00FD2833">
        <w:rPr>
          <w:lang w:val="uk-UA"/>
        </w:rPr>
        <w:t xml:space="preserve"> – список атрибутів.</w:t>
      </w:r>
      <w:r>
        <w:rPr>
          <w:lang w:val="uk-UA"/>
        </w:rPr>
        <w:t xml:space="preserve"> Якщо ми оперуємо множинами сутностей, тоді після проекції можуть виникнути однакові сутності. Відповідно, проекція витирає дублікати.</w:t>
      </w:r>
    </w:p>
    <w:p w:rsidR="00001BD9" w:rsidRDefault="00001BD9" w:rsidP="00B16D6A">
      <w:pPr>
        <w:pStyle w:val="a0"/>
        <w:rPr>
          <w:lang w:val="uk-UA"/>
        </w:rPr>
      </w:pPr>
      <w:r>
        <w:rPr>
          <w:lang w:val="uk-UA"/>
        </w:rPr>
        <w:t xml:space="preserve">Розширена проекція: </w:t>
      </w:r>
      <w:r w:rsidR="00CC3341">
        <w:rPr>
          <w:lang w:val="uk-UA"/>
        </w:rPr>
        <w:t>у</w:t>
      </w:r>
      <w:r>
        <w:rPr>
          <w:lang w:val="uk-UA"/>
        </w:rPr>
        <w:t xml:space="preserve"> списку </w:t>
      </w:r>
      <m:oMath>
        <m:r>
          <w:rPr>
            <w:rFonts w:ascii="Cambria Math" w:hAnsi="Cambria Math"/>
            <w:lang w:val="uk-UA"/>
          </w:rPr>
          <m:t>L</m:t>
        </m:r>
      </m:oMath>
      <w:r>
        <w:rPr>
          <w:lang w:val="uk-UA"/>
        </w:rPr>
        <w:t xml:space="preserve"> крім атрибутів можуть бути прості дії над ними.</w:t>
      </w:r>
    </w:p>
    <w:p w:rsidR="009D4937" w:rsidRDefault="009D4937" w:rsidP="00B16D6A">
      <w:pPr>
        <w:pStyle w:val="a0"/>
        <w:rPr>
          <w:lang w:val="uk-UA"/>
        </w:rPr>
      </w:pPr>
      <w:r>
        <w:rPr>
          <w:lang w:val="uk-UA"/>
        </w:rPr>
        <w:t xml:space="preserve">Добуток: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r>
          <w:rPr>
            <w:rFonts w:ascii="Cambria Math" w:hAnsi="Cambria Math"/>
            <w:lang w:val="uk-UA"/>
          </w:rPr>
          <m:t>≔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  <w:r>
        <w:rPr>
          <w:lang w:val="uk-UA"/>
        </w:rPr>
        <w:t xml:space="preserve">. До кожного з рядків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  <w:r w:rsidR="00775048" w:rsidRPr="00FF3EF6">
        <w:rPr>
          <w:szCs w:val="24"/>
          <w:lang w:val="uk-UA"/>
        </w:rPr>
        <w:t xml:space="preserve"> </w:t>
      </w:r>
      <w:r>
        <w:rPr>
          <w:lang w:val="uk-UA"/>
        </w:rPr>
        <w:t xml:space="preserve">дописується рядок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  <w:r>
        <w:rPr>
          <w:lang w:val="uk-UA"/>
        </w:rPr>
        <w:t>.</w:t>
      </w:r>
    </w:p>
    <w:p w:rsidR="0034278D" w:rsidRDefault="007904D8" w:rsidP="0034278D">
      <w:pPr>
        <w:pStyle w:val="a0"/>
        <w:rPr>
          <w:lang w:val="uk-UA"/>
        </w:rPr>
      </w:pPr>
      <w:r>
        <w:rPr>
          <w:lang w:val="uk-UA"/>
        </w:rPr>
        <w:t xml:space="preserve">Тета-об’єднання: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r>
          <w:rPr>
            <w:rFonts w:ascii="Cambria Math" w:hAnsi="Cambria Math"/>
            <w:lang w:val="uk-UA"/>
          </w:rPr>
          <m:t>≔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⋈</m:t>
            </m:r>
          </m:e>
          <m:sub>
            <m:r>
              <w:rPr>
                <w:rFonts w:ascii="Cambria Math" w:hAnsi="Cambria Math"/>
                <w:lang w:val="uk-UA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Pr="00FF3EF6">
        <w:rPr>
          <w:lang w:val="uk-UA"/>
        </w:rPr>
        <w:t xml:space="preserve">. </w:t>
      </w:r>
      <m:oMath>
        <m:r>
          <w:rPr>
            <w:rFonts w:ascii="Cambria Math" w:hAnsi="Cambria Math"/>
          </w:rPr>
          <m:t>c</m:t>
        </m:r>
      </m:oMath>
      <w:r w:rsidRPr="00FF3EF6">
        <w:rPr>
          <w:lang w:val="uk-UA"/>
        </w:rPr>
        <w:t xml:space="preserve"> </w:t>
      </w:r>
      <w:r>
        <w:rPr>
          <w:lang w:val="uk-UA"/>
        </w:rPr>
        <w:t>– умова.</w:t>
      </w:r>
      <w:r w:rsidRPr="00FF3EF6">
        <w:rPr>
          <w:lang w:val="uk-UA"/>
        </w:rPr>
        <w:t xml:space="preserve"> </w:t>
      </w:r>
      <w:r>
        <w:rPr>
          <w:lang w:val="uk-UA"/>
        </w:rPr>
        <w:t>Слово «тета» є застарілим.</w:t>
      </w:r>
    </w:p>
    <w:p w:rsidR="0034278D" w:rsidRDefault="0034278D" w:rsidP="0034278D">
      <w:pPr>
        <w:pStyle w:val="a0"/>
        <w:rPr>
          <w:lang w:val="uk-UA"/>
        </w:rPr>
      </w:pPr>
      <w:r>
        <w:rPr>
          <w:lang w:val="uk-UA"/>
        </w:rPr>
        <w:t xml:space="preserve">Природне з’єднання: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r>
          <w:rPr>
            <w:rFonts w:ascii="Cambria Math" w:hAnsi="Cambria Math"/>
            <w:lang w:val="uk-UA"/>
          </w:rPr>
          <m:t>≔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⋈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  <w:r>
        <w:rPr>
          <w:lang w:val="uk-UA"/>
        </w:rPr>
        <w:t>. Природне з’єднання – це тета-з’єднання з умовою рівності однаково названих колонок.</w:t>
      </w:r>
    </w:p>
    <w:p w:rsidR="00932296" w:rsidRDefault="00932296" w:rsidP="00932296">
      <w:pPr>
        <w:pStyle w:val="a0"/>
        <w:rPr>
          <w:lang w:val="uk-UA"/>
        </w:rPr>
      </w:pPr>
      <w:r>
        <w:rPr>
          <w:lang w:val="uk-UA"/>
        </w:rPr>
        <w:t xml:space="preserve">Перейменування: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≔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uk-UA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uk-UA"/>
                  </w:rPr>
                  <m:t>,…</m:t>
                </m:r>
              </m:e>
            </m:d>
          </m:sub>
        </m:sSub>
        <m:r>
          <w:rPr>
            <w:rFonts w:ascii="Cambria Math" w:hAnsi="Cambria Math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>
        <w:rPr>
          <w:lang w:val="uk-UA"/>
        </w:rPr>
        <w:t xml:space="preserve">. Вказується, як перейменувати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  <w:r>
        <w:rPr>
          <w:lang w:val="uk-UA"/>
        </w:rPr>
        <w:t xml:space="preserve">, щоб з’явилось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  <w:r>
        <w:rPr>
          <w:lang w:val="uk-UA"/>
        </w:rPr>
        <w:t>.</w:t>
      </w:r>
      <w:r w:rsidR="0062372B">
        <w:rPr>
          <w:lang w:val="uk-UA"/>
        </w:rPr>
        <w:t xml:space="preserve"> Перейменування є корисним зокрема для об’єднання, перетину і різниці.</w:t>
      </w:r>
    </w:p>
    <w:p w:rsidR="0062372B" w:rsidRDefault="0062372B" w:rsidP="00932296">
      <w:pPr>
        <w:pStyle w:val="a0"/>
        <w:rPr>
          <w:lang w:val="uk-UA"/>
        </w:rPr>
      </w:pPr>
      <w:r>
        <w:rPr>
          <w:lang w:val="uk-UA"/>
        </w:rPr>
        <w:t>Вирази у реляційній алгебрі будуються за допомогою запису операторів з круглими дужками та пріоритетом.</w:t>
      </w:r>
      <w:r w:rsidR="005A4935">
        <w:rPr>
          <w:lang w:val="uk-UA"/>
        </w:rPr>
        <w:t xml:space="preserve"> Можна будувати вирази послідовністю присвоєнь.</w:t>
      </w:r>
      <w:r w:rsidR="00657F1A">
        <w:rPr>
          <w:lang w:val="uk-UA"/>
        </w:rPr>
        <w:t xml:space="preserve"> Можна будувати графічно, зображуючи дерево виразу.</w:t>
      </w:r>
    </w:p>
    <w:p w:rsidR="00A6748F" w:rsidRDefault="00A6748F" w:rsidP="00B9491E">
      <w:pPr>
        <w:pStyle w:val="a0"/>
        <w:keepNext/>
        <w:rPr>
          <w:lang w:val="uk-UA"/>
        </w:rPr>
      </w:pPr>
      <w:r>
        <w:rPr>
          <w:lang w:val="uk-UA"/>
        </w:rPr>
        <w:t>Пріоритети:</w:t>
      </w:r>
    </w:p>
    <w:p w:rsidR="00A6748F" w:rsidRDefault="00A6748F" w:rsidP="00A6748F">
      <w:pPr>
        <w:pStyle w:val="aff7"/>
        <w:numPr>
          <w:ilvl w:val="0"/>
          <w:numId w:val="31"/>
        </w:numPr>
        <w:rPr>
          <w:lang w:val="uk-UA"/>
        </w:rPr>
      </w:pPr>
      <m:oMath>
        <m:r>
          <w:rPr>
            <w:rFonts w:ascii="Cambria Math" w:hAnsi="Cambria Math"/>
            <w:lang w:val="uk-UA"/>
          </w:rPr>
          <m:t>σ</m:t>
        </m:r>
      </m:oMath>
      <w:r>
        <w:rPr>
          <w:lang w:val="uk-UA"/>
        </w:rPr>
        <w:t xml:space="preserve">, </w:t>
      </w:r>
      <m:oMath>
        <m:r>
          <w:rPr>
            <w:rFonts w:ascii="Cambria Math" w:hAnsi="Cambria Math"/>
            <w:lang w:val="uk-UA"/>
          </w:rPr>
          <m:t>ρ</m:t>
        </m:r>
      </m:oMath>
      <w:r>
        <w:rPr>
          <w:lang w:val="uk-UA"/>
        </w:rPr>
        <w:t>;</w:t>
      </w:r>
    </w:p>
    <w:p w:rsidR="00A6748F" w:rsidRDefault="00A6748F" w:rsidP="00A6748F">
      <w:pPr>
        <w:pStyle w:val="aff7"/>
        <w:numPr>
          <w:ilvl w:val="0"/>
          <w:numId w:val="31"/>
        </w:numPr>
        <w:rPr>
          <w:lang w:val="uk-UA"/>
        </w:rPr>
      </w:pPr>
      <w:r>
        <w:rPr>
          <w:lang w:val="uk-UA"/>
        </w:rPr>
        <w:t>Добуток та з’єднання;</w:t>
      </w:r>
    </w:p>
    <w:p w:rsidR="00A6748F" w:rsidRDefault="00A6748F" w:rsidP="00A6748F">
      <w:pPr>
        <w:pStyle w:val="aff7"/>
        <w:numPr>
          <w:ilvl w:val="0"/>
          <w:numId w:val="31"/>
        </w:numPr>
        <w:rPr>
          <w:lang w:val="uk-UA"/>
        </w:rPr>
      </w:pPr>
      <w:r>
        <w:rPr>
          <w:lang w:val="uk-UA"/>
        </w:rPr>
        <w:t>Перетин;</w:t>
      </w:r>
    </w:p>
    <w:p w:rsidR="00A6748F" w:rsidRDefault="00A6748F" w:rsidP="00A6748F">
      <w:pPr>
        <w:pStyle w:val="aff7"/>
        <w:numPr>
          <w:ilvl w:val="0"/>
          <w:numId w:val="31"/>
        </w:numPr>
        <w:rPr>
          <w:lang w:val="uk-UA"/>
        </w:rPr>
      </w:pPr>
      <w:r>
        <w:rPr>
          <w:lang w:val="uk-UA"/>
        </w:rPr>
        <w:t>Об’єднання та різниця.</w:t>
      </w:r>
    </w:p>
    <w:p w:rsidR="00B9491E" w:rsidRPr="00B9491E" w:rsidRDefault="00B9491E" w:rsidP="00B9491E">
      <w:pPr>
        <w:pStyle w:val="a0"/>
        <w:rPr>
          <w:lang w:val="uk-UA"/>
        </w:rPr>
      </w:pPr>
      <w:r>
        <w:rPr>
          <w:lang w:val="uk-UA"/>
        </w:rPr>
        <w:t>В дереві виразів листки є операндами, внутрішні вузли є операторами, які застосовуються до дочірніх елементів.</w:t>
      </w:r>
    </w:p>
    <w:p w:rsidR="001E4077" w:rsidRDefault="0096039C" w:rsidP="001E4077">
      <w:pPr>
        <w:pStyle w:val="2"/>
        <w:rPr>
          <w:lang w:val="uk-UA"/>
        </w:rPr>
      </w:pPr>
      <w:r>
        <w:rPr>
          <w:lang w:val="uk-UA"/>
        </w:rPr>
        <w:t>Реляційна а</w:t>
      </w:r>
      <w:r w:rsidR="001E4077">
        <w:rPr>
          <w:lang w:val="uk-UA"/>
        </w:rPr>
        <w:t xml:space="preserve">лгебра </w:t>
      </w:r>
      <w:r>
        <w:rPr>
          <w:lang w:val="uk-UA"/>
        </w:rPr>
        <w:t xml:space="preserve">над </w:t>
      </w:r>
      <w:r w:rsidR="001E4077">
        <w:rPr>
          <w:lang w:val="uk-UA"/>
        </w:rPr>
        <w:t>мультимножин</w:t>
      </w:r>
      <w:r>
        <w:rPr>
          <w:lang w:val="uk-UA"/>
        </w:rPr>
        <w:t>ами</w:t>
      </w:r>
    </w:p>
    <w:p w:rsidR="0096039C" w:rsidRDefault="0096039C" w:rsidP="0096039C">
      <w:pPr>
        <w:pStyle w:val="a0"/>
        <w:rPr>
          <w:lang w:val="uk-UA"/>
        </w:rPr>
      </w:pPr>
      <w:r>
        <w:rPr>
          <w:lang w:val="uk-UA"/>
        </w:rPr>
        <w:t>Мультимножина – це множина, де один елемент може зустрічатись більше одного разу.</w:t>
      </w:r>
    </w:p>
    <w:p w:rsidR="0096039C" w:rsidRDefault="0096039C" w:rsidP="0096039C">
      <w:pPr>
        <w:pStyle w:val="a0"/>
        <w:rPr>
          <w:lang w:val="uk-UA"/>
        </w:rPr>
      </w:pPr>
      <w:r>
        <w:rPr>
          <w:lang w:val="uk-UA"/>
        </w:rPr>
        <w:lastRenderedPageBreak/>
        <w:t>Деякі операції, наприклад проекція, ефективніше працюють над мультимножинами. Деякі, наприклад об’єднання, ефективніше працюють на множинах.</w:t>
      </w:r>
    </w:p>
    <w:p w:rsidR="00EB31D8" w:rsidRPr="00EB31D8" w:rsidRDefault="00EB31D8" w:rsidP="0096039C">
      <w:pPr>
        <w:pStyle w:val="a0"/>
        <w:rPr>
          <w:lang w:val="uk-UA"/>
        </w:rPr>
      </w:pPr>
      <w:r>
        <w:rPr>
          <w:lang w:val="uk-UA"/>
        </w:rPr>
        <w:t xml:space="preserve">Об’єднання </w:t>
      </w:r>
      <w:r w:rsidR="00424388">
        <w:rPr>
          <w:lang w:val="uk-UA"/>
        </w:rPr>
        <w:t>мультимножин</w:t>
      </w:r>
      <w:r>
        <w:rPr>
          <w:lang w:val="uk-UA"/>
        </w:rPr>
        <w:t>:</w:t>
      </w:r>
      <w:r>
        <w:rPr>
          <w:lang w:val="uk-UA"/>
        </w:rPr>
        <w:br/>
      </w: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1,2,1</m:t>
              </m:r>
            </m:e>
          </m:d>
          <m:r>
            <w:rPr>
              <w:rFonts w:ascii="Cambria Math" w:hAnsi="Cambria Math"/>
              <w:lang w:val="uk-UA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1,1,2,3,1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1,1,1,1,1,2,2,3</m:t>
              </m:r>
            </m:e>
          </m:d>
        </m:oMath>
      </m:oMathPara>
    </w:p>
    <w:p w:rsidR="00EB31D8" w:rsidRPr="00EB31D8" w:rsidRDefault="00EB31D8" w:rsidP="0096039C">
      <w:pPr>
        <w:pStyle w:val="a0"/>
        <w:rPr>
          <w:lang w:val="uk-UA"/>
        </w:rPr>
      </w:pPr>
      <w:r>
        <w:rPr>
          <w:lang w:val="uk-UA"/>
        </w:rPr>
        <w:t>Перетин мультимножин:</w:t>
      </w:r>
      <w:r>
        <w:rPr>
          <w:lang w:val="uk-UA"/>
        </w:rPr>
        <w:br/>
      </w: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1,2,1</m:t>
              </m:r>
            </m:e>
          </m:d>
          <m:r>
            <w:rPr>
              <w:rFonts w:ascii="Cambria Math" w:hAnsi="Cambria Math"/>
              <w:lang w:val="uk-UA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1,1,2,3,1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1</m:t>
              </m:r>
              <m:r>
                <w:rPr>
                  <w:rFonts w:ascii="Cambria Math" w:hAnsi="Cambria Math"/>
                  <w:lang w:val="uk-UA"/>
                </w:rPr>
                <m:t>,1,2</m:t>
              </m:r>
            </m:e>
          </m:d>
        </m:oMath>
      </m:oMathPara>
    </w:p>
    <w:p w:rsidR="00EB31D8" w:rsidRPr="00EB31D8" w:rsidRDefault="00EB31D8" w:rsidP="0096039C">
      <w:pPr>
        <w:pStyle w:val="a0"/>
        <w:rPr>
          <w:lang w:val="uk-UA"/>
        </w:rPr>
      </w:pPr>
      <w:r>
        <w:rPr>
          <w:lang w:val="uk-UA"/>
        </w:rPr>
        <w:t>Різниця мультимножин:</w:t>
      </w:r>
      <w:r>
        <w:rPr>
          <w:lang w:val="uk-UA"/>
        </w:rPr>
        <w:br/>
      </w: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1,1,2,3,1</m:t>
              </m:r>
            </m:e>
          </m:d>
          <m:r>
            <w:rPr>
              <w:rFonts w:ascii="Cambria Math" w:hAnsi="Cambria Math"/>
              <w:lang w:val="uk-UA"/>
            </w:rPr>
            <m:t>\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1,2,1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1</m:t>
              </m:r>
              <m:r>
                <w:rPr>
                  <w:rFonts w:ascii="Cambria Math" w:hAnsi="Cambria Math"/>
                  <w:lang w:val="uk-UA"/>
                </w:rPr>
                <m:t>,3</m:t>
              </m:r>
            </m:e>
          </m:d>
        </m:oMath>
      </m:oMathPara>
    </w:p>
    <w:p w:rsidR="00EB31D8" w:rsidRDefault="00B15BC7" w:rsidP="0096039C">
      <w:pPr>
        <w:pStyle w:val="a0"/>
        <w:rPr>
          <w:lang w:val="uk-UA"/>
        </w:rPr>
      </w:pPr>
      <w:r>
        <w:rPr>
          <w:lang w:val="uk-UA"/>
        </w:rPr>
        <w:t>Правила дій над множинами і мультимножинами є різними. Тому тотожності, які виконуються на множинах, переважно не виконуються на мультимножинах.</w:t>
      </w:r>
    </w:p>
    <w:p w:rsidR="00F34276" w:rsidRDefault="00D26CEC" w:rsidP="0096039C">
      <w:pPr>
        <w:pStyle w:val="a0"/>
        <w:rPr>
          <w:lang w:val="uk-UA"/>
        </w:rPr>
      </w:pPr>
      <w:r>
        <w:rPr>
          <w:lang w:val="uk-UA"/>
        </w:rPr>
        <w:t xml:space="preserve">Загалом </w:t>
      </w:r>
      <w:r>
        <w:t>SQL</w:t>
      </w:r>
      <w:r>
        <w:rPr>
          <w:lang w:val="uk-UA"/>
        </w:rPr>
        <w:t xml:space="preserve"> працює над мультимножинами.</w:t>
      </w:r>
    </w:p>
    <w:p w:rsidR="00BE1A85" w:rsidRPr="00FF3EF6" w:rsidRDefault="00BE1A85" w:rsidP="00BE1A85">
      <w:pPr>
        <w:pStyle w:val="1"/>
        <w:rPr>
          <w:lang w:val="uk-UA"/>
        </w:rPr>
      </w:pPr>
      <w:r>
        <w:t>SQL</w:t>
      </w:r>
    </w:p>
    <w:p w:rsidR="00BE1A85" w:rsidRDefault="00BE1A85" w:rsidP="00BE1A85">
      <w:pPr>
        <w:pStyle w:val="a0"/>
        <w:rPr>
          <w:lang w:val="uk-UA"/>
        </w:rPr>
      </w:pPr>
      <w:r>
        <w:rPr>
          <w:lang w:val="uk-UA"/>
        </w:rPr>
        <w:t xml:space="preserve">В </w:t>
      </w:r>
      <w:r>
        <w:t>SQL</w:t>
      </w:r>
      <w:r w:rsidRPr="00FF3EF6">
        <w:rPr>
          <w:lang w:val="uk-UA"/>
        </w:rPr>
        <w:t xml:space="preserve"> </w:t>
      </w:r>
      <w:r>
        <w:rPr>
          <w:lang w:val="uk-UA"/>
        </w:rPr>
        <w:t>записуємо, що ми хочемо зробити, не описуючи, як це зробити.</w:t>
      </w:r>
    </w:p>
    <w:p w:rsidR="00BE1A85" w:rsidRPr="00BE1A85" w:rsidRDefault="00BE1A85" w:rsidP="00BE1A85">
      <w:pPr>
        <w:pStyle w:val="a0"/>
        <w:rPr>
          <w:lang w:val="uk-UA"/>
        </w:rPr>
      </w:pPr>
      <w:r>
        <w:rPr>
          <w:lang w:val="uk-UA"/>
        </w:rPr>
        <w:t>Алгоритм виконання вибирається самою СКБД, яка враховує кількість даних в таблиці, розмір цих даних, наявність індексів, завантаження цих таблиць тощо.</w:t>
      </w:r>
    </w:p>
    <w:p w:rsidR="00BE1A85" w:rsidRPr="00FF3EF6" w:rsidRDefault="00BE1A85" w:rsidP="00BE1A85">
      <w:pPr>
        <w:pStyle w:val="2"/>
        <w:rPr>
          <w:lang w:val="uk-UA"/>
        </w:rPr>
      </w:pPr>
      <w:r>
        <w:rPr>
          <w:lang w:val="uk-UA"/>
        </w:rPr>
        <w:t xml:space="preserve">Вираз </w:t>
      </w:r>
      <w:r>
        <w:t>SELECT</w:t>
      </w:r>
    </w:p>
    <w:p w:rsidR="00BE1A85" w:rsidRDefault="003A330F" w:rsidP="00BE1A85">
      <w:pPr>
        <w:pStyle w:val="a0"/>
        <w:rPr>
          <w:lang w:val="uk-UA"/>
        </w:rPr>
      </w:pPr>
      <w:r>
        <w:rPr>
          <w:lang w:val="uk-UA"/>
        </w:rPr>
        <w:t xml:space="preserve">Найпростіший запит </w:t>
      </w:r>
      <w:r>
        <w:t>SQL</w:t>
      </w:r>
      <w:r w:rsidRPr="00FF3EF6">
        <w:rPr>
          <w:lang w:val="uk-UA"/>
        </w:rPr>
        <w:t xml:space="preserve"> – </w:t>
      </w:r>
      <w:r>
        <w:rPr>
          <w:lang w:val="uk-UA"/>
        </w:rPr>
        <w:t xml:space="preserve">це </w:t>
      </w:r>
      <w:r>
        <w:t>SELECT</w:t>
      </w:r>
      <w:r>
        <w:rPr>
          <w:lang w:val="uk-UA"/>
        </w:rPr>
        <w:t xml:space="preserve">. Найпростіший варіант – </w:t>
      </w:r>
      <w:r>
        <w:t>SELECT 2</w:t>
      </w:r>
      <w:r>
        <w:rPr>
          <w:lang w:val="uk-UA"/>
        </w:rPr>
        <w:t xml:space="preserve">. Ускладнення </w:t>
      </w:r>
      <w:r>
        <w:t>SELECT – SELECT, FROM, WHERE</w:t>
      </w:r>
      <w:r>
        <w:rPr>
          <w:lang w:val="uk-UA"/>
        </w:rPr>
        <w:t xml:space="preserve">. У частині </w:t>
      </w:r>
      <w:r>
        <w:t>SELECT</w:t>
      </w:r>
      <w:r w:rsidRPr="00FF3EF6">
        <w:rPr>
          <w:lang w:val="uk-UA"/>
        </w:rPr>
        <w:t xml:space="preserve"> </w:t>
      </w:r>
      <w:r w:rsidR="00A0020A">
        <w:rPr>
          <w:lang w:val="uk-UA"/>
        </w:rPr>
        <w:t>пишеться</w:t>
      </w:r>
      <w:r>
        <w:rPr>
          <w:lang w:val="uk-UA"/>
        </w:rPr>
        <w:t xml:space="preserve"> аналог розширеної проекції. Перейменування колонок теж відбувається у цій частині. У частині </w:t>
      </w:r>
      <w:r>
        <w:t>FROM</w:t>
      </w:r>
      <w:r w:rsidRPr="00FF3EF6">
        <w:rPr>
          <w:lang w:val="uk-UA"/>
        </w:rPr>
        <w:t xml:space="preserve"> </w:t>
      </w:r>
      <w:r>
        <w:rPr>
          <w:lang w:val="uk-UA"/>
        </w:rPr>
        <w:t xml:space="preserve">виконується з’єднання та добутки. Щоб виконати добуток двох таблиць, вони записуються через кому. У частині </w:t>
      </w:r>
      <w:r>
        <w:t>WHERE</w:t>
      </w:r>
      <w:r w:rsidRPr="00FF3EF6">
        <w:rPr>
          <w:lang w:val="uk-UA"/>
        </w:rPr>
        <w:t xml:space="preserve"> </w:t>
      </w:r>
      <w:r>
        <w:rPr>
          <w:lang w:val="uk-UA"/>
        </w:rPr>
        <w:t>пишеться аналог вибору.</w:t>
      </w:r>
    </w:p>
    <w:p w:rsidR="00A0020A" w:rsidRDefault="0082379D" w:rsidP="00906BBC">
      <w:pPr>
        <w:pStyle w:val="a0"/>
        <w:rPr>
          <w:lang w:val="uk-UA"/>
        </w:rPr>
      </w:pPr>
      <w:r w:rsidRPr="00FF3EF6">
        <w:rPr>
          <w:lang w:val="uk-UA"/>
        </w:rPr>
        <w:t xml:space="preserve">* </w:t>
      </w:r>
      <w:r>
        <w:rPr>
          <w:lang w:val="uk-UA"/>
        </w:rPr>
        <w:t xml:space="preserve">у частині </w:t>
      </w:r>
      <w:r>
        <w:t>SELECT</w:t>
      </w:r>
      <w:r w:rsidRPr="00FF3EF6">
        <w:rPr>
          <w:lang w:val="uk-UA"/>
        </w:rPr>
        <w:t xml:space="preserve"> </w:t>
      </w:r>
      <w:r>
        <w:rPr>
          <w:lang w:val="uk-UA"/>
        </w:rPr>
        <w:t>означає всі колонки.</w:t>
      </w:r>
      <w:r w:rsidR="00906BBC">
        <w:rPr>
          <w:lang w:val="uk-UA"/>
        </w:rPr>
        <w:t xml:space="preserve"> </w:t>
      </w:r>
      <w:r w:rsidR="00B33A66">
        <w:rPr>
          <w:lang w:val="uk-UA"/>
        </w:rPr>
        <w:t xml:space="preserve">Перейменування відбувається за допомогою </w:t>
      </w:r>
      <w:r w:rsidR="00B33A66">
        <w:t>AS</w:t>
      </w:r>
      <w:r w:rsidR="00B33A66">
        <w:rPr>
          <w:lang w:val="uk-UA"/>
        </w:rPr>
        <w:t>.</w:t>
      </w:r>
    </w:p>
    <w:p w:rsidR="00906BBC" w:rsidRDefault="00906BBC" w:rsidP="00BE1A85">
      <w:pPr>
        <w:pStyle w:val="a0"/>
        <w:rPr>
          <w:lang w:val="uk-UA"/>
        </w:rPr>
      </w:pPr>
      <w:r>
        <w:rPr>
          <w:lang w:val="uk-UA"/>
        </w:rPr>
        <w:t xml:space="preserve">Аналогічно з розширеною проекцією, у </w:t>
      </w:r>
      <w:r>
        <w:t>SELECT</w:t>
      </w:r>
      <w:r w:rsidRPr="00FF3EF6">
        <w:rPr>
          <w:lang w:val="uk-UA"/>
        </w:rPr>
        <w:t xml:space="preserve"> </w:t>
      </w:r>
      <w:r>
        <w:rPr>
          <w:lang w:val="uk-UA"/>
        </w:rPr>
        <w:t>можна писати прості вирази.</w:t>
      </w:r>
    </w:p>
    <w:p w:rsidR="00DC4507" w:rsidRDefault="00DC4507" w:rsidP="00BE1A85">
      <w:pPr>
        <w:pStyle w:val="a0"/>
        <w:rPr>
          <w:lang w:val="uk-UA"/>
        </w:rPr>
      </w:pPr>
      <w:r>
        <w:rPr>
          <w:lang w:val="uk-UA"/>
        </w:rPr>
        <w:t xml:space="preserve">Булівські вирази записуються за допомогою </w:t>
      </w:r>
      <w:r>
        <w:t>AND</w:t>
      </w:r>
      <w:r>
        <w:rPr>
          <w:lang w:val="uk-UA"/>
        </w:rPr>
        <w:t xml:space="preserve">, </w:t>
      </w:r>
      <w:r>
        <w:t>OR, NOT</w:t>
      </w:r>
      <w:r>
        <w:rPr>
          <w:lang w:val="uk-UA"/>
        </w:rPr>
        <w:t xml:space="preserve">. Порівняння значень на рівність </w:t>
      </w:r>
      <w:r w:rsidR="00E11361" w:rsidRPr="00FF3EF6">
        <w:rPr>
          <w:lang w:val="uk-UA"/>
        </w:rPr>
        <w:t>–</w:t>
      </w:r>
      <w:r>
        <w:rPr>
          <w:lang w:val="uk-UA"/>
        </w:rPr>
        <w:t xml:space="preserve"> =, на нерівність </w:t>
      </w:r>
      <w:r w:rsidR="00E11361" w:rsidRPr="00FF3EF6">
        <w:rPr>
          <w:lang w:val="uk-UA"/>
        </w:rPr>
        <w:t>–</w:t>
      </w:r>
      <w:r>
        <w:rPr>
          <w:lang w:val="uk-UA"/>
        </w:rPr>
        <w:t xml:space="preserve"> </w:t>
      </w:r>
      <w:r w:rsidRPr="00FF3EF6">
        <w:rPr>
          <w:lang w:val="uk-UA"/>
        </w:rPr>
        <w:t>&lt;&gt;</w:t>
      </w:r>
      <w:r>
        <w:rPr>
          <w:lang w:val="uk-UA"/>
        </w:rPr>
        <w:t xml:space="preserve">. Порівняння </w:t>
      </w:r>
      <w:r w:rsidR="00E11361" w:rsidRPr="00FF3EF6">
        <w:rPr>
          <w:lang w:val="uk-UA"/>
        </w:rPr>
        <w:t>–</w:t>
      </w:r>
      <w:r>
        <w:rPr>
          <w:lang w:val="uk-UA"/>
        </w:rPr>
        <w:t xml:space="preserve"> </w:t>
      </w:r>
      <w:r w:rsidRPr="00FF3EF6">
        <w:rPr>
          <w:lang w:val="uk-UA"/>
        </w:rPr>
        <w:t>&lt;, &gt;, &gt;=, &lt;=</w:t>
      </w:r>
      <w:r>
        <w:rPr>
          <w:lang w:val="uk-UA"/>
        </w:rPr>
        <w:t xml:space="preserve">. Деякі СКБД можуть використовувати </w:t>
      </w:r>
      <w:r w:rsidRPr="00FF3EF6">
        <w:rPr>
          <w:lang w:val="uk-UA"/>
        </w:rPr>
        <w:t xml:space="preserve">!= </w:t>
      </w:r>
      <w:r>
        <w:rPr>
          <w:lang w:val="uk-UA"/>
        </w:rPr>
        <w:t>для порівняння на нерівність.</w:t>
      </w:r>
    </w:p>
    <w:p w:rsidR="00E01472" w:rsidRDefault="00E01472" w:rsidP="00BE1A85">
      <w:pPr>
        <w:pStyle w:val="a0"/>
        <w:rPr>
          <w:lang w:val="uk-UA"/>
        </w:rPr>
      </w:pPr>
      <w:r>
        <w:rPr>
          <w:lang w:val="uk-UA"/>
        </w:rPr>
        <w:t xml:space="preserve">Для порівняння рядка з шаблоном використовується вираз </w:t>
      </w:r>
      <w:r>
        <w:t>row</w:t>
      </w:r>
      <w:r w:rsidRPr="00FF3EF6">
        <w:rPr>
          <w:lang w:val="uk-UA"/>
        </w:rPr>
        <w:t xml:space="preserve"> [</w:t>
      </w:r>
      <w:r>
        <w:t>NOT</w:t>
      </w:r>
      <w:r w:rsidRPr="00FF3EF6">
        <w:rPr>
          <w:lang w:val="uk-UA"/>
        </w:rPr>
        <w:t xml:space="preserve">] </w:t>
      </w:r>
      <w:r>
        <w:t>LIKE</w:t>
      </w:r>
      <w:r w:rsidRPr="00FF3EF6">
        <w:rPr>
          <w:lang w:val="uk-UA"/>
        </w:rPr>
        <w:t xml:space="preserve"> </w:t>
      </w:r>
      <w:r>
        <w:t>template</w:t>
      </w:r>
      <w:r w:rsidRPr="00FF3EF6">
        <w:rPr>
          <w:lang w:val="uk-UA"/>
        </w:rPr>
        <w:t>.</w:t>
      </w:r>
      <w:r>
        <w:rPr>
          <w:lang w:val="uk-UA"/>
        </w:rPr>
        <w:t xml:space="preserve"> % використовується в значенні «будь-що». _ використовується як будь-який символ.</w:t>
      </w:r>
    </w:p>
    <w:p w:rsidR="0090657B" w:rsidRDefault="0090657B" w:rsidP="00BE1A85">
      <w:pPr>
        <w:pStyle w:val="a0"/>
        <w:rPr>
          <w:lang w:val="uk-UA"/>
        </w:rPr>
      </w:pPr>
      <w:r>
        <w:t>NULL</w:t>
      </w:r>
      <w:r>
        <w:rPr>
          <w:lang w:val="uk-UA"/>
        </w:rPr>
        <w:t xml:space="preserve"> означає, що значення цієї колон</w:t>
      </w:r>
      <w:r w:rsidR="00B42B12">
        <w:rPr>
          <w:lang w:val="uk-UA"/>
        </w:rPr>
        <w:t>ки не застосовне до цього рядка</w:t>
      </w:r>
      <w:r>
        <w:rPr>
          <w:lang w:val="uk-UA"/>
        </w:rPr>
        <w:t xml:space="preserve"> або значення відсутнє або невизначене.</w:t>
      </w:r>
      <w:r w:rsidR="00B42B12">
        <w:rPr>
          <w:lang w:val="uk-UA"/>
        </w:rPr>
        <w:t xml:space="preserve"> Порівняння з </w:t>
      </w:r>
      <w:r w:rsidR="00B42B12">
        <w:t>NULL</w:t>
      </w:r>
      <w:r w:rsidR="00B42B12">
        <w:rPr>
          <w:lang w:val="uk-UA"/>
        </w:rPr>
        <w:t xml:space="preserve"> ніколи не дає </w:t>
      </w:r>
      <w:r w:rsidR="00DD1A62">
        <w:t>TRUE</w:t>
      </w:r>
      <w:r w:rsidR="00B42B12">
        <w:rPr>
          <w:lang w:val="uk-UA"/>
        </w:rPr>
        <w:t xml:space="preserve">, але й не дає </w:t>
      </w:r>
      <w:r w:rsidR="00DD1A62">
        <w:t>FALSE</w:t>
      </w:r>
      <w:r w:rsidR="00B42B12">
        <w:rPr>
          <w:lang w:val="uk-UA"/>
        </w:rPr>
        <w:t>.</w:t>
      </w:r>
      <w:r w:rsidR="00FE3694">
        <w:rPr>
          <w:lang w:val="uk-UA"/>
        </w:rPr>
        <w:t xml:space="preserve"> Булева логіка у </w:t>
      </w:r>
      <w:r w:rsidR="00FE3694">
        <w:t>SQL</w:t>
      </w:r>
      <w:r w:rsidR="00FE3694" w:rsidRPr="00FF3EF6">
        <w:rPr>
          <w:lang w:val="uk-UA"/>
        </w:rPr>
        <w:t xml:space="preserve"> </w:t>
      </w:r>
      <w:r w:rsidR="00C75292">
        <w:rPr>
          <w:lang w:val="uk-UA"/>
        </w:rPr>
        <w:t>є триарною</w:t>
      </w:r>
      <w:r w:rsidR="00FE3694">
        <w:rPr>
          <w:lang w:val="uk-UA"/>
        </w:rPr>
        <w:t xml:space="preserve">. Результатом будь-якого виразу є </w:t>
      </w:r>
      <w:r w:rsidR="00DD1A62">
        <w:t>TRUE</w:t>
      </w:r>
      <w:r w:rsidR="00FE3694">
        <w:rPr>
          <w:lang w:val="uk-UA"/>
        </w:rPr>
        <w:t xml:space="preserve">, або </w:t>
      </w:r>
      <w:r w:rsidR="00DD1A62">
        <w:t>FALSE</w:t>
      </w:r>
      <w:r w:rsidR="00FE3694">
        <w:rPr>
          <w:lang w:val="uk-UA"/>
        </w:rPr>
        <w:t xml:space="preserve">, або </w:t>
      </w:r>
      <w:r w:rsidR="00DD1A62">
        <w:t>UNKNOWN</w:t>
      </w:r>
      <w:r w:rsidR="00FE3694">
        <w:rPr>
          <w:lang w:val="uk-UA"/>
        </w:rPr>
        <w:t>.</w:t>
      </w:r>
      <w:r w:rsidR="00DD1A62">
        <w:rPr>
          <w:lang w:val="uk-UA"/>
        </w:rPr>
        <w:t xml:space="preserve"> Порівняння </w:t>
      </w:r>
      <w:r w:rsidR="00DD1A62">
        <w:t>NULL</w:t>
      </w:r>
      <w:r w:rsidR="00DD1A62" w:rsidRPr="00FF3EF6">
        <w:rPr>
          <w:lang w:val="uk-UA"/>
        </w:rPr>
        <w:t xml:space="preserve"> </w:t>
      </w:r>
      <w:r w:rsidR="00DD1A62">
        <w:rPr>
          <w:lang w:val="uk-UA"/>
        </w:rPr>
        <w:t xml:space="preserve">з будь-чим (навіть з </w:t>
      </w:r>
      <w:r w:rsidR="00DD1A62">
        <w:t>NULL</w:t>
      </w:r>
      <w:r w:rsidR="00DD1A62" w:rsidRPr="00FF3EF6">
        <w:rPr>
          <w:lang w:val="uk-UA"/>
        </w:rPr>
        <w:t>)</w:t>
      </w:r>
      <w:r w:rsidR="00DD1A62">
        <w:rPr>
          <w:lang w:val="uk-UA"/>
        </w:rPr>
        <w:t xml:space="preserve"> дає </w:t>
      </w:r>
      <w:r w:rsidR="00DD1A62">
        <w:t>UNKNOWN</w:t>
      </w:r>
      <w:r w:rsidR="00DD1A62">
        <w:rPr>
          <w:lang w:val="uk-UA"/>
        </w:rPr>
        <w:t>.</w:t>
      </w:r>
    </w:p>
    <w:p w:rsidR="00DD1A62" w:rsidRDefault="00DD1A62" w:rsidP="00BE1A85">
      <w:pPr>
        <w:pStyle w:val="a0"/>
        <w:rPr>
          <w:lang w:val="uk-UA"/>
        </w:rPr>
      </w:pPr>
      <w:r>
        <w:rPr>
          <w:lang w:val="uk-UA"/>
        </w:rPr>
        <w:t xml:space="preserve">Рядок після фільтрування в частині </w:t>
      </w:r>
      <w:r>
        <w:t>WHERE</w:t>
      </w:r>
      <w:r w:rsidRPr="00FF3EF6">
        <w:rPr>
          <w:lang w:val="uk-UA"/>
        </w:rPr>
        <w:t xml:space="preserve"> </w:t>
      </w:r>
      <w:r>
        <w:rPr>
          <w:lang w:val="uk-UA"/>
        </w:rPr>
        <w:t xml:space="preserve">іде в результат іде тільки тоді, коли там </w:t>
      </w:r>
      <w:r>
        <w:t>TRUE</w:t>
      </w:r>
      <w:r>
        <w:rPr>
          <w:lang w:val="uk-UA"/>
        </w:rPr>
        <w:t>.</w:t>
      </w:r>
      <w:r w:rsidR="005E7518">
        <w:rPr>
          <w:lang w:val="uk-UA"/>
        </w:rPr>
        <w:t xml:space="preserve"> Він не іде в результат, якщо там </w:t>
      </w:r>
      <w:r w:rsidR="005E7518">
        <w:t>FALSE</w:t>
      </w:r>
      <w:r w:rsidR="005E7518">
        <w:rPr>
          <w:lang w:val="uk-UA"/>
        </w:rPr>
        <w:t xml:space="preserve"> або </w:t>
      </w:r>
      <w:r w:rsidR="005E7518">
        <w:t>UNKNOWN</w:t>
      </w:r>
      <w:r w:rsidR="005E7518">
        <w:rPr>
          <w:lang w:val="uk-UA"/>
        </w:rPr>
        <w:t>.</w:t>
      </w:r>
    </w:p>
    <w:p w:rsidR="00E11361" w:rsidRPr="00FF3EF6" w:rsidRDefault="00E11361" w:rsidP="001D2AF7">
      <w:pPr>
        <w:pStyle w:val="a0"/>
        <w:rPr>
          <w:lang w:val="uk-UA"/>
        </w:rPr>
      </w:pPr>
      <w:r>
        <w:rPr>
          <w:lang w:val="uk-UA"/>
        </w:rPr>
        <w:lastRenderedPageBreak/>
        <w:t xml:space="preserve">Для порівняння з </w:t>
      </w:r>
      <w:r>
        <w:t>NULL</w:t>
      </w:r>
      <w:r w:rsidR="000A72A1">
        <w:rPr>
          <w:lang w:val="uk-UA"/>
        </w:rPr>
        <w:t xml:space="preserve"> використовую</w:t>
      </w:r>
      <w:r>
        <w:rPr>
          <w:lang w:val="uk-UA"/>
        </w:rPr>
        <w:t>ться оператор</w:t>
      </w:r>
      <w:r w:rsidR="00480E75">
        <w:rPr>
          <w:lang w:val="uk-UA"/>
        </w:rPr>
        <w:t>и</w:t>
      </w:r>
      <w:r>
        <w:rPr>
          <w:lang w:val="uk-UA"/>
        </w:rPr>
        <w:t xml:space="preserve"> </w:t>
      </w:r>
      <w:r>
        <w:t>IS</w:t>
      </w:r>
      <w:r w:rsidRPr="00FF3EF6">
        <w:rPr>
          <w:lang w:val="uk-UA"/>
        </w:rPr>
        <w:t xml:space="preserve"> </w:t>
      </w:r>
      <w:r w:rsidR="00480E75">
        <w:rPr>
          <w:lang w:val="uk-UA"/>
        </w:rPr>
        <w:t xml:space="preserve">та </w:t>
      </w:r>
      <w:r w:rsidR="00480E75">
        <w:t>IS</w:t>
      </w:r>
      <w:r w:rsidR="00480E75" w:rsidRPr="00FF3EF6">
        <w:rPr>
          <w:lang w:val="uk-UA"/>
        </w:rPr>
        <w:t xml:space="preserve"> </w:t>
      </w:r>
      <w:r w:rsidR="00480E75">
        <w:t>NOT</w:t>
      </w:r>
      <w:r>
        <w:rPr>
          <w:lang w:val="uk-UA"/>
        </w:rPr>
        <w:t xml:space="preserve"> – </w:t>
      </w:r>
      <w:r>
        <w:t>row</w:t>
      </w:r>
      <w:r w:rsidRPr="00FF3EF6">
        <w:rPr>
          <w:lang w:val="uk-UA"/>
        </w:rPr>
        <w:t xml:space="preserve"> </w:t>
      </w:r>
      <w:r>
        <w:t>IS</w:t>
      </w:r>
      <w:r w:rsidRPr="00FF3EF6">
        <w:rPr>
          <w:lang w:val="uk-UA"/>
        </w:rPr>
        <w:t xml:space="preserve"> [</w:t>
      </w:r>
      <w:r>
        <w:t>NOT</w:t>
      </w:r>
      <w:r w:rsidRPr="00FF3EF6">
        <w:rPr>
          <w:lang w:val="uk-UA"/>
        </w:rPr>
        <w:t xml:space="preserve">] </w:t>
      </w:r>
      <w:r>
        <w:t>NULL</w:t>
      </w:r>
      <w:r>
        <w:rPr>
          <w:lang w:val="uk-UA"/>
        </w:rPr>
        <w:t>.</w:t>
      </w:r>
      <w:r w:rsidR="001D2AF7">
        <w:rPr>
          <w:lang w:val="uk-UA"/>
        </w:rPr>
        <w:t xml:space="preserve"> </w:t>
      </w:r>
      <w:r w:rsidR="00C232C6">
        <w:t>TRUE</w:t>
      </w:r>
      <w:r w:rsidR="00C232C6">
        <w:rPr>
          <w:lang w:val="uk-UA"/>
        </w:rPr>
        <w:t> </w:t>
      </w:r>
      <w:r w:rsidR="00C232C6" w:rsidRPr="00FF3EF6">
        <w:rPr>
          <w:rFonts w:hint="eastAsia"/>
          <w:lang w:val="uk-UA"/>
        </w:rPr>
        <w:t>≡</w:t>
      </w:r>
      <w:r w:rsidR="00C232C6">
        <w:rPr>
          <w:lang w:val="uk-UA"/>
        </w:rPr>
        <w:t> </w:t>
      </w:r>
      <w:r w:rsidR="00C232C6" w:rsidRPr="00FF3EF6">
        <w:rPr>
          <w:rFonts w:hint="eastAsia"/>
          <w:lang w:val="uk-UA"/>
        </w:rPr>
        <w:t>1</w:t>
      </w:r>
      <w:r w:rsidR="00C232C6">
        <w:rPr>
          <w:lang w:val="uk-UA"/>
        </w:rPr>
        <w:t xml:space="preserve">. </w:t>
      </w:r>
      <w:r w:rsidR="00C232C6">
        <w:t>FALSE </w:t>
      </w:r>
      <w:r w:rsidR="00C232C6" w:rsidRPr="00FF3EF6">
        <w:rPr>
          <w:rFonts w:hint="eastAsia"/>
          <w:lang w:val="uk-UA"/>
        </w:rPr>
        <w:t>≡</w:t>
      </w:r>
      <w:r w:rsidR="00C232C6">
        <w:t> </w:t>
      </w:r>
      <w:r w:rsidR="00C232C6" w:rsidRPr="00FF3EF6">
        <w:rPr>
          <w:lang w:val="uk-UA"/>
        </w:rPr>
        <w:t xml:space="preserve">0. </w:t>
      </w:r>
      <w:r w:rsidR="00C75292">
        <w:t>UNKNOWN</w:t>
      </w:r>
      <w:r w:rsidR="00C232C6">
        <w:t> </w:t>
      </w:r>
      <w:r w:rsidR="00C232C6" w:rsidRPr="00FF3EF6">
        <w:rPr>
          <w:rFonts w:hint="eastAsia"/>
          <w:lang w:val="uk-UA"/>
        </w:rPr>
        <w:t>≡</w:t>
      </w:r>
      <w:r w:rsidR="00C232C6">
        <w:t> </w:t>
      </w:r>
      <w:r w:rsidR="00C232C6" w:rsidRPr="00FF3EF6">
        <w:rPr>
          <w:lang w:val="uk-UA"/>
        </w:rPr>
        <w:t>0.5</w:t>
      </w:r>
      <w:r w:rsidR="00C232C6">
        <w:rPr>
          <w:lang w:val="uk-UA"/>
        </w:rPr>
        <w:t>.</w:t>
      </w:r>
    </w:p>
    <w:p w:rsidR="00BE1A85" w:rsidRDefault="00BE1A85" w:rsidP="00BE1A85">
      <w:pPr>
        <w:pStyle w:val="2"/>
        <w:rPr>
          <w:lang w:val="uk-UA"/>
        </w:rPr>
      </w:pPr>
      <w:r>
        <w:rPr>
          <w:lang w:val="uk-UA"/>
        </w:rPr>
        <w:t>Підзапити</w:t>
      </w:r>
    </w:p>
    <w:p w:rsidR="00F01940" w:rsidRDefault="00F01940" w:rsidP="00F01940">
      <w:pPr>
        <w:pStyle w:val="a0"/>
        <w:rPr>
          <w:lang w:val="uk-UA"/>
        </w:rPr>
      </w:pPr>
      <w:r>
        <w:rPr>
          <w:lang w:val="uk-UA"/>
        </w:rPr>
        <w:t xml:space="preserve">Якщо записати запит </w:t>
      </w:r>
      <w:r>
        <w:t>SELECT</w:t>
      </w:r>
      <w:r w:rsidRPr="00FF3EF6">
        <w:rPr>
          <w:lang w:val="uk-UA"/>
        </w:rPr>
        <w:t xml:space="preserve"> </w:t>
      </w:r>
      <w:r>
        <w:rPr>
          <w:lang w:val="uk-UA"/>
        </w:rPr>
        <w:t>у дужках, то залежно від його типу його можна буде використати у багатьох місцях.</w:t>
      </w:r>
    </w:p>
    <w:p w:rsidR="004B5958" w:rsidRDefault="004B5958" w:rsidP="00F01940">
      <w:pPr>
        <w:pStyle w:val="a0"/>
        <w:rPr>
          <w:lang w:val="uk-UA"/>
        </w:rPr>
      </w:pPr>
      <w:r>
        <w:rPr>
          <w:lang w:val="uk-UA"/>
        </w:rPr>
        <w:t xml:space="preserve">Якщо запит повертає одне значення, його можна використовувати у частині </w:t>
      </w:r>
      <w:r>
        <w:t>SELECT</w:t>
      </w:r>
      <w:r w:rsidRPr="00FF3EF6">
        <w:rPr>
          <w:lang w:val="uk-UA"/>
        </w:rPr>
        <w:t xml:space="preserve"> </w:t>
      </w:r>
      <w:r>
        <w:rPr>
          <w:lang w:val="uk-UA"/>
        </w:rPr>
        <w:t xml:space="preserve">чи у частині </w:t>
      </w:r>
      <w:r>
        <w:t>WHERE</w:t>
      </w:r>
      <w:r w:rsidRPr="00FF3EF6">
        <w:rPr>
          <w:lang w:val="uk-UA"/>
        </w:rPr>
        <w:t xml:space="preserve"> </w:t>
      </w:r>
      <w:r>
        <w:rPr>
          <w:lang w:val="uk-UA"/>
        </w:rPr>
        <w:t>у порівнянні цього значення з іншим.</w:t>
      </w:r>
      <w:r w:rsidR="00A908F0">
        <w:rPr>
          <w:lang w:val="uk-UA"/>
        </w:rPr>
        <w:t xml:space="preserve"> Якщо він повертає багато рядків/колонок, його можна використовувати у частині </w:t>
      </w:r>
      <w:r w:rsidR="00A908F0">
        <w:t>FROM</w:t>
      </w:r>
      <w:r w:rsidR="00A908F0">
        <w:rPr>
          <w:lang w:val="uk-UA"/>
        </w:rPr>
        <w:t>.</w:t>
      </w:r>
    </w:p>
    <w:p w:rsidR="002E603D" w:rsidRDefault="002E603D" w:rsidP="00F01940">
      <w:pPr>
        <w:pStyle w:val="a0"/>
        <w:rPr>
          <w:lang w:val="uk-UA"/>
        </w:rPr>
      </w:pPr>
      <w:r>
        <w:rPr>
          <w:lang w:val="uk-UA"/>
        </w:rPr>
        <w:t>Якщо від підзапиту очікують одного значення, а він поверне більше або менше, виникне помилка виконання.</w:t>
      </w:r>
    </w:p>
    <w:p w:rsidR="00480E75" w:rsidRDefault="00480E75" w:rsidP="00F01940">
      <w:pPr>
        <w:pStyle w:val="a0"/>
        <w:rPr>
          <w:lang w:val="uk-UA"/>
        </w:rPr>
      </w:pPr>
      <w:r>
        <w:rPr>
          <w:lang w:val="uk-UA"/>
        </w:rPr>
        <w:t>Оператор</w:t>
      </w:r>
      <w:r w:rsidR="00447004">
        <w:rPr>
          <w:lang w:val="uk-UA"/>
        </w:rPr>
        <w:t>и</w:t>
      </w:r>
      <w:r>
        <w:rPr>
          <w:lang w:val="uk-UA"/>
        </w:rPr>
        <w:t xml:space="preserve"> </w:t>
      </w:r>
      <w:r>
        <w:t>IN</w:t>
      </w:r>
      <w:r w:rsidRPr="00FF3EF6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t>NOT</w:t>
      </w:r>
      <w:r w:rsidRPr="00FF3EF6">
        <w:rPr>
          <w:lang w:val="uk-UA"/>
        </w:rPr>
        <w:t xml:space="preserve"> </w:t>
      </w:r>
      <w:r>
        <w:t>IN</w:t>
      </w:r>
      <w:r w:rsidR="00447004">
        <w:rPr>
          <w:lang w:val="uk-UA"/>
        </w:rPr>
        <w:t xml:space="preserve"> використовуються для визначення того, чи значення є в певній таблиці</w:t>
      </w:r>
      <w:r w:rsidR="00C500EA">
        <w:rPr>
          <w:lang w:val="uk-UA"/>
        </w:rPr>
        <w:t xml:space="preserve"> або підзапиті</w:t>
      </w:r>
      <w:r w:rsidR="00447004">
        <w:rPr>
          <w:lang w:val="uk-UA"/>
        </w:rPr>
        <w:t>.</w:t>
      </w:r>
    </w:p>
    <w:p w:rsidR="006902F6" w:rsidRDefault="006902F6" w:rsidP="00F01940">
      <w:pPr>
        <w:pStyle w:val="a0"/>
        <w:rPr>
          <w:lang w:val="uk-UA"/>
        </w:rPr>
      </w:pPr>
      <w:r>
        <w:rPr>
          <w:lang w:val="uk-UA"/>
        </w:rPr>
        <w:t xml:space="preserve">Оператор </w:t>
      </w:r>
      <w:r>
        <w:t>EXISTS</w:t>
      </w:r>
      <w:r w:rsidRPr="00FF3EF6">
        <w:rPr>
          <w:lang w:val="uk-UA"/>
        </w:rPr>
        <w:t>(</w:t>
      </w:r>
      <w:r>
        <w:t>subquery</w:t>
      </w:r>
      <w:r w:rsidRPr="00FF3EF6">
        <w:rPr>
          <w:lang w:val="uk-UA"/>
        </w:rPr>
        <w:t>)</w:t>
      </w:r>
      <w:r>
        <w:rPr>
          <w:lang w:val="uk-UA"/>
        </w:rPr>
        <w:t xml:space="preserve"> повертає </w:t>
      </w:r>
      <w:r>
        <w:t>TRUE</w:t>
      </w:r>
      <w:r>
        <w:rPr>
          <w:lang w:val="uk-UA"/>
        </w:rPr>
        <w:t xml:space="preserve">, якщо </w:t>
      </w:r>
      <w:r>
        <w:t>subquery</w:t>
      </w:r>
      <w:r w:rsidRPr="00FF3EF6">
        <w:rPr>
          <w:lang w:val="uk-UA"/>
        </w:rPr>
        <w:t xml:space="preserve"> </w:t>
      </w:r>
      <w:r>
        <w:rPr>
          <w:lang w:val="uk-UA"/>
        </w:rPr>
        <w:t>повертає хоч один рядок.</w:t>
      </w:r>
    </w:p>
    <w:p w:rsidR="00156A3C" w:rsidRDefault="00034013" w:rsidP="00F01940">
      <w:pPr>
        <w:pStyle w:val="a0"/>
        <w:rPr>
          <w:lang w:val="uk-UA"/>
        </w:rPr>
      </w:pPr>
      <w:r>
        <w:rPr>
          <w:lang w:val="uk-UA"/>
        </w:rPr>
        <w:t xml:space="preserve">Оператор </w:t>
      </w:r>
      <w:r>
        <w:t>ANY</w:t>
      </w:r>
      <w:r>
        <w:rPr>
          <w:lang w:val="uk-UA"/>
        </w:rPr>
        <w:t>(</w:t>
      </w:r>
      <w:r>
        <w:t>subquery</w:t>
      </w:r>
      <w:r w:rsidRPr="00FF3EF6">
        <w:rPr>
          <w:lang w:val="uk-UA"/>
        </w:rPr>
        <w:t xml:space="preserve">) </w:t>
      </w:r>
      <w:r>
        <w:rPr>
          <w:lang w:val="uk-UA"/>
        </w:rPr>
        <w:t xml:space="preserve">використовується для визначення хоча б одного елемента в </w:t>
      </w:r>
      <w:r>
        <w:t>subquery</w:t>
      </w:r>
      <w:r>
        <w:rPr>
          <w:lang w:val="uk-UA"/>
        </w:rPr>
        <w:t>.</w:t>
      </w:r>
    </w:p>
    <w:p w:rsidR="00034013" w:rsidRPr="00FF3EF6" w:rsidRDefault="00156A3C" w:rsidP="00F01940">
      <w:pPr>
        <w:pStyle w:val="a0"/>
        <w:rPr>
          <w:lang w:val="uk-UA"/>
        </w:rPr>
      </w:pPr>
      <w:r>
        <w:rPr>
          <w:lang w:val="uk-UA"/>
        </w:rPr>
        <w:t xml:space="preserve">Оператор </w:t>
      </w:r>
      <w:r>
        <w:t>ALL</w:t>
      </w:r>
      <w:r w:rsidRPr="00FF3EF6">
        <w:rPr>
          <w:lang w:val="uk-UA"/>
        </w:rPr>
        <w:t>(</w:t>
      </w:r>
      <w:r>
        <w:t>subquery</w:t>
      </w:r>
      <w:r w:rsidRPr="00FF3EF6">
        <w:rPr>
          <w:lang w:val="uk-UA"/>
        </w:rPr>
        <w:t xml:space="preserve">) </w:t>
      </w:r>
      <w:r>
        <w:rPr>
          <w:lang w:val="uk-UA"/>
        </w:rPr>
        <w:t xml:space="preserve">використовується для визначення всіх елементів в </w:t>
      </w:r>
      <w:r>
        <w:t>subquery</w:t>
      </w:r>
      <w:r>
        <w:rPr>
          <w:lang w:val="uk-UA"/>
        </w:rPr>
        <w:t>.</w:t>
      </w:r>
    </w:p>
    <w:p w:rsidR="00F6142C" w:rsidRDefault="00F6142C" w:rsidP="00F01940">
      <w:pPr>
        <w:pStyle w:val="a0"/>
        <w:rPr>
          <w:lang w:val="uk-UA"/>
        </w:rPr>
      </w:pPr>
      <w:r>
        <w:rPr>
          <w:lang w:val="uk-UA"/>
        </w:rPr>
        <w:t xml:space="preserve">Оператори </w:t>
      </w:r>
      <w:r>
        <w:t>UNION</w:t>
      </w:r>
      <w:r w:rsidRPr="00FF3EF6">
        <w:rPr>
          <w:lang w:val="uk-UA"/>
        </w:rPr>
        <w:t xml:space="preserve">, </w:t>
      </w:r>
      <w:r>
        <w:t>INTERSECT</w:t>
      </w:r>
      <w:r>
        <w:rPr>
          <w:lang w:val="uk-UA"/>
        </w:rPr>
        <w:t xml:space="preserve"> та </w:t>
      </w:r>
      <w:r>
        <w:t>EXCEPT</w:t>
      </w:r>
      <w:r w:rsidRPr="00FF3EF6">
        <w:rPr>
          <w:lang w:val="uk-UA"/>
        </w:rPr>
        <w:t xml:space="preserve"> </w:t>
      </w:r>
      <w:r>
        <w:rPr>
          <w:lang w:val="uk-UA"/>
        </w:rPr>
        <w:t>використовуються для об’єднання</w:t>
      </w:r>
      <w:r w:rsidR="00E70C09">
        <w:rPr>
          <w:lang w:val="uk-UA"/>
        </w:rPr>
        <w:t xml:space="preserve">, перетину і різниці підзапитів – </w:t>
      </w:r>
      <w:r w:rsidR="00E70C09">
        <w:t>subquery</w:t>
      </w:r>
      <w:r w:rsidR="00E70C09" w:rsidRPr="00FF3EF6">
        <w:rPr>
          <w:lang w:val="uk-UA"/>
        </w:rPr>
        <w:t xml:space="preserve"> </w:t>
      </w:r>
      <w:r w:rsidR="00E70C09">
        <w:t>UNION</w:t>
      </w:r>
      <w:r w:rsidR="00E70C09" w:rsidRPr="00FF3EF6">
        <w:rPr>
          <w:lang w:val="uk-UA"/>
        </w:rPr>
        <w:t>/</w:t>
      </w:r>
      <w:r w:rsidR="00E70C09">
        <w:t>INTERSECT</w:t>
      </w:r>
      <w:r w:rsidR="00E70C09" w:rsidRPr="00FF3EF6">
        <w:rPr>
          <w:lang w:val="uk-UA"/>
        </w:rPr>
        <w:t>/</w:t>
      </w:r>
      <w:r w:rsidR="00E70C09">
        <w:t>EXCEPT</w:t>
      </w:r>
      <w:r w:rsidR="00E70C09" w:rsidRPr="00FF3EF6">
        <w:rPr>
          <w:lang w:val="uk-UA"/>
        </w:rPr>
        <w:t xml:space="preserve"> </w:t>
      </w:r>
      <w:r w:rsidR="00E70C09">
        <w:t>subquery</w:t>
      </w:r>
      <w:r w:rsidR="00E70C09">
        <w:rPr>
          <w:lang w:val="uk-UA"/>
        </w:rPr>
        <w:t>.</w:t>
      </w:r>
    </w:p>
    <w:p w:rsidR="00DC52AF" w:rsidRDefault="00B465EA" w:rsidP="00DC52AF">
      <w:pPr>
        <w:pStyle w:val="a0"/>
        <w:rPr>
          <w:lang w:val="uk-UA"/>
        </w:rPr>
      </w:pPr>
      <w:r>
        <w:rPr>
          <w:lang w:val="uk-UA"/>
        </w:rPr>
        <w:t xml:space="preserve">За замовчуванням у </w:t>
      </w:r>
      <w:r>
        <w:t>SELECT</w:t>
      </w:r>
      <w:r w:rsidRPr="00FF3EF6">
        <w:rPr>
          <w:lang w:val="uk-UA"/>
        </w:rPr>
        <w:t xml:space="preserve"> </w:t>
      </w:r>
      <w:r>
        <w:rPr>
          <w:lang w:val="uk-UA"/>
        </w:rPr>
        <w:t xml:space="preserve">використовуються мультимножини, а в </w:t>
      </w:r>
      <w:r>
        <w:t>UNION</w:t>
      </w:r>
      <w:r w:rsidRPr="00FF3EF6">
        <w:rPr>
          <w:lang w:val="uk-UA"/>
        </w:rPr>
        <w:t xml:space="preserve">, </w:t>
      </w:r>
      <w:r>
        <w:t>INTERSECT</w:t>
      </w:r>
      <w:r w:rsidRPr="00FF3EF6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t>EXCEPT</w:t>
      </w:r>
      <w:r>
        <w:rPr>
          <w:lang w:val="uk-UA"/>
        </w:rPr>
        <w:t xml:space="preserve"> використовуються множини, а дублікати видаляються.</w:t>
      </w:r>
      <w:r w:rsidR="00DC52AF">
        <w:rPr>
          <w:lang w:val="uk-UA"/>
        </w:rPr>
        <w:t xml:space="preserve"> Для того, щоб </w:t>
      </w:r>
      <w:r w:rsidR="00DC52AF">
        <w:t>SELECT</w:t>
      </w:r>
      <w:r w:rsidR="00DC52AF" w:rsidRPr="00FF3EF6">
        <w:rPr>
          <w:lang w:val="uk-UA"/>
        </w:rPr>
        <w:t xml:space="preserve"> </w:t>
      </w:r>
      <w:r w:rsidR="00623AFC">
        <w:rPr>
          <w:lang w:val="uk-UA"/>
        </w:rPr>
        <w:t>видавав множини</w:t>
      </w:r>
      <w:r w:rsidR="00DC52AF">
        <w:rPr>
          <w:lang w:val="uk-UA"/>
        </w:rPr>
        <w:t xml:space="preserve">, потрібно написати </w:t>
      </w:r>
      <w:r w:rsidR="00DC52AF">
        <w:t>SELECT</w:t>
      </w:r>
      <w:r w:rsidR="00DC52AF" w:rsidRPr="00FF3EF6">
        <w:rPr>
          <w:lang w:val="uk-UA"/>
        </w:rPr>
        <w:t xml:space="preserve"> </w:t>
      </w:r>
      <w:r w:rsidR="00DC52AF">
        <w:t>DISTINCT</w:t>
      </w:r>
      <w:r w:rsidR="00DC52AF">
        <w:rPr>
          <w:lang w:val="uk-UA"/>
        </w:rPr>
        <w:t>.</w:t>
      </w:r>
      <w:r w:rsidR="00623AFC">
        <w:rPr>
          <w:lang w:val="uk-UA"/>
        </w:rPr>
        <w:t xml:space="preserve"> Для того, щоб </w:t>
      </w:r>
      <w:r w:rsidR="00623AFC">
        <w:t>UNION</w:t>
      </w:r>
      <w:r w:rsidR="00623AFC" w:rsidRPr="00FF3EF6">
        <w:rPr>
          <w:lang w:val="uk-UA"/>
        </w:rPr>
        <w:t xml:space="preserve">, </w:t>
      </w:r>
      <w:r w:rsidR="00623AFC">
        <w:t>INTERSECT</w:t>
      </w:r>
      <w:r w:rsidR="00623AFC" w:rsidRPr="00FF3EF6">
        <w:rPr>
          <w:lang w:val="uk-UA"/>
        </w:rPr>
        <w:t xml:space="preserve"> </w:t>
      </w:r>
      <w:r w:rsidR="00623AFC">
        <w:rPr>
          <w:lang w:val="uk-UA"/>
        </w:rPr>
        <w:t xml:space="preserve">та </w:t>
      </w:r>
      <w:r w:rsidR="00623AFC">
        <w:t>EXCEPT</w:t>
      </w:r>
      <w:r w:rsidR="00623AFC" w:rsidRPr="00FF3EF6">
        <w:rPr>
          <w:lang w:val="uk-UA"/>
        </w:rPr>
        <w:t xml:space="preserve"> </w:t>
      </w:r>
      <w:r w:rsidR="00623AFC">
        <w:rPr>
          <w:lang w:val="uk-UA"/>
        </w:rPr>
        <w:t xml:space="preserve">видавали мультимножини, потрібно дописати слово </w:t>
      </w:r>
      <w:r w:rsidR="00623AFC">
        <w:t>ALL</w:t>
      </w:r>
      <w:r w:rsidR="00623AFC">
        <w:rPr>
          <w:lang w:val="uk-UA"/>
        </w:rPr>
        <w:t>.</w:t>
      </w:r>
    </w:p>
    <w:p w:rsidR="00A34B2B" w:rsidRDefault="00A34B2B" w:rsidP="00A34B2B">
      <w:pPr>
        <w:pStyle w:val="2"/>
      </w:pPr>
      <w:r>
        <w:rPr>
          <w:lang w:val="uk-UA"/>
        </w:rPr>
        <w:t xml:space="preserve">Добутки та </w:t>
      </w:r>
      <w:r>
        <w:t>JOIN</w:t>
      </w:r>
    </w:p>
    <w:p w:rsidR="00A34B2B" w:rsidRDefault="00A34B2B" w:rsidP="00FA6AD3">
      <w:pPr>
        <w:pStyle w:val="aff7"/>
        <w:numPr>
          <w:ilvl w:val="0"/>
          <w:numId w:val="28"/>
        </w:numPr>
        <w:rPr>
          <w:lang w:val="uk-UA"/>
        </w:rPr>
      </w:pPr>
      <w:r>
        <w:t>R NATURAL JOIN S</w:t>
      </w:r>
      <w:r>
        <w:rPr>
          <w:lang w:val="uk-UA"/>
        </w:rPr>
        <w:t xml:space="preserve"> – природне з’єднання</w:t>
      </w:r>
    </w:p>
    <w:p w:rsidR="00A34B2B" w:rsidRDefault="00A34B2B" w:rsidP="00FA6AD3">
      <w:pPr>
        <w:pStyle w:val="aff7"/>
        <w:numPr>
          <w:ilvl w:val="0"/>
          <w:numId w:val="28"/>
        </w:numPr>
        <w:rPr>
          <w:lang w:val="uk-UA"/>
        </w:rPr>
      </w:pPr>
      <w:r>
        <w:t xml:space="preserve">R [CROSS] JOIN S – </w:t>
      </w:r>
      <w:r>
        <w:rPr>
          <w:lang w:val="uk-UA"/>
        </w:rPr>
        <w:t>звичайний добуток.</w:t>
      </w:r>
    </w:p>
    <w:p w:rsidR="00A34B2B" w:rsidRDefault="00FA6AD3" w:rsidP="00FA6AD3">
      <w:pPr>
        <w:pStyle w:val="aff7"/>
        <w:numPr>
          <w:ilvl w:val="0"/>
          <w:numId w:val="28"/>
        </w:numPr>
        <w:rPr>
          <w:lang w:val="uk-UA"/>
        </w:rPr>
      </w:pPr>
      <w:r>
        <w:t xml:space="preserve">R JOIN S ON </w:t>
      </w:r>
      <w:r>
        <w:rPr>
          <w:lang w:val="uk-UA"/>
        </w:rPr>
        <w:t>умова – тета-з’єднання.</w:t>
      </w:r>
    </w:p>
    <w:p w:rsidR="00FA6AD3" w:rsidRDefault="006966F9" w:rsidP="006966F9">
      <w:pPr>
        <w:pStyle w:val="1"/>
        <w:rPr>
          <w:lang w:val="uk-UA"/>
        </w:rPr>
      </w:pPr>
      <w:r>
        <w:rPr>
          <w:lang w:val="uk-UA"/>
        </w:rPr>
        <w:t>Реляційна алгебра (продовження)</w:t>
      </w:r>
    </w:p>
    <w:p w:rsidR="006966F9" w:rsidRDefault="006966F9" w:rsidP="006966F9">
      <w:pPr>
        <w:pStyle w:val="2"/>
        <w:rPr>
          <w:lang w:val="uk-UA"/>
        </w:rPr>
      </w:pPr>
      <w:r>
        <w:rPr>
          <w:lang w:val="uk-UA"/>
        </w:rPr>
        <w:t>Розширення реляційної алгебри</w:t>
      </w:r>
    </w:p>
    <w:p w:rsidR="006966F9" w:rsidRPr="00A61430" w:rsidRDefault="006966F9" w:rsidP="00A61430">
      <w:pPr>
        <w:pStyle w:val="aff7"/>
        <w:numPr>
          <w:ilvl w:val="0"/>
          <w:numId w:val="28"/>
        </w:numPr>
        <w:rPr>
          <w:lang w:val="uk-UA"/>
        </w:rPr>
      </w:pPr>
      <m:oMath>
        <m:r>
          <w:rPr>
            <w:rFonts w:ascii="Cambria Math" w:hAnsi="Cambria Math"/>
            <w:lang w:val="uk-UA"/>
          </w:rPr>
          <m:t>δ</m:t>
        </m:r>
      </m:oMath>
      <w:r>
        <w:rPr>
          <w:i/>
          <w:lang w:val="uk-UA"/>
        </w:rPr>
        <w:t xml:space="preserve"> </w:t>
      </w:r>
      <w:r w:rsidRPr="006966F9">
        <w:rPr>
          <w:lang w:val="uk-UA"/>
        </w:rPr>
        <w:t xml:space="preserve">– </w:t>
      </w:r>
      <w:r>
        <w:rPr>
          <w:lang w:val="uk-UA"/>
        </w:rPr>
        <w:t>стирання</w:t>
      </w:r>
      <w:r w:rsidRPr="006966F9">
        <w:rPr>
          <w:lang w:val="uk-UA"/>
        </w:rPr>
        <w:t xml:space="preserve"> д</w:t>
      </w:r>
      <w:r>
        <w:rPr>
          <w:lang w:val="uk-UA"/>
        </w:rPr>
        <w:t>ублікатів</w:t>
      </w:r>
      <w:r w:rsidR="0086261C">
        <w:rPr>
          <w:lang w:val="uk-U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≔δ(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="0086261C">
        <w:rPr>
          <w:lang w:val="uk-UA"/>
        </w:rPr>
        <w:t>;</w:t>
      </w:r>
    </w:p>
    <w:p w:rsidR="006966F9" w:rsidRDefault="006966F9" w:rsidP="00A61430">
      <w:pPr>
        <w:pStyle w:val="aff7"/>
        <w:numPr>
          <w:ilvl w:val="0"/>
          <w:numId w:val="28"/>
        </w:numPr>
        <w:rPr>
          <w:lang w:val="uk-UA"/>
        </w:rPr>
      </w:pPr>
      <m:oMath>
        <m:r>
          <w:rPr>
            <w:rFonts w:ascii="Cambria Math" w:hAnsi="Cambria Math"/>
            <w:lang w:val="uk-UA"/>
          </w:rPr>
          <m:t>τ</m:t>
        </m:r>
      </m:oMath>
      <w:r>
        <w:rPr>
          <w:i/>
          <w:lang w:val="uk-UA"/>
        </w:rPr>
        <w:t xml:space="preserve"> </w:t>
      </w:r>
      <w:r w:rsidRPr="006966F9">
        <w:rPr>
          <w:lang w:val="uk-UA"/>
        </w:rPr>
        <w:t>– сортування</w:t>
      </w:r>
      <w:r w:rsidR="008E1D21">
        <w:rPr>
          <w:lang w:val="uk-U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≔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τ</m:t>
            </m:r>
          </m:e>
          <m:sub>
            <m:r>
              <w:rPr>
                <w:rFonts w:ascii="Cambria Math" w:hAnsi="Cambria Math"/>
                <w:lang w:val="uk-UA"/>
              </w:rPr>
              <m:t>L</m:t>
            </m:r>
          </m:sub>
        </m:sSub>
        <m:r>
          <w:rPr>
            <w:rFonts w:ascii="Cambria Math" w:hAnsi="Cambria Math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="008E1D21">
        <w:rPr>
          <w:lang w:val="uk-UA"/>
        </w:rPr>
        <w:t xml:space="preserve">, </w:t>
      </w:r>
      <m:oMath>
        <m:r>
          <w:rPr>
            <w:rFonts w:ascii="Cambria Math" w:hAnsi="Cambria Math"/>
            <w:lang w:val="uk-UA"/>
          </w:rPr>
          <m:t>L</m:t>
        </m:r>
      </m:oMath>
      <w:r w:rsidR="008E1D21">
        <w:rPr>
          <w:lang w:val="uk-UA"/>
        </w:rPr>
        <w:t xml:space="preserve"> – атрибути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  <w:r w:rsidR="008E1D21">
        <w:rPr>
          <w:lang w:val="uk-UA"/>
        </w:rPr>
        <w:t>, за якими відбувається сортування;</w:t>
      </w:r>
    </w:p>
    <w:p w:rsidR="006966F9" w:rsidRDefault="006966F9" w:rsidP="00A61430">
      <w:pPr>
        <w:pStyle w:val="aff7"/>
        <w:numPr>
          <w:ilvl w:val="0"/>
          <w:numId w:val="28"/>
        </w:numPr>
        <w:rPr>
          <w:lang w:val="uk-UA"/>
        </w:rPr>
      </w:pPr>
      <m:oMath>
        <m:r>
          <w:rPr>
            <w:rFonts w:ascii="Cambria Math" w:hAnsi="Cambria Math"/>
            <w:lang w:val="uk-UA"/>
          </w:rPr>
          <m:t>γ</m:t>
        </m:r>
      </m:oMath>
      <w:r>
        <w:rPr>
          <w:i/>
          <w:lang w:val="uk-UA"/>
        </w:rPr>
        <w:t xml:space="preserve"> </w:t>
      </w:r>
      <w:r w:rsidRPr="006966F9">
        <w:rPr>
          <w:lang w:val="uk-UA"/>
        </w:rPr>
        <w:t>–</w:t>
      </w:r>
      <w:r>
        <w:rPr>
          <w:lang w:val="uk-UA"/>
        </w:rPr>
        <w:t xml:space="preserve">  групування та агрегація</w:t>
      </w:r>
      <w:r w:rsidR="00A61430">
        <w:rPr>
          <w:lang w:val="uk-UA"/>
        </w:rPr>
        <w:t>.</w:t>
      </w:r>
    </w:p>
    <w:p w:rsidR="00A61430" w:rsidRDefault="00B74637" w:rsidP="003235C3">
      <w:pPr>
        <w:pStyle w:val="a0"/>
        <w:keepNext/>
        <w:rPr>
          <w:lang w:val="uk-UA"/>
        </w:rPr>
      </w:pPr>
      <w:r>
        <w:rPr>
          <w:lang w:val="uk-UA"/>
        </w:rPr>
        <w:lastRenderedPageBreak/>
        <w:t>Функції агрегації:</w:t>
      </w:r>
    </w:p>
    <w:p w:rsidR="00B74637" w:rsidRPr="00B74637" w:rsidRDefault="00B74637" w:rsidP="003235C3">
      <w:pPr>
        <w:pStyle w:val="aff7"/>
        <w:keepNext/>
        <w:numPr>
          <w:ilvl w:val="0"/>
          <w:numId w:val="28"/>
        </w:numPr>
        <w:ind w:left="1077" w:hanging="357"/>
        <w:rPr>
          <w:lang w:val="uk-UA"/>
        </w:rPr>
      </w:pPr>
      <w:r>
        <w:t>SUM</w:t>
      </w:r>
      <w:r>
        <w:rPr>
          <w:lang w:val="uk-UA"/>
        </w:rPr>
        <w:t xml:space="preserve"> – сума;</w:t>
      </w:r>
    </w:p>
    <w:p w:rsidR="00B74637" w:rsidRPr="00B74637" w:rsidRDefault="00B74637" w:rsidP="00B74637">
      <w:pPr>
        <w:pStyle w:val="aff7"/>
        <w:numPr>
          <w:ilvl w:val="0"/>
          <w:numId w:val="28"/>
        </w:numPr>
        <w:rPr>
          <w:lang w:val="uk-UA"/>
        </w:rPr>
      </w:pPr>
      <w:r>
        <w:t>AVG</w:t>
      </w:r>
      <w:r>
        <w:rPr>
          <w:lang w:val="uk-UA"/>
        </w:rPr>
        <w:t xml:space="preserve"> – середнє значення;</w:t>
      </w:r>
    </w:p>
    <w:p w:rsidR="00B74637" w:rsidRDefault="00B74637" w:rsidP="00B74637">
      <w:pPr>
        <w:pStyle w:val="aff7"/>
        <w:numPr>
          <w:ilvl w:val="0"/>
          <w:numId w:val="28"/>
        </w:numPr>
        <w:rPr>
          <w:lang w:val="uk-UA"/>
        </w:rPr>
      </w:pPr>
      <w:r>
        <w:t>MAX</w:t>
      </w:r>
      <w:r>
        <w:rPr>
          <w:lang w:val="uk-UA"/>
        </w:rPr>
        <w:t xml:space="preserve"> – максимальне значення;</w:t>
      </w:r>
    </w:p>
    <w:p w:rsidR="00B74637" w:rsidRPr="00B74637" w:rsidRDefault="00B74637" w:rsidP="00B74637">
      <w:pPr>
        <w:pStyle w:val="aff7"/>
        <w:numPr>
          <w:ilvl w:val="0"/>
          <w:numId w:val="28"/>
        </w:numPr>
        <w:rPr>
          <w:lang w:val="uk-UA"/>
        </w:rPr>
      </w:pPr>
      <w:r>
        <w:t>MIN</w:t>
      </w:r>
      <w:r>
        <w:rPr>
          <w:lang w:val="uk-UA"/>
        </w:rPr>
        <w:t xml:space="preserve"> – мінімальне значення;</w:t>
      </w:r>
    </w:p>
    <w:p w:rsidR="00B74637" w:rsidRDefault="00B74637" w:rsidP="00B74637">
      <w:pPr>
        <w:pStyle w:val="aff7"/>
        <w:numPr>
          <w:ilvl w:val="0"/>
          <w:numId w:val="28"/>
        </w:numPr>
        <w:rPr>
          <w:lang w:val="uk-UA"/>
        </w:rPr>
      </w:pPr>
      <w:r>
        <w:t>COUNT</w:t>
      </w:r>
      <w:r>
        <w:rPr>
          <w:lang w:val="uk-UA"/>
        </w:rPr>
        <w:t xml:space="preserve"> – кількість елементів.</w:t>
      </w:r>
    </w:p>
    <w:p w:rsidR="00D574E6" w:rsidRDefault="00D574E6" w:rsidP="00306D00">
      <w:pPr>
        <w:pStyle w:val="a0"/>
        <w:keepNext/>
        <w:rPr>
          <w:lang w:val="uk-UA"/>
        </w:rPr>
      </w:pPr>
      <w:r>
        <w:rPr>
          <w:lang w:val="uk-UA"/>
        </w:rPr>
        <w:t xml:space="preserve">Оператор групування: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≔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γ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</m:oMath>
      <w:r>
        <w:rPr>
          <w:lang w:val="uk-UA"/>
        </w:rPr>
        <w:t xml:space="preserve">, </w:t>
      </w:r>
      <m:oMath>
        <m:r>
          <w:rPr>
            <w:rFonts w:ascii="Cambria Math" w:hAnsi="Cambria Math"/>
            <w:lang w:val="uk-UA"/>
          </w:rPr>
          <m:t>L</m:t>
        </m:r>
      </m:oMath>
      <w:r w:rsidRPr="00FF3EF6">
        <w:rPr>
          <w:lang w:val="uk-UA"/>
        </w:rPr>
        <w:t xml:space="preserve"> – </w:t>
      </w:r>
      <w:r>
        <w:rPr>
          <w:lang w:val="uk-UA"/>
        </w:rPr>
        <w:t xml:space="preserve">окремий атрибут групування </w:t>
      </w:r>
      <w:r w:rsidR="00141DDA">
        <w:rPr>
          <w:lang w:val="uk-UA"/>
        </w:rPr>
        <w:t>або</w:t>
      </w:r>
      <w:r>
        <w:rPr>
          <w:lang w:val="uk-UA"/>
        </w:rPr>
        <w:t xml:space="preserve"> функція агрегації.</w:t>
      </w:r>
      <w:r w:rsidR="002C645B">
        <w:rPr>
          <w:lang w:val="uk-UA"/>
        </w:rPr>
        <w:t xml:space="preserve"> Алгоритм:</w:t>
      </w:r>
    </w:p>
    <w:p w:rsidR="002C645B" w:rsidRDefault="002C645B" w:rsidP="002C645B">
      <w:pPr>
        <w:pStyle w:val="aff7"/>
        <w:numPr>
          <w:ilvl w:val="0"/>
          <w:numId w:val="32"/>
        </w:numPr>
        <w:rPr>
          <w:lang w:val="uk-UA"/>
        </w:rPr>
      </w:pPr>
      <w:r>
        <w:rPr>
          <w:lang w:val="uk-UA"/>
        </w:rPr>
        <w:t>З таблиці вибираються значення з однаковим атрибутом групування.</w:t>
      </w:r>
    </w:p>
    <w:p w:rsidR="002C645B" w:rsidRDefault="002C645B" w:rsidP="002C645B">
      <w:pPr>
        <w:pStyle w:val="aff7"/>
        <w:numPr>
          <w:ilvl w:val="0"/>
          <w:numId w:val="32"/>
        </w:numPr>
        <w:rPr>
          <w:lang w:val="uk-UA"/>
        </w:rPr>
      </w:pPr>
      <w:r>
        <w:rPr>
          <w:lang w:val="uk-UA"/>
        </w:rPr>
        <w:t>Обчислюється функція агрегації.</w:t>
      </w:r>
    </w:p>
    <w:p w:rsidR="00306D00" w:rsidRPr="00106BB5" w:rsidRDefault="002C645B" w:rsidP="00106BB5">
      <w:pPr>
        <w:pStyle w:val="aff7"/>
        <w:numPr>
          <w:ilvl w:val="0"/>
          <w:numId w:val="32"/>
        </w:numPr>
        <w:rPr>
          <w:lang w:val="uk-UA"/>
        </w:rPr>
      </w:pPr>
      <w:r>
        <w:rPr>
          <w:lang w:val="uk-UA"/>
        </w:rPr>
        <w:t>З кожної групи представником іде один рядок зі значенням функції агрегації.</w:t>
      </w:r>
    </w:p>
    <w:p w:rsidR="006966F9" w:rsidRDefault="006966F9" w:rsidP="006966F9">
      <w:pPr>
        <w:pStyle w:val="2"/>
        <w:rPr>
          <w:lang w:val="uk-UA"/>
        </w:rPr>
      </w:pPr>
      <w:r>
        <w:rPr>
          <w:lang w:val="uk-UA"/>
        </w:rPr>
        <w:t>Зовнішні з’</w:t>
      </w:r>
      <w:r w:rsidR="00EE37D3">
        <w:rPr>
          <w:lang w:val="uk-UA"/>
        </w:rPr>
        <w:t>єднання</w:t>
      </w:r>
    </w:p>
    <w:p w:rsidR="00882B7B" w:rsidRPr="00FF3EF6" w:rsidRDefault="004A678B" w:rsidP="00882B7B">
      <w:pPr>
        <w:pStyle w:val="a0"/>
        <w:rPr>
          <w:lang w:val="uk-UA"/>
        </w:rPr>
      </w:pPr>
      <w:r>
        <w:rPr>
          <w:lang w:val="uk-UA"/>
        </w:rPr>
        <w:t xml:space="preserve">Різновиди </w:t>
      </w:r>
      <w:r w:rsidR="00CD2F15">
        <w:rPr>
          <w:lang w:val="uk-UA"/>
        </w:rPr>
        <w:t>зовнішнього з’єднання</w:t>
      </w:r>
      <w:r w:rsidRPr="00FF3EF6">
        <w:rPr>
          <w:lang w:val="uk-UA"/>
        </w:rPr>
        <w:t>:</w:t>
      </w:r>
    </w:p>
    <w:p w:rsidR="004A678B" w:rsidRPr="004A678B" w:rsidRDefault="004A678B" w:rsidP="004A678B">
      <w:pPr>
        <w:pStyle w:val="aff7"/>
        <w:numPr>
          <w:ilvl w:val="0"/>
          <w:numId w:val="28"/>
        </w:numPr>
        <w:rPr>
          <w:lang w:val="uk-UA"/>
        </w:rPr>
      </w:pPr>
      <w:r>
        <w:t>FULL</w:t>
      </w:r>
      <w:r w:rsidRPr="00FF3EF6">
        <w:rPr>
          <w:lang w:val="uk-UA"/>
        </w:rPr>
        <w:t xml:space="preserve"> </w:t>
      </w:r>
      <w:r>
        <w:t>OUTER</w:t>
      </w:r>
      <w:r w:rsidRPr="00FF3EF6">
        <w:rPr>
          <w:lang w:val="uk-UA"/>
        </w:rPr>
        <w:t xml:space="preserve"> </w:t>
      </w:r>
      <w:r>
        <w:t>JOIN</w:t>
      </w:r>
      <w:r w:rsidR="00CF13C8">
        <w:rPr>
          <w:lang w:val="uk-UA"/>
        </w:rPr>
        <w:t xml:space="preserve"> – природне з’єднання, в яких </w:t>
      </w:r>
      <w:r w:rsidR="00236E48">
        <w:rPr>
          <w:lang w:val="uk-UA"/>
        </w:rPr>
        <w:t xml:space="preserve">всі </w:t>
      </w:r>
      <w:r w:rsidR="00CF13C8">
        <w:rPr>
          <w:lang w:val="uk-UA"/>
        </w:rPr>
        <w:t xml:space="preserve">рядки, які не мали би вписуватись в результат, вписуються зі значенням </w:t>
      </w:r>
      <w:r w:rsidR="00CF13C8">
        <w:t>NULL</w:t>
      </w:r>
      <w:r w:rsidR="00CF13C8">
        <w:rPr>
          <w:lang w:val="uk-UA"/>
        </w:rPr>
        <w:t xml:space="preserve"> для атрибутів, які вони не мають</w:t>
      </w:r>
      <w:r w:rsidR="00236E48" w:rsidRPr="00FF3EF6">
        <w:rPr>
          <w:lang w:val="uk-UA"/>
        </w:rPr>
        <w:t>.</w:t>
      </w:r>
    </w:p>
    <w:p w:rsidR="004A678B" w:rsidRPr="004A678B" w:rsidRDefault="004A678B" w:rsidP="004A678B">
      <w:pPr>
        <w:pStyle w:val="aff7"/>
        <w:numPr>
          <w:ilvl w:val="0"/>
          <w:numId w:val="28"/>
        </w:numPr>
        <w:rPr>
          <w:lang w:val="uk-UA"/>
        </w:rPr>
      </w:pPr>
      <w:r>
        <w:t>LEFT</w:t>
      </w:r>
      <w:r w:rsidRPr="00FF3EF6">
        <w:rPr>
          <w:lang w:val="uk-UA"/>
        </w:rPr>
        <w:t xml:space="preserve"> </w:t>
      </w:r>
      <w:r>
        <w:t>OUTER</w:t>
      </w:r>
      <w:r w:rsidRPr="00FF3EF6">
        <w:rPr>
          <w:lang w:val="uk-UA"/>
        </w:rPr>
        <w:t xml:space="preserve"> </w:t>
      </w:r>
      <w:r>
        <w:t>JOIN</w:t>
      </w:r>
      <w:r w:rsidR="00236E48">
        <w:rPr>
          <w:lang w:val="uk-UA"/>
        </w:rPr>
        <w:t xml:space="preserve"> – те саме, що і </w:t>
      </w:r>
      <w:r w:rsidR="00236E48">
        <w:t>FULL</w:t>
      </w:r>
      <w:r w:rsidR="00236E48" w:rsidRPr="00FF3EF6">
        <w:rPr>
          <w:lang w:val="uk-UA"/>
        </w:rPr>
        <w:t xml:space="preserve"> </w:t>
      </w:r>
      <w:r w:rsidR="00236E48">
        <w:t>OUTER</w:t>
      </w:r>
      <w:r w:rsidR="00236E48" w:rsidRPr="00FF3EF6">
        <w:rPr>
          <w:lang w:val="uk-UA"/>
        </w:rPr>
        <w:t xml:space="preserve"> </w:t>
      </w:r>
      <w:r w:rsidR="00236E48">
        <w:t>JOIN</w:t>
      </w:r>
      <w:r w:rsidR="00236E48">
        <w:rPr>
          <w:lang w:val="uk-UA"/>
        </w:rPr>
        <w:t>, але вписуються всі елементи тільки з лівої таблиці.</w:t>
      </w:r>
    </w:p>
    <w:p w:rsidR="004A678B" w:rsidRPr="004A678B" w:rsidRDefault="004A678B" w:rsidP="004A678B">
      <w:pPr>
        <w:pStyle w:val="aff7"/>
        <w:numPr>
          <w:ilvl w:val="0"/>
          <w:numId w:val="28"/>
        </w:numPr>
        <w:rPr>
          <w:lang w:val="uk-UA"/>
        </w:rPr>
      </w:pPr>
      <w:r>
        <w:t>RIGHT</w:t>
      </w:r>
      <w:r w:rsidRPr="00FF3EF6">
        <w:rPr>
          <w:lang w:val="uk-UA"/>
        </w:rPr>
        <w:t xml:space="preserve"> </w:t>
      </w:r>
      <w:r>
        <w:t>OUTER</w:t>
      </w:r>
      <w:r w:rsidRPr="00FF3EF6">
        <w:rPr>
          <w:lang w:val="uk-UA"/>
        </w:rPr>
        <w:t xml:space="preserve"> </w:t>
      </w:r>
      <w:r>
        <w:t>JOIN</w:t>
      </w:r>
      <w:r w:rsidR="00236E48">
        <w:rPr>
          <w:lang w:val="uk-UA"/>
        </w:rPr>
        <w:t xml:space="preserve"> – те саме, що і </w:t>
      </w:r>
      <w:r w:rsidR="00236E48">
        <w:t>FULL</w:t>
      </w:r>
      <w:r w:rsidR="00236E48" w:rsidRPr="00FF3EF6">
        <w:rPr>
          <w:lang w:val="uk-UA"/>
        </w:rPr>
        <w:t xml:space="preserve"> </w:t>
      </w:r>
      <w:r w:rsidR="00236E48">
        <w:t>OUTER</w:t>
      </w:r>
      <w:r w:rsidR="00236E48" w:rsidRPr="00FF3EF6">
        <w:rPr>
          <w:lang w:val="uk-UA"/>
        </w:rPr>
        <w:t xml:space="preserve"> </w:t>
      </w:r>
      <w:r w:rsidR="00236E48">
        <w:t>JOIN</w:t>
      </w:r>
      <w:r w:rsidR="00236E48">
        <w:rPr>
          <w:lang w:val="uk-UA"/>
        </w:rPr>
        <w:t>, але вписуються всі елементи тільки з правої таблиці.</w:t>
      </w:r>
    </w:p>
    <w:p w:rsidR="006966F9" w:rsidRDefault="006966F9" w:rsidP="006966F9">
      <w:pPr>
        <w:pStyle w:val="2"/>
        <w:rPr>
          <w:lang w:val="uk-UA"/>
        </w:rPr>
      </w:pPr>
      <w:r>
        <w:rPr>
          <w:lang w:val="uk-UA"/>
        </w:rPr>
        <w:t>Групування та агрегація</w:t>
      </w:r>
    </w:p>
    <w:p w:rsidR="00236E48" w:rsidRDefault="005A56CA" w:rsidP="00E03563">
      <w:pPr>
        <w:pStyle w:val="a0"/>
        <w:rPr>
          <w:lang w:val="uk-UA"/>
        </w:rPr>
      </w:pPr>
      <w:r>
        <w:t>NULL</w:t>
      </w:r>
      <w:r>
        <w:rPr>
          <w:lang w:val="uk-UA"/>
        </w:rPr>
        <w:t xml:space="preserve"> ігнорується агрегацією, крім </w:t>
      </w:r>
      <w:r w:rsidR="005F5C12">
        <w:t>COUNT</w:t>
      </w:r>
      <w:r w:rsidR="005F5C12" w:rsidRPr="00FF3EF6">
        <w:rPr>
          <w:lang w:val="uk-UA"/>
        </w:rPr>
        <w:t xml:space="preserve"> (*)</w:t>
      </w:r>
      <w:r w:rsidR="005F5C12">
        <w:rPr>
          <w:lang w:val="uk-UA"/>
        </w:rPr>
        <w:t>.</w:t>
      </w:r>
    </w:p>
    <w:p w:rsidR="00023D8E" w:rsidRPr="00023D8E" w:rsidRDefault="00023D8E" w:rsidP="00E03563">
      <w:pPr>
        <w:pStyle w:val="a0"/>
        <w:rPr>
          <w:lang w:val="uk-UA"/>
        </w:rPr>
      </w:pPr>
      <w:r>
        <w:rPr>
          <w:lang w:val="uk-UA"/>
        </w:rPr>
        <w:t xml:space="preserve">Оператор групування – </w:t>
      </w:r>
      <w:r>
        <w:t>GROUP</w:t>
      </w:r>
      <w:r w:rsidRPr="00FF3EF6">
        <w:rPr>
          <w:lang w:val="uk-UA"/>
        </w:rPr>
        <w:t xml:space="preserve"> </w:t>
      </w:r>
      <w:r>
        <w:t>BY</w:t>
      </w:r>
      <w:r>
        <w:rPr>
          <w:lang w:val="uk-UA"/>
        </w:rPr>
        <w:t>.</w:t>
      </w:r>
    </w:p>
    <w:p w:rsidR="00E85F0D" w:rsidRDefault="00E85F0D" w:rsidP="00D87D81">
      <w:pPr>
        <w:pStyle w:val="a0"/>
        <w:keepNext/>
        <w:rPr>
          <w:lang w:val="uk-UA"/>
        </w:rPr>
      </w:pPr>
      <w:r>
        <w:rPr>
          <w:lang w:val="uk-UA"/>
        </w:rPr>
        <w:t>Для того, щоб створювати групи, треба:</w:t>
      </w:r>
    </w:p>
    <w:p w:rsidR="00E85F0D" w:rsidRDefault="00E85F0D" w:rsidP="00E85F0D">
      <w:pPr>
        <w:pStyle w:val="aff7"/>
        <w:numPr>
          <w:ilvl w:val="0"/>
          <w:numId w:val="33"/>
        </w:numPr>
        <w:rPr>
          <w:lang w:val="uk-UA"/>
        </w:rPr>
      </w:pPr>
      <w:r>
        <w:rPr>
          <w:lang w:val="uk-UA"/>
        </w:rPr>
        <w:t xml:space="preserve">Записати атрибути групування у частині </w:t>
      </w:r>
      <w:r>
        <w:t>SELECT</w:t>
      </w:r>
      <w:r w:rsidRPr="00FF3EF6">
        <w:rPr>
          <w:lang w:val="uk-UA"/>
        </w:rPr>
        <w:t xml:space="preserve"> (</w:t>
      </w:r>
      <w:r>
        <w:rPr>
          <w:lang w:val="uk-UA"/>
        </w:rPr>
        <w:t xml:space="preserve">не </w:t>
      </w:r>
      <w:r w:rsidR="00D87D81">
        <w:rPr>
          <w:lang w:val="uk-UA"/>
        </w:rPr>
        <w:t>обов’язково).</w:t>
      </w:r>
    </w:p>
    <w:p w:rsidR="008A0C17" w:rsidRDefault="000A5B88" w:rsidP="008A0C17">
      <w:pPr>
        <w:pStyle w:val="aff7"/>
        <w:numPr>
          <w:ilvl w:val="0"/>
          <w:numId w:val="33"/>
        </w:numPr>
        <w:rPr>
          <w:lang w:val="uk-UA"/>
        </w:rPr>
      </w:pPr>
      <w:r>
        <w:rPr>
          <w:lang w:val="uk-UA"/>
        </w:rPr>
        <w:t>З</w:t>
      </w:r>
      <w:r w:rsidR="009C430C">
        <w:rPr>
          <w:lang w:val="uk-UA"/>
        </w:rPr>
        <w:t xml:space="preserve">аписати атрибути групування в частині </w:t>
      </w:r>
      <w:r w:rsidR="009C430C">
        <w:t>GROUP</w:t>
      </w:r>
      <w:r w:rsidR="009C430C" w:rsidRPr="00FF3EF6">
        <w:rPr>
          <w:lang w:val="uk-UA"/>
        </w:rPr>
        <w:t xml:space="preserve"> </w:t>
      </w:r>
      <w:r w:rsidR="009C430C">
        <w:t>BY</w:t>
      </w:r>
      <w:r w:rsidR="009C430C">
        <w:rPr>
          <w:lang w:val="uk-UA"/>
        </w:rPr>
        <w:t xml:space="preserve"> (обов’язково).</w:t>
      </w:r>
    </w:p>
    <w:p w:rsidR="00DB3B32" w:rsidRDefault="00DB3B32" w:rsidP="00DB3B32">
      <w:pPr>
        <w:pStyle w:val="a0"/>
        <w:rPr>
          <w:lang w:val="uk-UA"/>
        </w:rPr>
      </w:pPr>
      <w:r>
        <w:rPr>
          <w:lang w:val="uk-UA"/>
        </w:rPr>
        <w:t xml:space="preserve">В частині </w:t>
      </w:r>
      <w:r>
        <w:t>SELECT</w:t>
      </w:r>
      <w:r w:rsidRPr="00FF3EF6">
        <w:rPr>
          <w:lang w:val="uk-UA"/>
        </w:rPr>
        <w:t xml:space="preserve"> </w:t>
      </w:r>
      <w:r>
        <w:rPr>
          <w:lang w:val="uk-UA"/>
        </w:rPr>
        <w:t xml:space="preserve">не може бути нічого, крім </w:t>
      </w:r>
      <w:r w:rsidR="003E1AB2">
        <w:rPr>
          <w:lang w:val="uk-UA"/>
        </w:rPr>
        <w:t>атрибутів групування</w:t>
      </w:r>
      <w:r>
        <w:rPr>
          <w:lang w:val="uk-UA"/>
        </w:rPr>
        <w:t xml:space="preserve"> (якщо вон</w:t>
      </w:r>
      <w:r w:rsidR="00265982">
        <w:rPr>
          <w:lang w:val="uk-UA"/>
        </w:rPr>
        <w:t>и</w:t>
      </w:r>
      <w:r>
        <w:rPr>
          <w:lang w:val="uk-UA"/>
        </w:rPr>
        <w:t xml:space="preserve"> є).</w:t>
      </w:r>
    </w:p>
    <w:p w:rsidR="00C37E75" w:rsidRDefault="00C37E75" w:rsidP="00DB3B32">
      <w:pPr>
        <w:pStyle w:val="a0"/>
        <w:rPr>
          <w:lang w:val="uk-UA"/>
        </w:rPr>
      </w:pPr>
      <w:r>
        <w:rPr>
          <w:lang w:val="uk-UA"/>
        </w:rPr>
        <w:t xml:space="preserve">Частина </w:t>
      </w:r>
      <w:r>
        <w:t>HAVING</w:t>
      </w:r>
      <w:r w:rsidRPr="00FF3EF6">
        <w:rPr>
          <w:lang w:val="uk-UA"/>
        </w:rPr>
        <w:t xml:space="preserve"> </w:t>
      </w:r>
      <w:r>
        <w:rPr>
          <w:lang w:val="uk-UA"/>
        </w:rPr>
        <w:t xml:space="preserve">може іти після частини </w:t>
      </w:r>
      <w:r>
        <w:t>GROUP</w:t>
      </w:r>
      <w:r w:rsidRPr="00FF3EF6">
        <w:rPr>
          <w:lang w:val="uk-UA"/>
        </w:rPr>
        <w:t xml:space="preserve"> </w:t>
      </w:r>
      <w:r>
        <w:t>BY</w:t>
      </w:r>
      <w:r w:rsidRPr="00FF3EF6">
        <w:rPr>
          <w:lang w:val="uk-UA"/>
        </w:rPr>
        <w:t xml:space="preserve"> </w:t>
      </w:r>
      <w:r>
        <w:rPr>
          <w:lang w:val="uk-UA"/>
        </w:rPr>
        <w:t>для фільтрування груп.</w:t>
      </w:r>
    </w:p>
    <w:p w:rsidR="0044701C" w:rsidRDefault="0044701C" w:rsidP="0044701C">
      <w:pPr>
        <w:pStyle w:val="a0"/>
        <w:keepNext/>
        <w:rPr>
          <w:lang w:val="uk-UA"/>
        </w:rPr>
      </w:pPr>
      <w:r>
        <w:rPr>
          <w:lang w:val="uk-UA"/>
        </w:rPr>
        <w:t xml:space="preserve">У </w:t>
      </w:r>
      <w:r>
        <w:t>HAVING</w:t>
      </w:r>
      <w:r>
        <w:rPr>
          <w:lang w:val="uk-UA"/>
        </w:rPr>
        <w:t xml:space="preserve"> можуть бути:</w:t>
      </w:r>
    </w:p>
    <w:p w:rsidR="0044701C" w:rsidRDefault="0044701C" w:rsidP="0044701C">
      <w:pPr>
        <w:pStyle w:val="aff7"/>
        <w:numPr>
          <w:ilvl w:val="0"/>
          <w:numId w:val="34"/>
        </w:numPr>
        <w:rPr>
          <w:lang w:val="uk-UA"/>
        </w:rPr>
      </w:pPr>
      <w:r>
        <w:rPr>
          <w:lang w:val="uk-UA"/>
        </w:rPr>
        <w:t>Атрибути групування.</w:t>
      </w:r>
    </w:p>
    <w:p w:rsidR="0044701C" w:rsidRDefault="0044701C" w:rsidP="0044701C">
      <w:pPr>
        <w:pStyle w:val="aff7"/>
        <w:numPr>
          <w:ilvl w:val="0"/>
          <w:numId w:val="34"/>
        </w:numPr>
        <w:rPr>
          <w:lang w:val="uk-UA"/>
        </w:rPr>
      </w:pPr>
      <w:r>
        <w:rPr>
          <w:lang w:val="uk-UA"/>
        </w:rPr>
        <w:t>Функції агрегації.</w:t>
      </w:r>
    </w:p>
    <w:p w:rsidR="0044701C" w:rsidRPr="0044701C" w:rsidRDefault="0044701C" w:rsidP="0044701C">
      <w:pPr>
        <w:pStyle w:val="aff7"/>
        <w:numPr>
          <w:ilvl w:val="0"/>
          <w:numId w:val="34"/>
        </w:numPr>
        <w:rPr>
          <w:lang w:val="uk-UA"/>
        </w:rPr>
      </w:pPr>
      <w:r>
        <w:rPr>
          <w:lang w:val="uk-UA"/>
        </w:rPr>
        <w:t>Підзапити</w:t>
      </w:r>
    </w:p>
    <w:p w:rsidR="006966F9" w:rsidRDefault="009D6A1C" w:rsidP="004B29BF">
      <w:pPr>
        <w:pStyle w:val="1"/>
        <w:rPr>
          <w:lang w:val="uk-UA"/>
        </w:rPr>
      </w:pPr>
      <w:r>
        <w:rPr>
          <w:lang w:val="uk-UA"/>
        </w:rPr>
        <w:lastRenderedPageBreak/>
        <w:t>Модифікація бази даних</w:t>
      </w:r>
    </w:p>
    <w:p w:rsidR="006966F9" w:rsidRDefault="00DF2453" w:rsidP="006966F9">
      <w:pPr>
        <w:pStyle w:val="a0"/>
      </w:pPr>
      <w:r>
        <w:t>CRUD – Create, Read, Update, Delete. Read – SELECT. Create – INSERT. Update – UPDATE. Delete – DELETE.</w:t>
      </w:r>
    </w:p>
    <w:p w:rsidR="00CE5434" w:rsidRDefault="00AA1203" w:rsidP="004B29BF">
      <w:pPr>
        <w:pStyle w:val="2"/>
      </w:pPr>
      <w:r w:rsidRPr="00CE5434">
        <w:rPr>
          <w:lang w:val="uk-UA"/>
        </w:rPr>
        <w:t>Вираз</w:t>
      </w:r>
      <w:r w:rsidR="00C8587C" w:rsidRPr="00CE5434">
        <w:rPr>
          <w:lang w:val="uk-UA"/>
        </w:rPr>
        <w:t xml:space="preserve"> </w:t>
      </w:r>
      <w:r w:rsidR="00F812E9">
        <w:t>INSERT</w:t>
      </w:r>
    </w:p>
    <w:p w:rsidR="00CE5434" w:rsidRDefault="00F812E9" w:rsidP="00CE5434">
      <w:r>
        <w:t>INSERT INTO </w:t>
      </w:r>
      <w:r w:rsidR="00C8587C">
        <w:t>relation</w:t>
      </w:r>
      <w:r w:rsidR="003E378E" w:rsidRPr="00CE5434">
        <w:rPr>
          <w:lang w:val="uk-UA"/>
        </w:rPr>
        <w:t> [(</w:t>
      </w:r>
      <w:r w:rsidR="003E378E">
        <w:t>list of attributes)]</w:t>
      </w:r>
      <w:r w:rsidR="00E11543">
        <w:br/>
      </w:r>
      <w:r>
        <w:t>VALUES (list of </w:t>
      </w:r>
      <w:r w:rsidR="00C8587C">
        <w:t>values);</w:t>
      </w:r>
    </w:p>
    <w:p w:rsidR="00C8587C" w:rsidRDefault="001D7BE5" w:rsidP="00CE5434">
      <w:r>
        <w:t>INSERT INTO relation</w:t>
      </w:r>
      <w:r w:rsidRPr="00CE5434">
        <w:rPr>
          <w:lang w:val="uk-UA"/>
        </w:rPr>
        <w:t> [(</w:t>
      </w:r>
      <w:r>
        <w:t>list of attributes)]</w:t>
      </w:r>
      <w:r>
        <w:br/>
      </w:r>
      <w:r w:rsidRPr="00CE5434">
        <w:rPr>
          <w:lang w:val="uk-UA"/>
        </w:rPr>
        <w:t>підзапит</w:t>
      </w:r>
      <w:r>
        <w:t>;</w:t>
      </w:r>
    </w:p>
    <w:p w:rsidR="00CE5434" w:rsidRDefault="00D47CF4" w:rsidP="004B29BF">
      <w:pPr>
        <w:pStyle w:val="2"/>
      </w:pPr>
      <w:r w:rsidRPr="00CE5434">
        <w:rPr>
          <w:lang w:val="uk-UA"/>
        </w:rPr>
        <w:t xml:space="preserve">Вираз </w:t>
      </w:r>
      <w:r w:rsidR="00CE5434">
        <w:t>DELETE</w:t>
      </w:r>
    </w:p>
    <w:p w:rsidR="00D47CF4" w:rsidRDefault="00D47CF4" w:rsidP="00CE5434">
      <w:r>
        <w:t>DELETE FROM relation</w:t>
      </w:r>
      <w:r>
        <w:br/>
        <w:t>WHERE condition;</w:t>
      </w:r>
    </w:p>
    <w:p w:rsidR="00CE5434" w:rsidRDefault="00CE5434" w:rsidP="00CE5434">
      <w:pPr>
        <w:rPr>
          <w:lang w:val="uk-UA"/>
        </w:rPr>
      </w:pPr>
      <w:r>
        <w:tab/>
      </w:r>
      <w:r>
        <w:rPr>
          <w:lang w:val="uk-UA"/>
        </w:rPr>
        <w:t>Рядки видаляються тільки після того, як виконається підзапит.</w:t>
      </w:r>
    </w:p>
    <w:p w:rsidR="00B94067" w:rsidRDefault="00B94067" w:rsidP="004B29BF">
      <w:pPr>
        <w:pStyle w:val="2"/>
      </w:pPr>
      <w:r>
        <w:rPr>
          <w:lang w:val="uk-UA"/>
        </w:rPr>
        <w:t xml:space="preserve">Вираз </w:t>
      </w:r>
      <w:r>
        <w:t>UPDATE</w:t>
      </w:r>
    </w:p>
    <w:p w:rsidR="00B94067" w:rsidRPr="00B94067" w:rsidRDefault="00B94067" w:rsidP="00B94067">
      <w:pPr>
        <w:pStyle w:val="a0"/>
        <w:ind w:firstLine="0"/>
      </w:pPr>
      <w:r>
        <w:t>UPDATE relation</w:t>
      </w:r>
      <w:r>
        <w:br/>
        <w:t>SET col1=’value’, …, coln=’value’</w:t>
      </w:r>
      <w:r>
        <w:br/>
        <w:t>WHERE condition;</w:t>
      </w:r>
    </w:p>
    <w:p w:rsidR="002B7589" w:rsidRDefault="00062501" w:rsidP="003B3696">
      <w:pPr>
        <w:pStyle w:val="1"/>
        <w:rPr>
          <w:lang w:val="uk-UA"/>
        </w:rPr>
      </w:pPr>
      <w:r>
        <w:rPr>
          <w:lang w:val="uk-UA"/>
        </w:rPr>
        <w:t>Обмеження</w:t>
      </w:r>
      <w:r w:rsidR="00E86635">
        <w:rPr>
          <w:lang w:val="uk-UA"/>
        </w:rPr>
        <w:t xml:space="preserve"> даних</w:t>
      </w:r>
    </w:p>
    <w:p w:rsidR="00062501" w:rsidRDefault="00062501" w:rsidP="00062501">
      <w:pPr>
        <w:pStyle w:val="a0"/>
        <w:rPr>
          <w:lang w:val="uk-UA"/>
        </w:rPr>
      </w:pPr>
      <w:r>
        <w:rPr>
          <w:lang w:val="uk-UA"/>
        </w:rPr>
        <w:t xml:space="preserve">Обмеження (англ. </w:t>
      </w:r>
      <w:r>
        <w:t>constraint)</w:t>
      </w:r>
      <w:r>
        <w:rPr>
          <w:lang w:val="uk-UA"/>
        </w:rPr>
        <w:t xml:space="preserve"> – це відношення між елементами даних, які примусово підтримує СКБД.</w:t>
      </w:r>
      <w:r w:rsidR="00AA43B6">
        <w:rPr>
          <w:lang w:val="uk-UA"/>
        </w:rPr>
        <w:t xml:space="preserve"> </w:t>
      </w:r>
      <w:r w:rsidR="008A7A2F">
        <w:rPr>
          <w:lang w:val="uk-UA"/>
        </w:rPr>
        <w:t>Н</w:t>
      </w:r>
      <w:r w:rsidR="00AA43B6">
        <w:rPr>
          <w:lang w:val="uk-UA"/>
        </w:rPr>
        <w:t>априклад, обмеження унікальності на ключ.</w:t>
      </w:r>
    </w:p>
    <w:p w:rsidR="00EA5258" w:rsidRDefault="00EA5258" w:rsidP="00062501">
      <w:pPr>
        <w:pStyle w:val="a0"/>
        <w:rPr>
          <w:lang w:val="uk-UA"/>
        </w:rPr>
      </w:pPr>
      <w:r>
        <w:rPr>
          <w:lang w:val="uk-UA"/>
        </w:rPr>
        <w:t>Тригер – це дія, яка відбувається під час настання певних умов.</w:t>
      </w:r>
      <w:r w:rsidR="00A71EBE">
        <w:rPr>
          <w:lang w:val="uk-UA"/>
        </w:rPr>
        <w:t xml:space="preserve"> Тригери дуже часто є причиною неясної (неявної) поведінки бази даних.</w:t>
      </w:r>
    </w:p>
    <w:p w:rsidR="00214279" w:rsidRDefault="00214279" w:rsidP="00214279">
      <w:pPr>
        <w:pStyle w:val="a0"/>
        <w:keepNext/>
        <w:rPr>
          <w:lang w:val="uk-UA"/>
        </w:rPr>
      </w:pPr>
      <w:r>
        <w:rPr>
          <w:lang w:val="uk-UA"/>
        </w:rPr>
        <w:t>Типи обмежень:</w:t>
      </w:r>
    </w:p>
    <w:p w:rsidR="00214279" w:rsidRDefault="00214279" w:rsidP="00214279">
      <w:pPr>
        <w:pStyle w:val="aff7"/>
        <w:numPr>
          <w:ilvl w:val="0"/>
          <w:numId w:val="37"/>
        </w:numPr>
        <w:rPr>
          <w:lang w:val="uk-UA"/>
        </w:rPr>
      </w:pPr>
      <w:r>
        <w:rPr>
          <w:lang w:val="uk-UA"/>
        </w:rPr>
        <w:t>Ключ – в певній колонці чи наборі колонок може бути тільки унікальне значення.</w:t>
      </w:r>
    </w:p>
    <w:p w:rsidR="00214279" w:rsidRDefault="00214279" w:rsidP="00214279">
      <w:pPr>
        <w:pStyle w:val="aff7"/>
        <w:numPr>
          <w:ilvl w:val="0"/>
          <w:numId w:val="37"/>
        </w:numPr>
        <w:rPr>
          <w:lang w:val="uk-UA"/>
        </w:rPr>
      </w:pPr>
      <w:r>
        <w:rPr>
          <w:lang w:val="uk-UA"/>
        </w:rPr>
        <w:t>Зовнішній ключ – посилання на іншу таблицю.</w:t>
      </w:r>
    </w:p>
    <w:p w:rsidR="00A93A83" w:rsidRDefault="00A93A83" w:rsidP="00214279">
      <w:pPr>
        <w:pStyle w:val="aff7"/>
        <w:numPr>
          <w:ilvl w:val="0"/>
          <w:numId w:val="37"/>
        </w:numPr>
        <w:rPr>
          <w:lang w:val="uk-UA"/>
        </w:rPr>
      </w:pPr>
      <w:r>
        <w:rPr>
          <w:lang w:val="uk-UA"/>
        </w:rPr>
        <w:t xml:space="preserve">Обмеження </w:t>
      </w:r>
      <w:r w:rsidR="00813B7F">
        <w:rPr>
          <w:lang w:val="uk-UA"/>
        </w:rPr>
        <w:t>на</w:t>
      </w:r>
      <w:r>
        <w:rPr>
          <w:lang w:val="uk-UA"/>
        </w:rPr>
        <w:t xml:space="preserve"> з</w:t>
      </w:r>
      <w:r w:rsidR="00813B7F">
        <w:rPr>
          <w:lang w:val="uk-UA"/>
        </w:rPr>
        <w:t xml:space="preserve">начення </w:t>
      </w:r>
      <w:r w:rsidR="00C47DDB">
        <w:rPr>
          <w:lang w:val="uk-UA"/>
        </w:rPr>
        <w:t>колонки</w:t>
      </w:r>
      <w:r>
        <w:rPr>
          <w:lang w:val="uk-UA"/>
        </w:rPr>
        <w:t xml:space="preserve"> – задається на певне значення певного типу.</w:t>
      </w:r>
    </w:p>
    <w:p w:rsidR="00813B7F" w:rsidRDefault="00813B7F" w:rsidP="00214279">
      <w:pPr>
        <w:pStyle w:val="aff7"/>
        <w:numPr>
          <w:ilvl w:val="0"/>
          <w:numId w:val="37"/>
        </w:numPr>
        <w:rPr>
          <w:lang w:val="uk-UA"/>
        </w:rPr>
      </w:pPr>
      <w:r>
        <w:rPr>
          <w:lang w:val="uk-UA"/>
        </w:rPr>
        <w:t>Обмеження на значення рядка.</w:t>
      </w:r>
    </w:p>
    <w:p w:rsidR="00813B7F" w:rsidRDefault="00813B7F" w:rsidP="00214279">
      <w:pPr>
        <w:pStyle w:val="aff7"/>
        <w:numPr>
          <w:ilvl w:val="0"/>
          <w:numId w:val="37"/>
        </w:numPr>
        <w:rPr>
          <w:lang w:val="uk-UA"/>
        </w:rPr>
      </w:pPr>
      <w:r>
        <w:rPr>
          <w:lang w:val="uk-UA"/>
        </w:rPr>
        <w:t>Загальні обмеження.</w:t>
      </w:r>
    </w:p>
    <w:p w:rsidR="00BE0972" w:rsidRDefault="00BE0972" w:rsidP="001C4D8B">
      <w:pPr>
        <w:pStyle w:val="2"/>
        <w:rPr>
          <w:lang w:val="uk-UA"/>
        </w:rPr>
      </w:pPr>
      <w:r>
        <w:rPr>
          <w:lang w:val="uk-UA"/>
        </w:rPr>
        <w:lastRenderedPageBreak/>
        <w:t>Ключі</w:t>
      </w:r>
    </w:p>
    <w:p w:rsidR="00F15FB0" w:rsidRPr="00F15FB0" w:rsidRDefault="00F15FB0" w:rsidP="00F15FB0">
      <w:pPr>
        <w:pStyle w:val="a0"/>
        <w:rPr>
          <w:lang w:val="uk-UA"/>
        </w:rPr>
      </w:pPr>
      <w:r>
        <w:rPr>
          <w:lang w:val="uk-UA"/>
        </w:rPr>
        <w:t xml:space="preserve">Колонки, позначені як ключі, мають унікальні значення, і визначаються за допомогою </w:t>
      </w:r>
      <w:r>
        <w:t xml:space="preserve">UNIQUE </w:t>
      </w:r>
      <w:r>
        <w:rPr>
          <w:lang w:val="uk-UA"/>
        </w:rPr>
        <w:t xml:space="preserve">або </w:t>
      </w:r>
      <w:r>
        <w:t>PRIMARY KEY</w:t>
      </w:r>
      <w:r>
        <w:rPr>
          <w:lang w:val="uk-UA"/>
        </w:rPr>
        <w:t>.</w:t>
      </w:r>
    </w:p>
    <w:p w:rsidR="007674C2" w:rsidRDefault="007674C2" w:rsidP="007674C2">
      <w:pPr>
        <w:pStyle w:val="a0"/>
        <w:rPr>
          <w:lang w:val="uk-UA"/>
        </w:rPr>
      </w:pPr>
      <w:r>
        <w:rPr>
          <w:lang w:val="uk-UA"/>
        </w:rPr>
        <w:t>Для зовнішнього ключа СКБД не дозволяє вводити значення, яких немає в певній колонці таблиці, на які посилається ця таблиця.</w:t>
      </w:r>
    </w:p>
    <w:p w:rsidR="00CB3A23" w:rsidRDefault="00CB3A23" w:rsidP="00CB3A23">
      <w:pPr>
        <w:pStyle w:val="a0"/>
        <w:keepNext/>
        <w:rPr>
          <w:lang w:val="uk-UA"/>
        </w:rPr>
      </w:pPr>
      <w:r>
        <w:rPr>
          <w:lang w:val="uk-UA"/>
        </w:rPr>
        <w:t xml:space="preserve">Якщо є зовнішній ключ з таблиці </w:t>
      </w:r>
      <w:r>
        <w:t>A</w:t>
      </w:r>
      <w:r w:rsidRPr="00FF3EF6">
        <w:rPr>
          <w:lang w:val="uk-UA"/>
        </w:rPr>
        <w:t xml:space="preserve"> </w:t>
      </w:r>
      <w:r>
        <w:rPr>
          <w:lang w:val="uk-UA"/>
        </w:rPr>
        <w:t xml:space="preserve">до таблиці </w:t>
      </w:r>
      <w:r>
        <w:t>B</w:t>
      </w:r>
      <w:r>
        <w:rPr>
          <w:lang w:val="uk-UA"/>
        </w:rPr>
        <w:t>, може відбутись наступне:</w:t>
      </w:r>
    </w:p>
    <w:p w:rsidR="00CB3A23" w:rsidRPr="00CB3A23" w:rsidRDefault="00CB3A23" w:rsidP="00CB3A23">
      <w:pPr>
        <w:pStyle w:val="aff7"/>
        <w:numPr>
          <w:ilvl w:val="0"/>
          <w:numId w:val="38"/>
        </w:numPr>
        <w:rPr>
          <w:lang w:val="uk-UA"/>
        </w:rPr>
      </w:pPr>
      <w:r>
        <w:rPr>
          <w:lang w:val="uk-UA"/>
        </w:rPr>
        <w:t xml:space="preserve">Додавання або оновлення таблиці </w:t>
      </w:r>
      <w:r>
        <w:t>A</w:t>
      </w:r>
      <w:r w:rsidR="00863014">
        <w:rPr>
          <w:lang w:val="uk-UA"/>
        </w:rPr>
        <w:t xml:space="preserve"> створює значення в таблиці </w:t>
      </w:r>
      <w:r>
        <w:t>B</w:t>
      </w:r>
      <w:r w:rsidR="00863014">
        <w:rPr>
          <w:lang w:val="uk-UA"/>
        </w:rPr>
        <w:t>, якого немає в цій таблиці</w:t>
      </w:r>
      <w:r w:rsidRPr="00FF3EF6">
        <w:rPr>
          <w:lang w:val="uk-UA"/>
        </w:rPr>
        <w:t>.</w:t>
      </w:r>
    </w:p>
    <w:p w:rsidR="00CB3A23" w:rsidRDefault="00CB3A23" w:rsidP="00CB3A23">
      <w:pPr>
        <w:pStyle w:val="aff7"/>
        <w:numPr>
          <w:ilvl w:val="0"/>
          <w:numId w:val="38"/>
        </w:numPr>
        <w:rPr>
          <w:lang w:val="uk-UA"/>
        </w:rPr>
      </w:pPr>
      <w:r>
        <w:rPr>
          <w:lang w:val="uk-UA"/>
        </w:rPr>
        <w:t xml:space="preserve">Оновлення або витирання рядків з таблиці </w:t>
      </w:r>
      <w:r>
        <w:t>B</w:t>
      </w:r>
      <w:r>
        <w:rPr>
          <w:lang w:val="uk-UA"/>
        </w:rPr>
        <w:t xml:space="preserve"> призводить до того, що деякі рядки у таблиці </w:t>
      </w:r>
      <w:r>
        <w:t>A</w:t>
      </w:r>
      <w:r>
        <w:rPr>
          <w:lang w:val="uk-UA"/>
        </w:rPr>
        <w:t xml:space="preserve"> перестають мати відповідник у таблиці </w:t>
      </w:r>
      <w:r>
        <w:t>B</w:t>
      </w:r>
      <w:r>
        <w:rPr>
          <w:lang w:val="uk-UA"/>
        </w:rPr>
        <w:t>.</w:t>
      </w:r>
    </w:p>
    <w:p w:rsidR="001D1E96" w:rsidRDefault="001D1E96" w:rsidP="001D1E96">
      <w:pPr>
        <w:pStyle w:val="a0"/>
        <w:rPr>
          <w:lang w:val="uk-UA"/>
        </w:rPr>
      </w:pPr>
      <w:r>
        <w:rPr>
          <w:lang w:val="uk-UA"/>
        </w:rPr>
        <w:t>Способи вирішення проблеми 2:</w:t>
      </w:r>
    </w:p>
    <w:p w:rsidR="001D1E96" w:rsidRDefault="001D1E96" w:rsidP="001D1E96">
      <w:pPr>
        <w:pStyle w:val="aff7"/>
        <w:numPr>
          <w:ilvl w:val="0"/>
          <w:numId w:val="39"/>
        </w:numPr>
        <w:rPr>
          <w:lang w:val="uk-UA"/>
        </w:rPr>
      </w:pPr>
      <w:r>
        <w:rPr>
          <w:lang w:val="uk-UA"/>
        </w:rPr>
        <w:t>Заборонити модифікацію основного ключа, на який посилаються зовнішні ключі</w:t>
      </w:r>
      <w:r w:rsidR="002070C4">
        <w:rPr>
          <w:lang w:val="uk-UA"/>
        </w:rPr>
        <w:t>.</w:t>
      </w:r>
    </w:p>
    <w:p w:rsidR="00FC028C" w:rsidRDefault="0091754F" w:rsidP="001D1E96">
      <w:pPr>
        <w:pStyle w:val="aff7"/>
        <w:numPr>
          <w:ilvl w:val="0"/>
          <w:numId w:val="39"/>
        </w:numPr>
        <w:rPr>
          <w:lang w:val="uk-UA"/>
        </w:rPr>
      </w:pPr>
      <w:r>
        <w:rPr>
          <w:lang w:val="uk-UA"/>
        </w:rPr>
        <w:t>Каскадне оновлення – витерти стерті, оновити змінені.</w:t>
      </w:r>
    </w:p>
    <w:p w:rsidR="00371650" w:rsidRDefault="00371650" w:rsidP="001D1E96">
      <w:pPr>
        <w:pStyle w:val="aff7"/>
        <w:numPr>
          <w:ilvl w:val="0"/>
          <w:numId w:val="39"/>
        </w:numPr>
        <w:rPr>
          <w:lang w:val="uk-UA"/>
        </w:rPr>
      </w:pPr>
      <w:r>
        <w:rPr>
          <w:lang w:val="uk-UA"/>
        </w:rPr>
        <w:t xml:space="preserve">Встановлення </w:t>
      </w:r>
      <w:r>
        <w:t>NULL</w:t>
      </w:r>
      <w:r>
        <w:rPr>
          <w:lang w:val="uk-UA"/>
        </w:rPr>
        <w:t>.</w:t>
      </w:r>
    </w:p>
    <w:p w:rsidR="00371650" w:rsidRDefault="00371650" w:rsidP="00371650">
      <w:pPr>
        <w:pStyle w:val="a0"/>
        <w:rPr>
          <w:lang w:val="uk-UA"/>
        </w:rPr>
      </w:pPr>
      <w:r>
        <w:rPr>
          <w:lang w:val="uk-UA"/>
        </w:rPr>
        <w:t xml:space="preserve">При визначенні зовнішнього ключа для задання способу вирішення проблеми оновлення/видалення треба написати </w:t>
      </w:r>
      <w:r>
        <w:t>ON</w:t>
      </w:r>
      <w:r w:rsidRPr="00FF3EF6">
        <w:rPr>
          <w:lang w:val="uk-UA"/>
        </w:rPr>
        <w:t xml:space="preserve"> [</w:t>
      </w:r>
      <w:r>
        <w:t>UPDATE</w:t>
      </w:r>
      <w:r w:rsidRPr="00FF3EF6">
        <w:rPr>
          <w:lang w:val="uk-UA"/>
        </w:rPr>
        <w:t>|</w:t>
      </w:r>
      <w:r>
        <w:t>DELETE</w:t>
      </w:r>
      <w:r w:rsidRPr="00FF3EF6">
        <w:rPr>
          <w:lang w:val="uk-UA"/>
        </w:rPr>
        <w:t>] [</w:t>
      </w:r>
      <w:r>
        <w:t>SET</w:t>
      </w:r>
      <w:r w:rsidRPr="00FF3EF6">
        <w:rPr>
          <w:lang w:val="uk-UA"/>
        </w:rPr>
        <w:t xml:space="preserve"> </w:t>
      </w:r>
      <w:r>
        <w:t>NULL</w:t>
      </w:r>
      <w:r w:rsidRPr="00FF3EF6">
        <w:rPr>
          <w:lang w:val="uk-UA"/>
        </w:rPr>
        <w:t>|</w:t>
      </w:r>
      <w:r>
        <w:t>CASCADE</w:t>
      </w:r>
      <w:r w:rsidRPr="00FF3EF6">
        <w:rPr>
          <w:lang w:val="uk-UA"/>
        </w:rPr>
        <w:t>]</w:t>
      </w:r>
      <w:r>
        <w:rPr>
          <w:lang w:val="uk-UA"/>
        </w:rPr>
        <w:t>. Для задання першого способу не потрібно писати нічого, тому що він є за замовчуванням.</w:t>
      </w:r>
    </w:p>
    <w:p w:rsidR="00BE0972" w:rsidRDefault="00247230" w:rsidP="001C4D8B">
      <w:pPr>
        <w:pStyle w:val="2"/>
        <w:rPr>
          <w:lang w:val="uk-UA"/>
        </w:rPr>
      </w:pPr>
      <w:r>
        <w:rPr>
          <w:lang w:val="uk-UA"/>
        </w:rPr>
        <w:t>Перевірка значень</w:t>
      </w:r>
    </w:p>
    <w:p w:rsidR="00BE0972" w:rsidRDefault="00BE0972" w:rsidP="00BE0972">
      <w:pPr>
        <w:pStyle w:val="a0"/>
        <w:rPr>
          <w:lang w:val="uk-UA"/>
        </w:rPr>
      </w:pPr>
      <w:r>
        <w:rPr>
          <w:lang w:val="uk-UA"/>
        </w:rPr>
        <w:t xml:space="preserve">Деякі СКБД дозволяють дописати </w:t>
      </w:r>
      <w:r>
        <w:t>CHECK</w:t>
      </w:r>
      <w:r>
        <w:rPr>
          <w:lang w:val="uk-UA"/>
        </w:rPr>
        <w:t xml:space="preserve"> при визначенні </w:t>
      </w:r>
      <w:r w:rsidR="007B4B26">
        <w:rPr>
          <w:lang w:val="uk-UA"/>
        </w:rPr>
        <w:t>колонки</w:t>
      </w:r>
      <w:r>
        <w:rPr>
          <w:lang w:val="uk-UA"/>
        </w:rPr>
        <w:t xml:space="preserve"> або в схемі для задання обмеження на значення</w:t>
      </w:r>
      <w:r w:rsidR="00A2512B">
        <w:rPr>
          <w:lang w:val="uk-UA"/>
        </w:rPr>
        <w:t xml:space="preserve"> </w:t>
      </w:r>
      <w:r w:rsidR="00DB0CB3">
        <w:rPr>
          <w:lang w:val="uk-UA"/>
        </w:rPr>
        <w:t>колонки</w:t>
      </w:r>
      <w:r>
        <w:rPr>
          <w:lang w:val="uk-UA"/>
        </w:rPr>
        <w:t>.</w:t>
      </w:r>
      <w:r w:rsidR="00773E0A">
        <w:rPr>
          <w:lang w:val="uk-UA"/>
        </w:rPr>
        <w:t xml:space="preserve"> В </w:t>
      </w:r>
      <w:r w:rsidR="00773E0A">
        <w:t>CHECK</w:t>
      </w:r>
      <w:r w:rsidR="00773E0A" w:rsidRPr="00FF3EF6">
        <w:rPr>
          <w:lang w:val="uk-UA"/>
        </w:rPr>
        <w:t xml:space="preserve"> </w:t>
      </w:r>
      <w:r w:rsidR="00773E0A">
        <w:rPr>
          <w:lang w:val="uk-UA"/>
        </w:rPr>
        <w:t>записується умова</w:t>
      </w:r>
      <w:r w:rsidR="00D96F6D">
        <w:rPr>
          <w:lang w:val="uk-UA"/>
        </w:rPr>
        <w:t>, можна записувати</w:t>
      </w:r>
      <w:r w:rsidR="00773E0A">
        <w:rPr>
          <w:lang w:val="uk-UA"/>
        </w:rPr>
        <w:t xml:space="preserve"> підзапит.</w:t>
      </w:r>
    </w:p>
    <w:p w:rsidR="00E71732" w:rsidRDefault="00E71732" w:rsidP="001C4D8B">
      <w:pPr>
        <w:pStyle w:val="2"/>
        <w:rPr>
          <w:lang w:val="uk-UA"/>
        </w:rPr>
      </w:pPr>
      <w:r>
        <w:rPr>
          <w:lang w:val="uk-UA"/>
        </w:rPr>
        <w:t>Тригери</w:t>
      </w:r>
    </w:p>
    <w:p w:rsidR="00E71732" w:rsidRDefault="00E71732" w:rsidP="000B7C45">
      <w:pPr>
        <w:pStyle w:val="a0"/>
        <w:keepNext/>
        <w:rPr>
          <w:lang w:val="uk-UA"/>
        </w:rPr>
      </w:pPr>
      <w:r>
        <w:rPr>
          <w:lang w:val="uk-UA"/>
        </w:rPr>
        <w:t>Мотивація для тригерів:</w:t>
      </w:r>
    </w:p>
    <w:p w:rsidR="00E71732" w:rsidRDefault="008A25CF" w:rsidP="00E71732">
      <w:pPr>
        <w:pStyle w:val="aff7"/>
        <w:numPr>
          <w:ilvl w:val="0"/>
          <w:numId w:val="41"/>
        </w:numPr>
        <w:rPr>
          <w:lang w:val="uk-UA"/>
        </w:rPr>
      </w:pPr>
      <w:r>
        <w:t>ASSERTION</w:t>
      </w:r>
      <w:r w:rsidR="00E71732" w:rsidRPr="00FF3EF6">
        <w:rPr>
          <w:lang w:val="uk-UA"/>
        </w:rPr>
        <w:t xml:space="preserve"> – </w:t>
      </w:r>
      <w:r w:rsidR="00E71732">
        <w:rPr>
          <w:lang w:val="uk-UA"/>
        </w:rPr>
        <w:t>дуже потужний механізм, але неясно, коли він має перевірятись.</w:t>
      </w:r>
    </w:p>
    <w:p w:rsidR="008A25CF" w:rsidRDefault="008A25CF" w:rsidP="00E71732">
      <w:pPr>
        <w:pStyle w:val="aff7"/>
        <w:numPr>
          <w:ilvl w:val="0"/>
          <w:numId w:val="41"/>
        </w:numPr>
        <w:rPr>
          <w:lang w:val="uk-UA"/>
        </w:rPr>
      </w:pPr>
      <w:r>
        <w:rPr>
          <w:lang w:val="uk-UA"/>
        </w:rPr>
        <w:t>Перевірки на атрибут та</w:t>
      </w:r>
      <w:r w:rsidR="00C00824">
        <w:rPr>
          <w:lang w:val="uk-UA"/>
        </w:rPr>
        <w:t xml:space="preserve"> рядок досить просто перевіряти, але вони не є потужним механізмом.</w:t>
      </w:r>
    </w:p>
    <w:p w:rsidR="00C00824" w:rsidRDefault="00C00824" w:rsidP="00E71732">
      <w:pPr>
        <w:pStyle w:val="aff7"/>
        <w:numPr>
          <w:ilvl w:val="0"/>
          <w:numId w:val="41"/>
        </w:numPr>
        <w:rPr>
          <w:lang w:val="uk-UA"/>
        </w:rPr>
      </w:pPr>
      <w:r>
        <w:rPr>
          <w:lang w:val="uk-UA"/>
        </w:rPr>
        <w:t>Тригери дозволяють специфікувати, коли щось має відбуватись, і дозволяють вказувати складнішу дію.</w:t>
      </w:r>
    </w:p>
    <w:p w:rsidR="003254F4" w:rsidRDefault="003254F4" w:rsidP="000B7C45">
      <w:pPr>
        <w:pStyle w:val="a0"/>
        <w:keepNext/>
        <w:rPr>
          <w:lang w:val="uk-UA"/>
        </w:rPr>
      </w:pPr>
      <w:r>
        <w:rPr>
          <w:lang w:val="uk-UA"/>
        </w:rPr>
        <w:t xml:space="preserve">Тригери також називають </w:t>
      </w:r>
      <w:r>
        <w:t>event, condition, action</w:t>
      </w:r>
      <w:r w:rsidR="006F0F6D">
        <w:rPr>
          <w:lang w:val="uk-UA"/>
        </w:rPr>
        <w:t>:</w:t>
      </w:r>
    </w:p>
    <w:p w:rsidR="006F0F6D" w:rsidRDefault="006F0F6D" w:rsidP="006F0F6D">
      <w:pPr>
        <w:pStyle w:val="aff7"/>
        <w:numPr>
          <w:ilvl w:val="0"/>
          <w:numId w:val="42"/>
        </w:numPr>
        <w:rPr>
          <w:lang w:val="uk-UA"/>
        </w:rPr>
      </w:pPr>
      <w:r>
        <w:t>Event</w:t>
      </w:r>
      <w:r w:rsidRPr="00FF3EF6">
        <w:rPr>
          <w:lang w:val="uk-UA"/>
        </w:rPr>
        <w:t xml:space="preserve"> – </w:t>
      </w:r>
      <w:r>
        <w:rPr>
          <w:lang w:val="uk-UA"/>
        </w:rPr>
        <w:t>подія, яка спричиняє виконання тригера.</w:t>
      </w:r>
    </w:p>
    <w:p w:rsidR="006F0F6D" w:rsidRDefault="006F0F6D" w:rsidP="006F0F6D">
      <w:pPr>
        <w:pStyle w:val="aff7"/>
        <w:numPr>
          <w:ilvl w:val="0"/>
          <w:numId w:val="42"/>
        </w:numPr>
        <w:rPr>
          <w:lang w:val="uk-UA"/>
        </w:rPr>
      </w:pPr>
      <w:r>
        <w:t xml:space="preserve">Condition – </w:t>
      </w:r>
      <w:r>
        <w:rPr>
          <w:lang w:val="uk-UA"/>
        </w:rPr>
        <w:t>умова виконання тригера.</w:t>
      </w:r>
    </w:p>
    <w:p w:rsidR="006F0F6D" w:rsidRDefault="006F0F6D" w:rsidP="006F0F6D">
      <w:pPr>
        <w:pStyle w:val="aff7"/>
        <w:numPr>
          <w:ilvl w:val="0"/>
          <w:numId w:val="42"/>
        </w:numPr>
        <w:rPr>
          <w:lang w:val="uk-UA"/>
        </w:rPr>
      </w:pPr>
      <w:r>
        <w:t>Action</w:t>
      </w:r>
      <w:r w:rsidRPr="00FF3EF6">
        <w:rPr>
          <w:lang w:val="uk-UA"/>
        </w:rPr>
        <w:t xml:space="preserve"> – </w:t>
      </w:r>
      <w:r>
        <w:rPr>
          <w:lang w:val="uk-UA"/>
        </w:rPr>
        <w:t xml:space="preserve">будь-який </w:t>
      </w:r>
      <w:r>
        <w:t>SQL</w:t>
      </w:r>
      <w:r>
        <w:rPr>
          <w:lang w:val="uk-UA"/>
        </w:rPr>
        <w:t>-запит.</w:t>
      </w:r>
    </w:p>
    <w:p w:rsidR="00577EA4" w:rsidRPr="00577EA4" w:rsidRDefault="00577EA4" w:rsidP="00577EA4">
      <w:pPr>
        <w:pStyle w:val="a0"/>
        <w:rPr>
          <w:lang w:val="uk-UA"/>
        </w:rPr>
      </w:pPr>
      <w:r>
        <w:rPr>
          <w:lang w:val="uk-UA"/>
        </w:rPr>
        <w:lastRenderedPageBreak/>
        <w:t>Всі тригери виконуються до реальної зміни бази даних, відповідно, якщо у тригері виникне помилка, то зміни не відбудуться.</w:t>
      </w:r>
    </w:p>
    <w:p w:rsidR="000B7C45" w:rsidRDefault="00891991" w:rsidP="00891991">
      <w:pPr>
        <w:pStyle w:val="1"/>
        <w:rPr>
          <w:lang w:val="uk-UA"/>
        </w:rPr>
      </w:pPr>
      <w:r>
        <w:rPr>
          <w:lang w:val="uk-UA"/>
        </w:rPr>
        <w:t xml:space="preserve">Транзакції, </w:t>
      </w:r>
      <w:r w:rsidR="002B669F">
        <w:t>VIEW</w:t>
      </w:r>
      <w:r w:rsidRPr="00FF3EF6">
        <w:rPr>
          <w:lang w:val="uk-UA"/>
        </w:rPr>
        <w:t xml:space="preserve">, </w:t>
      </w:r>
      <w:r>
        <w:rPr>
          <w:lang w:val="uk-UA"/>
        </w:rPr>
        <w:t>індекси</w:t>
      </w:r>
    </w:p>
    <w:p w:rsidR="00891991" w:rsidRDefault="00891991" w:rsidP="00891991">
      <w:pPr>
        <w:pStyle w:val="2"/>
        <w:rPr>
          <w:lang w:val="uk-UA"/>
        </w:rPr>
      </w:pPr>
      <w:r>
        <w:rPr>
          <w:lang w:val="uk-UA"/>
        </w:rPr>
        <w:t xml:space="preserve">Контроль </w:t>
      </w:r>
      <w:r w:rsidR="00371500">
        <w:rPr>
          <w:lang w:val="uk-UA"/>
        </w:rPr>
        <w:t xml:space="preserve">порядку </w:t>
      </w:r>
      <w:r>
        <w:rPr>
          <w:lang w:val="uk-UA"/>
        </w:rPr>
        <w:t>виконання запитів</w:t>
      </w:r>
    </w:p>
    <w:p w:rsidR="00891991" w:rsidRDefault="00891991" w:rsidP="00891991">
      <w:pPr>
        <w:pStyle w:val="a0"/>
        <w:rPr>
          <w:lang w:val="uk-UA"/>
        </w:rPr>
      </w:pPr>
      <w:r>
        <w:rPr>
          <w:lang w:val="uk-UA"/>
        </w:rPr>
        <w:t xml:space="preserve">Транзакція – процес, який поєднує запити до бази даних та її модифікацію з чіткими правилами послідовного виконання. Транзакція формується або неявно з кожного окремого </w:t>
      </w:r>
      <w:r>
        <w:t>SQL</w:t>
      </w:r>
      <w:r w:rsidRPr="00FF3EF6">
        <w:rPr>
          <w:lang w:val="uk-UA"/>
        </w:rPr>
        <w:t>-</w:t>
      </w:r>
      <w:r>
        <w:rPr>
          <w:lang w:val="uk-UA"/>
        </w:rPr>
        <w:t xml:space="preserve">запиту, або явно, використовуючи </w:t>
      </w:r>
      <w:r>
        <w:t>BEGIN</w:t>
      </w:r>
      <w:r w:rsidRPr="00FF3EF6">
        <w:rPr>
          <w:lang w:val="uk-UA"/>
        </w:rPr>
        <w:t xml:space="preserve"> </w:t>
      </w:r>
      <w:r>
        <w:t>TRANSACTION</w:t>
      </w:r>
      <w:r>
        <w:rPr>
          <w:lang w:val="uk-UA"/>
        </w:rPr>
        <w:t xml:space="preserve"> і далі або </w:t>
      </w:r>
      <w:r>
        <w:t>ROLLBACK</w:t>
      </w:r>
      <w:r>
        <w:rPr>
          <w:lang w:val="uk-UA"/>
        </w:rPr>
        <w:t xml:space="preserve">, або </w:t>
      </w:r>
      <w:r>
        <w:t>COMMIT</w:t>
      </w:r>
      <w:r>
        <w:rPr>
          <w:lang w:val="uk-UA"/>
        </w:rPr>
        <w:t>.</w:t>
      </w:r>
    </w:p>
    <w:p w:rsidR="00A44103" w:rsidRDefault="00A44103" w:rsidP="00891991">
      <w:pPr>
        <w:pStyle w:val="a0"/>
      </w:pPr>
      <w:r>
        <w:rPr>
          <w:lang w:val="uk-UA"/>
        </w:rPr>
        <w:t>Властивості транзакцій (</w:t>
      </w:r>
      <w:r>
        <w:t>ACID</w:t>
      </w:r>
      <w:r>
        <w:rPr>
          <w:lang w:val="uk-UA"/>
        </w:rPr>
        <w:t>)</w:t>
      </w:r>
      <w:r>
        <w:t>:</w:t>
      </w:r>
    </w:p>
    <w:p w:rsidR="00A44103" w:rsidRPr="00A44103" w:rsidRDefault="00A44103" w:rsidP="00A44103">
      <w:pPr>
        <w:pStyle w:val="aff7"/>
        <w:numPr>
          <w:ilvl w:val="0"/>
          <w:numId w:val="43"/>
        </w:numPr>
      </w:pPr>
      <w:r>
        <w:t xml:space="preserve">Atomicity – </w:t>
      </w:r>
      <w:r>
        <w:rPr>
          <w:lang w:val="uk-UA"/>
        </w:rPr>
        <w:t>атомарність;</w:t>
      </w:r>
    </w:p>
    <w:p w:rsidR="00A44103" w:rsidRPr="00A44103" w:rsidRDefault="00A44103" w:rsidP="00A44103">
      <w:pPr>
        <w:pStyle w:val="aff7"/>
        <w:numPr>
          <w:ilvl w:val="0"/>
          <w:numId w:val="43"/>
        </w:numPr>
      </w:pPr>
      <w:r>
        <w:t xml:space="preserve">Consistency – </w:t>
      </w:r>
      <w:r>
        <w:rPr>
          <w:lang w:val="uk-UA"/>
        </w:rPr>
        <w:t>цілісність;</w:t>
      </w:r>
    </w:p>
    <w:p w:rsidR="00A44103" w:rsidRPr="00371500" w:rsidRDefault="00371500" w:rsidP="00A44103">
      <w:pPr>
        <w:pStyle w:val="aff7"/>
        <w:numPr>
          <w:ilvl w:val="0"/>
          <w:numId w:val="43"/>
        </w:numPr>
      </w:pPr>
      <w:r>
        <w:t xml:space="preserve">Isolation – </w:t>
      </w:r>
      <w:r>
        <w:rPr>
          <w:lang w:val="uk-UA"/>
        </w:rPr>
        <w:t>ізоляція;</w:t>
      </w:r>
    </w:p>
    <w:p w:rsidR="00371500" w:rsidRPr="0027769C" w:rsidRDefault="00B325C8" w:rsidP="00A44103">
      <w:pPr>
        <w:pStyle w:val="aff7"/>
        <w:numPr>
          <w:ilvl w:val="0"/>
          <w:numId w:val="43"/>
        </w:numPr>
      </w:pPr>
      <w:r>
        <w:t xml:space="preserve">Durability </w:t>
      </w:r>
      <w:r w:rsidR="00CB5550">
        <w:t>–</w:t>
      </w:r>
      <w:r>
        <w:t xml:space="preserve"> </w:t>
      </w:r>
      <w:r w:rsidR="00464578">
        <w:rPr>
          <w:lang w:val="uk-UA"/>
        </w:rPr>
        <w:t>стійкість</w:t>
      </w:r>
      <w:r w:rsidR="00CB5550">
        <w:rPr>
          <w:lang w:val="uk-UA"/>
        </w:rPr>
        <w:t xml:space="preserve"> – після закінчення транзакції гарантується, що дані будуть збережені.</w:t>
      </w:r>
    </w:p>
    <w:p w:rsidR="0027769C" w:rsidRDefault="0027769C" w:rsidP="0027769C">
      <w:pPr>
        <w:pStyle w:val="a0"/>
        <w:rPr>
          <w:lang w:val="uk-UA"/>
        </w:rPr>
      </w:pPr>
      <w:r>
        <w:rPr>
          <w:lang w:val="uk-UA"/>
        </w:rPr>
        <w:t xml:space="preserve">СКБД підтримують і слабші рівні транзакцій у порівнянні з вимогами </w:t>
      </w:r>
      <w:r>
        <w:t>ACID</w:t>
      </w:r>
      <w:r>
        <w:rPr>
          <w:lang w:val="uk-UA"/>
        </w:rPr>
        <w:t>.</w:t>
      </w:r>
    </w:p>
    <w:p w:rsidR="0093250D" w:rsidRDefault="0093250D" w:rsidP="0027769C">
      <w:pPr>
        <w:pStyle w:val="a0"/>
        <w:rPr>
          <w:lang w:val="uk-UA"/>
        </w:rPr>
      </w:pPr>
      <w:r>
        <w:t>BEGIN</w:t>
      </w:r>
      <w:r w:rsidRPr="00FF3EF6">
        <w:rPr>
          <w:lang w:val="uk-UA"/>
        </w:rPr>
        <w:t xml:space="preserve"> </w:t>
      </w:r>
      <w:r>
        <w:t>TRANSACTION</w:t>
      </w:r>
      <w:r w:rsidRPr="00FF3EF6">
        <w:rPr>
          <w:lang w:val="uk-UA"/>
        </w:rPr>
        <w:t xml:space="preserve"> </w:t>
      </w:r>
      <w:r>
        <w:rPr>
          <w:lang w:val="uk-UA"/>
        </w:rPr>
        <w:t>починає транзакцію.</w:t>
      </w:r>
      <w:r w:rsidRPr="00FF3EF6">
        <w:rPr>
          <w:lang w:val="uk-UA"/>
        </w:rPr>
        <w:t xml:space="preserve"> </w:t>
      </w:r>
      <w:r>
        <w:t>COMMIT</w:t>
      </w:r>
      <w:r w:rsidRPr="00FF3EF6">
        <w:rPr>
          <w:lang w:val="uk-UA"/>
        </w:rPr>
        <w:t xml:space="preserve"> </w:t>
      </w:r>
      <w:r>
        <w:rPr>
          <w:lang w:val="uk-UA"/>
        </w:rPr>
        <w:t xml:space="preserve">завершує транзакцію і гарантує, що дані будуть збережені. </w:t>
      </w:r>
      <w:r>
        <w:t>ROLLBACK</w:t>
      </w:r>
      <w:r w:rsidRPr="00FF3EF6">
        <w:rPr>
          <w:lang w:val="uk-UA"/>
        </w:rPr>
        <w:t xml:space="preserve"> </w:t>
      </w:r>
      <w:r>
        <w:rPr>
          <w:lang w:val="uk-UA"/>
        </w:rPr>
        <w:t>скасовує всі зміни так, ніби транзакція і не починалась.</w:t>
      </w:r>
      <w:r w:rsidR="005F1CBE">
        <w:rPr>
          <w:lang w:val="uk-UA"/>
        </w:rPr>
        <w:t xml:space="preserve"> Деколи </w:t>
      </w:r>
      <w:r w:rsidR="005F1CBE">
        <w:t>ROLLBACK</w:t>
      </w:r>
      <w:r w:rsidR="005F1CBE" w:rsidRPr="00FF3EF6">
        <w:rPr>
          <w:lang w:val="uk-UA"/>
        </w:rPr>
        <w:t xml:space="preserve"> </w:t>
      </w:r>
      <w:r w:rsidR="005F1CBE">
        <w:rPr>
          <w:lang w:val="uk-UA"/>
        </w:rPr>
        <w:t>виконується неявно, наприклад, при виникненні помилки виконання.</w:t>
      </w:r>
    </w:p>
    <w:p w:rsidR="00DE7348" w:rsidRDefault="00DE7348" w:rsidP="0027769C">
      <w:pPr>
        <w:pStyle w:val="a0"/>
        <w:rPr>
          <w:lang w:val="uk-UA"/>
        </w:rPr>
      </w:pPr>
      <w:r>
        <w:rPr>
          <w:lang w:val="uk-UA"/>
        </w:rPr>
        <w:t>Транзакція випливає на те, як відображаються дані.</w:t>
      </w:r>
    </w:p>
    <w:p w:rsidR="00427210" w:rsidRDefault="00427210" w:rsidP="0027769C">
      <w:pPr>
        <w:pStyle w:val="a0"/>
        <w:rPr>
          <w:lang w:val="uk-UA"/>
        </w:rPr>
      </w:pPr>
      <w:r>
        <w:rPr>
          <w:lang w:val="uk-UA"/>
        </w:rPr>
        <w:t xml:space="preserve">Є 4 базових рівні ізоляції даних у транзакції (5 для </w:t>
      </w:r>
      <w:r>
        <w:t>Microsoft</w:t>
      </w:r>
      <w:r>
        <w:rPr>
          <w:lang w:val="uk-UA"/>
        </w:rPr>
        <w:t>):</w:t>
      </w:r>
    </w:p>
    <w:p w:rsidR="00427210" w:rsidRDefault="007309D2" w:rsidP="00427210">
      <w:pPr>
        <w:pStyle w:val="aff7"/>
        <w:numPr>
          <w:ilvl w:val="0"/>
          <w:numId w:val="44"/>
        </w:numPr>
        <w:rPr>
          <w:lang w:val="uk-UA"/>
        </w:rPr>
      </w:pPr>
      <w:r>
        <w:t>SERIALIZABLE</w:t>
      </w:r>
      <w:r w:rsidR="00427210" w:rsidRPr="00FF3EF6">
        <w:rPr>
          <w:lang w:val="uk-UA"/>
        </w:rPr>
        <w:t xml:space="preserve"> – </w:t>
      </w:r>
      <w:r w:rsidR="00427210">
        <w:rPr>
          <w:lang w:val="uk-UA"/>
        </w:rPr>
        <w:t xml:space="preserve">єдиний, який відповідає вимогам </w:t>
      </w:r>
      <w:r w:rsidR="00427210">
        <w:t>ACID</w:t>
      </w:r>
      <w:r>
        <w:rPr>
          <w:lang w:val="uk-UA"/>
        </w:rPr>
        <w:t>;</w:t>
      </w:r>
    </w:p>
    <w:p w:rsidR="007309D2" w:rsidRDefault="007309D2" w:rsidP="00FF3EF6">
      <w:pPr>
        <w:pStyle w:val="2"/>
        <w:rPr>
          <w:lang w:val="uk-UA"/>
        </w:rPr>
      </w:pPr>
      <w:r>
        <w:t>REPEATABLE READ</w:t>
      </w:r>
      <w:r>
        <w:rPr>
          <w:lang w:val="uk-UA"/>
        </w:rPr>
        <w:t>;</w:t>
      </w:r>
      <w:bookmarkStart w:id="0" w:name="_GoBack"/>
      <w:bookmarkEnd w:id="0"/>
    </w:p>
    <w:p w:rsidR="007309D2" w:rsidRDefault="007309D2" w:rsidP="007309D2">
      <w:pPr>
        <w:pStyle w:val="aff7"/>
        <w:numPr>
          <w:ilvl w:val="0"/>
          <w:numId w:val="44"/>
        </w:numPr>
        <w:rPr>
          <w:lang w:val="uk-UA"/>
        </w:rPr>
      </w:pPr>
      <w:r>
        <w:t>READ COMMITED</w:t>
      </w:r>
      <w:r>
        <w:rPr>
          <w:lang w:val="uk-UA"/>
        </w:rPr>
        <w:t>;</w:t>
      </w:r>
    </w:p>
    <w:p w:rsidR="007309D2" w:rsidRDefault="007309D2" w:rsidP="007309D2">
      <w:pPr>
        <w:pStyle w:val="aff7"/>
        <w:numPr>
          <w:ilvl w:val="0"/>
          <w:numId w:val="44"/>
        </w:numPr>
        <w:rPr>
          <w:lang w:val="uk-UA"/>
        </w:rPr>
      </w:pPr>
      <w:r>
        <w:t>READ UNCOMMITED</w:t>
      </w:r>
      <w:r>
        <w:rPr>
          <w:lang w:val="uk-UA"/>
        </w:rPr>
        <w:t>.</w:t>
      </w:r>
    </w:p>
    <w:p w:rsidR="00CC2BE5" w:rsidRPr="007309D2" w:rsidRDefault="00CC2BE5" w:rsidP="007309D2">
      <w:pPr>
        <w:pStyle w:val="aff7"/>
        <w:numPr>
          <w:ilvl w:val="0"/>
          <w:numId w:val="44"/>
        </w:numPr>
        <w:rPr>
          <w:lang w:val="uk-UA"/>
        </w:rPr>
      </w:pPr>
      <w:r>
        <w:t xml:space="preserve">SNAPSHOT AT – </w:t>
      </w:r>
      <w:r>
        <w:rPr>
          <w:lang w:val="uk-UA"/>
        </w:rPr>
        <w:t xml:space="preserve">тільки для </w:t>
      </w:r>
      <w:r>
        <w:t>Microsoft</w:t>
      </w:r>
      <w:r>
        <w:rPr>
          <w:lang w:val="uk-UA"/>
        </w:rPr>
        <w:t>.</w:t>
      </w:r>
    </w:p>
    <w:p w:rsidR="007309D2" w:rsidRPr="007309D2" w:rsidRDefault="007309D2" w:rsidP="007309D2">
      <w:pPr>
        <w:pStyle w:val="a0"/>
        <w:rPr>
          <w:lang w:val="uk-UA"/>
        </w:rPr>
      </w:pPr>
      <w:r>
        <w:rPr>
          <w:lang w:val="uk-UA"/>
        </w:rPr>
        <w:t xml:space="preserve">Рівень ізоляції встановлюється через </w:t>
      </w:r>
      <w:r>
        <w:t>SET</w:t>
      </w:r>
      <w:r w:rsidRPr="00FF3EF6">
        <w:rPr>
          <w:lang w:val="uk-UA"/>
        </w:rPr>
        <w:t xml:space="preserve"> </w:t>
      </w:r>
      <w:r>
        <w:t>ISOLATION</w:t>
      </w:r>
      <w:r w:rsidRPr="00FF3EF6">
        <w:rPr>
          <w:lang w:val="uk-UA"/>
        </w:rPr>
        <w:t xml:space="preserve"> </w:t>
      </w:r>
      <w:r>
        <w:t>LEVEL</w:t>
      </w:r>
      <w:r>
        <w:rPr>
          <w:lang w:val="uk-UA"/>
        </w:rPr>
        <w:t>.</w:t>
      </w:r>
    </w:p>
    <w:p w:rsidR="00891991" w:rsidRPr="00FF3EF6" w:rsidRDefault="00891991" w:rsidP="00891991">
      <w:pPr>
        <w:pStyle w:val="2"/>
        <w:rPr>
          <w:lang w:val="uk-UA"/>
        </w:rPr>
      </w:pPr>
      <w:r>
        <w:rPr>
          <w:lang w:val="uk-UA"/>
        </w:rPr>
        <w:t xml:space="preserve">Віртуальні та </w:t>
      </w:r>
      <w:r w:rsidR="002B669F">
        <w:rPr>
          <w:lang w:val="uk-UA"/>
        </w:rPr>
        <w:t>матеріалізовані</w:t>
      </w:r>
      <w:r>
        <w:rPr>
          <w:lang w:val="uk-UA"/>
        </w:rPr>
        <w:t xml:space="preserve"> </w:t>
      </w:r>
      <w:r w:rsidR="002B669F">
        <w:t>VIEW</w:t>
      </w:r>
    </w:p>
    <w:p w:rsidR="00915D8B" w:rsidRDefault="002B669F" w:rsidP="00915D8B">
      <w:pPr>
        <w:pStyle w:val="a0"/>
        <w:rPr>
          <w:lang w:val="uk-UA"/>
        </w:rPr>
      </w:pPr>
      <w:r>
        <w:t>VIEW</w:t>
      </w:r>
      <w:r w:rsidR="00915D8B" w:rsidRPr="00FF3EF6">
        <w:rPr>
          <w:lang w:val="uk-UA"/>
        </w:rPr>
        <w:t xml:space="preserve"> – </w:t>
      </w:r>
      <w:r w:rsidR="00915D8B">
        <w:rPr>
          <w:lang w:val="uk-UA"/>
        </w:rPr>
        <w:t>це відношення, яке визначається через інші відношення.</w:t>
      </w:r>
      <w:r>
        <w:rPr>
          <w:lang w:val="uk-UA"/>
        </w:rPr>
        <w:t xml:space="preserve"> </w:t>
      </w:r>
      <w:r>
        <w:t>VIEW</w:t>
      </w:r>
      <w:r w:rsidRPr="00FF3EF6">
        <w:rPr>
          <w:lang w:val="uk-UA"/>
        </w:rPr>
        <w:t xml:space="preserve"> </w:t>
      </w:r>
      <w:r>
        <w:rPr>
          <w:lang w:val="uk-UA"/>
        </w:rPr>
        <w:t xml:space="preserve">бувають віртуальними (реально не зберігаються в БД) та матеріалізованими (реально зберігаються в БД). Створюються через </w:t>
      </w:r>
      <w:r>
        <w:t>CREATE</w:t>
      </w:r>
      <w:r w:rsidRPr="00FF3EF6">
        <w:rPr>
          <w:lang w:val="uk-UA"/>
        </w:rPr>
        <w:t xml:space="preserve"> [</w:t>
      </w:r>
      <w:r>
        <w:t>MATERIALIZED</w:t>
      </w:r>
      <w:r w:rsidRPr="00FF3EF6">
        <w:rPr>
          <w:lang w:val="uk-UA"/>
        </w:rPr>
        <w:t xml:space="preserve">] </w:t>
      </w:r>
      <w:r>
        <w:t>VIEW</w:t>
      </w:r>
      <w:r w:rsidRPr="00FF3EF6">
        <w:rPr>
          <w:lang w:val="uk-UA"/>
        </w:rPr>
        <w:t xml:space="preserve"> </w:t>
      </w:r>
      <w:r>
        <w:t>name</w:t>
      </w:r>
      <w:r w:rsidRPr="00FF3EF6">
        <w:rPr>
          <w:lang w:val="uk-UA"/>
        </w:rPr>
        <w:t xml:space="preserve"> </w:t>
      </w:r>
      <w:r>
        <w:t>AS</w:t>
      </w:r>
      <w:r w:rsidRPr="00FF3EF6">
        <w:rPr>
          <w:lang w:val="uk-UA"/>
        </w:rPr>
        <w:t xml:space="preserve"> </w:t>
      </w:r>
      <w:r>
        <w:t>query</w:t>
      </w:r>
      <w:r w:rsidRPr="00FF3EF6">
        <w:rPr>
          <w:lang w:val="uk-UA"/>
        </w:rPr>
        <w:t>;</w:t>
      </w:r>
      <w:r w:rsidR="00982FBC">
        <w:rPr>
          <w:lang w:val="uk-UA"/>
        </w:rPr>
        <w:t>.</w:t>
      </w:r>
      <w:r>
        <w:rPr>
          <w:lang w:val="uk-UA"/>
        </w:rPr>
        <w:t xml:space="preserve"> За замовчуванням </w:t>
      </w:r>
      <w:r>
        <w:t>VIEW</w:t>
      </w:r>
      <w:r>
        <w:rPr>
          <w:lang w:val="uk-UA"/>
        </w:rPr>
        <w:t xml:space="preserve"> є віртуальними.</w:t>
      </w:r>
    </w:p>
    <w:p w:rsidR="00982FBC" w:rsidRPr="00982FBC" w:rsidRDefault="00982FBC" w:rsidP="00915D8B">
      <w:pPr>
        <w:pStyle w:val="a0"/>
        <w:rPr>
          <w:lang w:val="uk-UA"/>
        </w:rPr>
      </w:pPr>
      <w:r>
        <w:rPr>
          <w:lang w:val="uk-UA"/>
        </w:rPr>
        <w:lastRenderedPageBreak/>
        <w:t xml:space="preserve">Загалом неможливо модифікувати віртуальний </w:t>
      </w:r>
      <w:r>
        <w:t>VIEW</w:t>
      </w:r>
      <w:r>
        <w:rPr>
          <w:lang w:val="uk-UA"/>
        </w:rPr>
        <w:t xml:space="preserve">, оскільки його як такого не існує, але можна додавати </w:t>
      </w:r>
      <w:r>
        <w:t>INSTEAD</w:t>
      </w:r>
      <w:r w:rsidRPr="00FF3EF6">
        <w:rPr>
          <w:lang w:val="uk-UA"/>
        </w:rPr>
        <w:t xml:space="preserve"> </w:t>
      </w:r>
      <w:r>
        <w:t>OF</w:t>
      </w:r>
      <w:r w:rsidRPr="00FF3EF6">
        <w:rPr>
          <w:lang w:val="uk-UA"/>
        </w:rPr>
        <w:t>-</w:t>
      </w:r>
      <w:r>
        <w:rPr>
          <w:lang w:val="uk-UA"/>
        </w:rPr>
        <w:t>тригери і реалізовувати якусь логіку додавання рядків.</w:t>
      </w:r>
    </w:p>
    <w:p w:rsidR="00891991" w:rsidRDefault="00891991" w:rsidP="00891991">
      <w:pPr>
        <w:pStyle w:val="2"/>
        <w:rPr>
          <w:lang w:val="uk-UA"/>
        </w:rPr>
      </w:pPr>
      <w:r>
        <w:rPr>
          <w:lang w:val="uk-UA"/>
        </w:rPr>
        <w:t>Пришвидшення доступу до даних</w:t>
      </w:r>
    </w:p>
    <w:p w:rsidR="00C85C4F" w:rsidRDefault="00437D12" w:rsidP="00C85C4F">
      <w:pPr>
        <w:pStyle w:val="a0"/>
        <w:rPr>
          <w:lang w:val="uk-UA"/>
        </w:rPr>
      </w:pPr>
      <w:r>
        <w:rPr>
          <w:lang w:val="uk-UA"/>
        </w:rPr>
        <w:t>Індекс – це структура даних, яка дозволяє пришвидшити певні запити за певними критеріями.</w:t>
      </w:r>
    </w:p>
    <w:p w:rsidR="00865928" w:rsidRDefault="00391531" w:rsidP="00C85C4F">
      <w:pPr>
        <w:pStyle w:val="a0"/>
        <w:rPr>
          <w:lang w:val="uk-UA"/>
        </w:rPr>
      </w:pPr>
      <w:r>
        <w:rPr>
          <w:lang w:val="uk-UA"/>
        </w:rPr>
        <w:t>Є кластери</w:t>
      </w:r>
      <w:r w:rsidR="00865928">
        <w:rPr>
          <w:lang w:val="uk-UA"/>
        </w:rPr>
        <w:t>зований індекс – один на таблицю</w:t>
      </w:r>
      <w:r w:rsidR="00F1378B">
        <w:rPr>
          <w:lang w:val="uk-UA"/>
        </w:rPr>
        <w:t>,</w:t>
      </w:r>
      <w:r w:rsidR="00865928">
        <w:rPr>
          <w:lang w:val="uk-UA"/>
        </w:rPr>
        <w:t xml:space="preserve"> та звичайні індекси з доданими колонками або без таких – багато на таблицю.</w:t>
      </w:r>
    </w:p>
    <w:p w:rsidR="00391531" w:rsidRDefault="00391531" w:rsidP="00C85C4F">
      <w:pPr>
        <w:pStyle w:val="a0"/>
        <w:rPr>
          <w:lang w:val="uk-UA"/>
        </w:rPr>
      </w:pPr>
      <w:r>
        <w:rPr>
          <w:lang w:val="uk-UA"/>
        </w:rPr>
        <w:t>Спосіб реалізації індексів невизначений.</w:t>
      </w:r>
      <w:r w:rsidR="00E96E35">
        <w:rPr>
          <w:lang w:val="uk-UA"/>
        </w:rPr>
        <w:t xml:space="preserve"> Найчастіше використовуються так звані </w:t>
      </w:r>
      <w:r w:rsidR="00E96E35">
        <w:t>B</w:t>
      </w:r>
      <w:r w:rsidR="00E96E35" w:rsidRPr="00FF3EF6">
        <w:rPr>
          <w:lang w:val="uk-UA"/>
        </w:rPr>
        <w:t>-</w:t>
      </w:r>
      <w:r w:rsidR="00E96E35">
        <w:rPr>
          <w:lang w:val="uk-UA"/>
        </w:rPr>
        <w:t>дерева.</w:t>
      </w:r>
    </w:p>
    <w:p w:rsidR="00BE0212" w:rsidRPr="00BE0212" w:rsidRDefault="00BE0212" w:rsidP="00C85C4F">
      <w:pPr>
        <w:pStyle w:val="a0"/>
        <w:rPr>
          <w:i/>
          <w:lang w:val="uk-UA"/>
        </w:rPr>
      </w:pPr>
      <w:r>
        <w:rPr>
          <w:lang w:val="uk-UA"/>
        </w:rPr>
        <w:t xml:space="preserve">Якщо дані в таблиці непосортовані, то пошук має складність </w:t>
      </w:r>
      <m:oMath>
        <m:r>
          <w:rPr>
            <w:rFonts w:ascii="Cambria Math" w:hAnsi="Cambria Math"/>
            <w:lang w:val="uk-UA"/>
          </w:rPr>
          <m:t>O(n)</m:t>
        </m:r>
      </m:oMath>
      <w:r>
        <w:rPr>
          <w:lang w:val="uk-UA"/>
        </w:rPr>
        <w:t xml:space="preserve">, а додавання – </w:t>
      </w:r>
      <m:oMath>
        <m:r>
          <w:rPr>
            <w:rFonts w:ascii="Cambria Math" w:hAnsi="Cambria Math"/>
            <w:lang w:val="uk-UA"/>
          </w:rPr>
          <m:t>O(1)</m:t>
        </m:r>
      </m:oMath>
      <w:r w:rsidR="00813F20">
        <w:rPr>
          <w:lang w:val="uk-UA"/>
        </w:rPr>
        <w:t>.</w:t>
      </w:r>
    </w:p>
    <w:p w:rsidR="00750B2E" w:rsidRDefault="00362C55" w:rsidP="00C85C4F">
      <w:pPr>
        <w:pStyle w:val="a0"/>
        <w:rPr>
          <w:lang w:val="uk-UA"/>
        </w:rPr>
      </w:pPr>
      <w:r>
        <w:rPr>
          <w:lang w:val="uk-UA"/>
        </w:rPr>
        <w:t>Кластеризований індекс – спосіб зберігання даних при якому дані в таблиці посортовані.</w:t>
      </w:r>
      <w:r w:rsidR="00813F20">
        <w:rPr>
          <w:lang w:val="uk-UA"/>
        </w:rPr>
        <w:t xml:space="preserve"> </w:t>
      </w:r>
      <w:r w:rsidR="00750B2E">
        <w:rPr>
          <w:lang w:val="uk-UA"/>
        </w:rPr>
        <w:t>Звичайний індекс – додаткова таблиця, в якій дані оригінальної таблиці посортовані за певним атрибутом.</w:t>
      </w:r>
    </w:p>
    <w:p w:rsidR="00BE0AC8" w:rsidRDefault="00BE0AC8" w:rsidP="00BE0AC8">
      <w:pPr>
        <w:pStyle w:val="a0"/>
        <w:rPr>
          <w:lang w:val="uk-UA"/>
        </w:rPr>
      </w:pPr>
      <w:r>
        <w:rPr>
          <w:lang w:val="uk-UA"/>
        </w:rPr>
        <w:t xml:space="preserve">Пошук за атрибутом, за яким посортовано, має складність </w:t>
      </w:r>
      <m:oMath>
        <m:r>
          <w:rPr>
            <w:rFonts w:ascii="Cambria Math" w:hAnsi="Cambria Math"/>
            <w:lang w:val="uk-UA"/>
          </w:rPr>
          <m:t>O(</m:t>
        </m:r>
        <m:func>
          <m:funcPr>
            <m:ctrlPr>
              <w:rPr>
                <w:rFonts w:ascii="Cambria Math" w:hAnsi="Cambria Math"/>
                <w:i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uk-UA"/>
              </w:rPr>
              <m:t>n</m:t>
            </m:r>
          </m:e>
        </m:func>
        <m:r>
          <w:rPr>
            <w:rFonts w:ascii="Cambria Math" w:hAnsi="Cambria Math"/>
            <w:lang w:val="uk-UA"/>
          </w:rPr>
          <m:t>)</m:t>
        </m:r>
      </m:oMath>
      <w:r>
        <w:rPr>
          <w:lang w:val="uk-UA"/>
        </w:rPr>
        <w:t>, а додавання –</w:t>
      </w:r>
      <w:r w:rsidRPr="00FF3EF6">
        <w:rPr>
          <w:lang w:val="uk-UA"/>
        </w:rPr>
        <w:t xml:space="preserve">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uk-UA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  <w:lang w:val="uk-UA"/>
          </w:rPr>
          <m:t>)+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uk-UA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uk-UA"/>
          </w:rPr>
          <m:t>)</m:t>
        </m:r>
      </m:oMath>
      <w:r>
        <w:rPr>
          <w:lang w:val="uk-UA"/>
        </w:rPr>
        <w:t>.</w:t>
      </w:r>
    </w:p>
    <w:p w:rsidR="00F06CAE" w:rsidRDefault="00F06CAE" w:rsidP="00BE0AC8">
      <w:pPr>
        <w:pStyle w:val="a0"/>
        <w:rPr>
          <w:lang w:val="uk-UA"/>
        </w:rPr>
      </w:pPr>
      <w:r>
        <w:rPr>
          <w:lang w:val="uk-UA"/>
        </w:rPr>
        <w:t>Індекси необов’язково пришвидшують роботу БД</w:t>
      </w:r>
      <w:r w:rsidR="00215A43">
        <w:rPr>
          <w:lang w:val="uk-UA"/>
        </w:rPr>
        <w:t>, деколи є надлишковими,</w:t>
      </w:r>
      <w:r>
        <w:rPr>
          <w:lang w:val="uk-UA"/>
        </w:rPr>
        <w:t xml:space="preserve"> і призначені для вузького класу виразів у частині </w:t>
      </w:r>
      <w:r>
        <w:t>WHERE</w:t>
      </w:r>
      <w:r>
        <w:rPr>
          <w:lang w:val="uk-UA"/>
        </w:rPr>
        <w:t>.</w:t>
      </w:r>
    </w:p>
    <w:p w:rsidR="00B8716F" w:rsidRPr="00FF3EF6" w:rsidRDefault="00B8716F" w:rsidP="00B8716F">
      <w:pPr>
        <w:pStyle w:val="1"/>
        <w:rPr>
          <w:lang w:val="uk-UA"/>
        </w:rPr>
      </w:pPr>
      <w:r>
        <w:t>XML</w:t>
      </w:r>
    </w:p>
    <w:p w:rsidR="00047A21" w:rsidRPr="00047A21" w:rsidRDefault="00047A21" w:rsidP="00047A21">
      <w:pPr>
        <w:pStyle w:val="2"/>
        <w:rPr>
          <w:lang w:val="uk-UA"/>
        </w:rPr>
      </w:pPr>
      <w:r>
        <w:rPr>
          <w:lang w:val="uk-UA"/>
        </w:rPr>
        <w:t>Визначення</w:t>
      </w:r>
    </w:p>
    <w:p w:rsidR="009074D6" w:rsidRPr="009074D6" w:rsidRDefault="009074D6" w:rsidP="009074D6">
      <w:pPr>
        <w:pStyle w:val="a0"/>
        <w:rPr>
          <w:lang w:val="uk-UA"/>
        </w:rPr>
      </w:pPr>
      <w:r>
        <w:t>XML</w:t>
      </w:r>
      <w:r w:rsidRPr="00FF3EF6">
        <w:rPr>
          <w:lang w:val="uk-UA"/>
        </w:rPr>
        <w:t xml:space="preserve"> (</w:t>
      </w:r>
      <w:r>
        <w:t>Extensible</w:t>
      </w:r>
      <w:r w:rsidRPr="00FF3EF6">
        <w:rPr>
          <w:lang w:val="uk-UA"/>
        </w:rPr>
        <w:t xml:space="preserve"> </w:t>
      </w:r>
      <w:r>
        <w:t>Markup</w:t>
      </w:r>
      <w:r w:rsidRPr="00FF3EF6">
        <w:rPr>
          <w:lang w:val="uk-UA"/>
        </w:rPr>
        <w:t xml:space="preserve"> </w:t>
      </w:r>
      <w:r>
        <w:t>Language</w:t>
      </w:r>
      <w:r w:rsidRPr="00FF3EF6">
        <w:rPr>
          <w:lang w:val="uk-UA"/>
        </w:rPr>
        <w:t xml:space="preserve">) – </w:t>
      </w:r>
      <w:r>
        <w:rPr>
          <w:lang w:val="uk-UA"/>
        </w:rPr>
        <w:t>розширювана мова розмітки.</w:t>
      </w:r>
    </w:p>
    <w:p w:rsidR="009074D6" w:rsidRDefault="009074D6" w:rsidP="006E5ABF">
      <w:pPr>
        <w:pStyle w:val="a0"/>
        <w:keepNext/>
        <w:rPr>
          <w:lang w:val="uk-UA"/>
        </w:rPr>
      </w:pPr>
      <w:r>
        <w:t>Well</w:t>
      </w:r>
      <w:r w:rsidRPr="00FF3EF6">
        <w:rPr>
          <w:lang w:val="uk-UA"/>
        </w:rPr>
        <w:t>-</w:t>
      </w:r>
      <w:r>
        <w:t>formed</w:t>
      </w:r>
      <w:r w:rsidRPr="00FF3EF6">
        <w:rPr>
          <w:lang w:val="uk-UA"/>
        </w:rPr>
        <w:t xml:space="preserve"> </w:t>
      </w:r>
      <w:r>
        <w:t>XML</w:t>
      </w:r>
      <w:r>
        <w:rPr>
          <w:lang w:val="uk-UA"/>
        </w:rPr>
        <w:t xml:space="preserve"> – </w:t>
      </w:r>
      <w:r>
        <w:t>XML</w:t>
      </w:r>
      <w:r w:rsidRPr="00FF3EF6">
        <w:rPr>
          <w:lang w:val="uk-UA"/>
        </w:rPr>
        <w:t xml:space="preserve"> </w:t>
      </w:r>
      <w:r>
        <w:rPr>
          <w:lang w:val="uk-UA"/>
        </w:rPr>
        <w:t xml:space="preserve">сформовано відповідно до правил написання </w:t>
      </w:r>
      <w:r>
        <w:t>XML</w:t>
      </w:r>
      <w:r>
        <w:rPr>
          <w:lang w:val="uk-UA"/>
        </w:rPr>
        <w:t>.</w:t>
      </w:r>
      <w:r w:rsidR="00D15CEC">
        <w:rPr>
          <w:lang w:val="uk-UA"/>
        </w:rPr>
        <w:t xml:space="preserve"> Зокрема, для </w:t>
      </w:r>
      <w:r w:rsidR="00D15CEC">
        <w:t xml:space="preserve">XML </w:t>
      </w:r>
      <w:r w:rsidR="00D15CEC">
        <w:rPr>
          <w:lang w:val="uk-UA"/>
        </w:rPr>
        <w:t>є такі правила:</w:t>
      </w:r>
    </w:p>
    <w:p w:rsidR="00D15CEC" w:rsidRPr="00D15CEC" w:rsidRDefault="009137D9" w:rsidP="00D15CEC">
      <w:pPr>
        <w:pStyle w:val="aff7"/>
        <w:numPr>
          <w:ilvl w:val="0"/>
          <w:numId w:val="28"/>
        </w:numPr>
        <w:rPr>
          <w:lang w:val="uk-UA"/>
        </w:rPr>
      </w:pPr>
      <w:r w:rsidRPr="006D105D">
        <w:rPr>
          <w:rStyle w:val="aff9"/>
        </w:rPr>
        <w:t>&lt;?xml</w:t>
      </w:r>
      <w:r w:rsidR="00D15CEC" w:rsidRPr="006D105D">
        <w:rPr>
          <w:rStyle w:val="aff9"/>
        </w:rPr>
        <w:t xml:space="preserve"> version="1.0" encoding="utf-6" standalone="yes"?&gt;</w:t>
      </w:r>
      <w:r w:rsidR="00D15CEC">
        <w:rPr>
          <w:lang w:val="uk-UA"/>
        </w:rPr>
        <w:t>;</w:t>
      </w:r>
    </w:p>
    <w:p w:rsidR="00D15CEC" w:rsidRDefault="00D15CEC" w:rsidP="00D15CEC">
      <w:pPr>
        <w:pStyle w:val="aff7"/>
        <w:numPr>
          <w:ilvl w:val="0"/>
          <w:numId w:val="28"/>
        </w:numPr>
        <w:rPr>
          <w:lang w:val="uk-UA"/>
        </w:rPr>
      </w:pPr>
      <w:r>
        <w:rPr>
          <w:lang w:val="uk-UA"/>
        </w:rPr>
        <w:t>Один кореневий тег;</w:t>
      </w:r>
    </w:p>
    <w:p w:rsidR="00D15CEC" w:rsidRPr="00D15CEC" w:rsidRDefault="00D15CEC" w:rsidP="00D15CEC">
      <w:pPr>
        <w:pStyle w:val="aff7"/>
        <w:numPr>
          <w:ilvl w:val="0"/>
          <w:numId w:val="28"/>
        </w:numPr>
        <w:rPr>
          <w:lang w:val="uk-UA"/>
        </w:rPr>
      </w:pPr>
      <w:r>
        <w:rPr>
          <w:lang w:val="uk-UA"/>
        </w:rPr>
        <w:t>Внутрішні теги не перетинаються.</w:t>
      </w:r>
    </w:p>
    <w:p w:rsidR="009074D6" w:rsidRPr="006E5ABF" w:rsidRDefault="009074D6" w:rsidP="009074D6">
      <w:pPr>
        <w:pStyle w:val="a0"/>
        <w:rPr>
          <w:lang w:val="uk-UA"/>
        </w:rPr>
      </w:pPr>
      <w:r>
        <w:t>Valid</w:t>
      </w:r>
      <w:r w:rsidRPr="00FF3EF6">
        <w:rPr>
          <w:lang w:val="uk-UA"/>
        </w:rPr>
        <w:t xml:space="preserve"> </w:t>
      </w:r>
      <w:r>
        <w:t>XML</w:t>
      </w:r>
      <w:r w:rsidR="00D15CEC">
        <w:rPr>
          <w:lang w:val="uk-UA"/>
        </w:rPr>
        <w:t xml:space="preserve"> – це </w:t>
      </w:r>
      <w:r w:rsidR="00D15CEC">
        <w:t>XML</w:t>
      </w:r>
      <w:r w:rsidR="00D15CEC">
        <w:rPr>
          <w:lang w:val="uk-UA"/>
        </w:rPr>
        <w:t>, який відповідає певним вимогами.</w:t>
      </w:r>
      <w:r w:rsidR="006E5ABF">
        <w:rPr>
          <w:lang w:val="uk-UA"/>
        </w:rPr>
        <w:t xml:space="preserve"> Ці вимоги оформлюють у </w:t>
      </w:r>
      <w:r w:rsidR="006E5ABF">
        <w:t>DTD</w:t>
      </w:r>
      <w:r w:rsidR="006E5ABF" w:rsidRPr="00FF3EF6">
        <w:rPr>
          <w:lang w:val="uk-UA"/>
        </w:rPr>
        <w:t xml:space="preserve"> (</w:t>
      </w:r>
      <w:r w:rsidR="006E5ABF">
        <w:t>Document</w:t>
      </w:r>
      <w:r w:rsidR="006E5ABF" w:rsidRPr="00FF3EF6">
        <w:rPr>
          <w:lang w:val="uk-UA"/>
        </w:rPr>
        <w:t xml:space="preserve"> </w:t>
      </w:r>
      <w:r w:rsidR="006E5ABF">
        <w:t>type</w:t>
      </w:r>
      <w:r w:rsidR="006E5ABF" w:rsidRPr="00FF3EF6">
        <w:rPr>
          <w:lang w:val="uk-UA"/>
        </w:rPr>
        <w:t xml:space="preserve"> </w:t>
      </w:r>
      <w:r w:rsidR="006E5ABF">
        <w:t>definition</w:t>
      </w:r>
      <w:r w:rsidR="006E5ABF" w:rsidRPr="00FF3EF6">
        <w:rPr>
          <w:lang w:val="uk-UA"/>
        </w:rPr>
        <w:t>)</w:t>
      </w:r>
      <w:r w:rsidR="006E5ABF">
        <w:rPr>
          <w:lang w:val="uk-UA"/>
        </w:rPr>
        <w:t xml:space="preserve"> або в </w:t>
      </w:r>
      <w:r w:rsidR="006E5ABF">
        <w:t>XML</w:t>
      </w:r>
      <w:r w:rsidR="006E5ABF" w:rsidRPr="00FF3EF6">
        <w:rPr>
          <w:lang w:val="uk-UA"/>
        </w:rPr>
        <w:t xml:space="preserve"> </w:t>
      </w:r>
      <w:r w:rsidR="006E5ABF">
        <w:t>Schema</w:t>
      </w:r>
      <w:r w:rsidR="006E5ABF">
        <w:rPr>
          <w:lang w:val="uk-UA"/>
        </w:rPr>
        <w:t>.</w:t>
      </w:r>
    </w:p>
    <w:p w:rsidR="00B8716F" w:rsidRPr="00FF3EF6" w:rsidRDefault="00B8716F" w:rsidP="00B8716F">
      <w:pPr>
        <w:pStyle w:val="2"/>
        <w:rPr>
          <w:lang w:val="uk-UA"/>
        </w:rPr>
      </w:pPr>
      <w:r>
        <w:lastRenderedPageBreak/>
        <w:t>Docume</w:t>
      </w:r>
      <w:r w:rsidR="00BA2509">
        <w:t>nt</w:t>
      </w:r>
      <w:r w:rsidR="00BA2509" w:rsidRPr="00FF3EF6">
        <w:rPr>
          <w:lang w:val="uk-UA"/>
        </w:rPr>
        <w:t xml:space="preserve"> </w:t>
      </w:r>
      <w:r w:rsidR="00BA2509">
        <w:t>Type</w:t>
      </w:r>
      <w:r w:rsidR="00BA2509" w:rsidRPr="00FF3EF6">
        <w:rPr>
          <w:lang w:val="uk-UA"/>
        </w:rPr>
        <w:t xml:space="preserve"> </w:t>
      </w:r>
      <w:r w:rsidR="00BA2509">
        <w:t>Definition</w:t>
      </w:r>
    </w:p>
    <w:p w:rsidR="00B8716F" w:rsidRDefault="009137D9" w:rsidP="00A97BF2">
      <w:pPr>
        <w:pStyle w:val="a0"/>
        <w:keepNext/>
        <w:rPr>
          <w:lang w:val="uk-UA"/>
        </w:rPr>
      </w:pPr>
      <w:r>
        <w:rPr>
          <w:lang w:val="uk-UA"/>
        </w:rPr>
        <w:t xml:space="preserve">Структура </w:t>
      </w:r>
      <w:r>
        <w:t>DTD</w:t>
      </w:r>
      <w:r w:rsidRPr="00FF3EF6">
        <w:rPr>
          <w:lang w:val="uk-UA"/>
        </w:rPr>
        <w:t xml:space="preserve"> </w:t>
      </w:r>
      <w:r>
        <w:rPr>
          <w:lang w:val="uk-UA"/>
        </w:rPr>
        <w:t>така:</w:t>
      </w:r>
    </w:p>
    <w:p w:rsidR="009137D9" w:rsidRPr="00FF3EF6" w:rsidRDefault="00F530C4" w:rsidP="006D105D">
      <w:pPr>
        <w:pStyle w:val="aff8"/>
        <w:rPr>
          <w:lang w:val="uk-UA"/>
        </w:rPr>
      </w:pPr>
      <w:r w:rsidRPr="00FF3EF6">
        <w:rPr>
          <w:lang w:val="uk-UA"/>
        </w:rPr>
        <w:t>&lt;!</w:t>
      </w:r>
      <w:r>
        <w:t>DOCTYPE</w:t>
      </w:r>
      <w:r w:rsidRPr="00FF3EF6">
        <w:rPr>
          <w:lang w:val="uk-UA"/>
        </w:rPr>
        <w:t xml:space="preserve"> </w:t>
      </w:r>
      <w:r>
        <w:t>root</w:t>
      </w:r>
      <w:r w:rsidRPr="00FF3EF6">
        <w:rPr>
          <w:lang w:val="uk-UA"/>
        </w:rPr>
        <w:t>_</w:t>
      </w:r>
      <w:r>
        <w:t>tag</w:t>
      </w:r>
      <w:r w:rsidR="00D33000" w:rsidRPr="00FF3EF6">
        <w:rPr>
          <w:lang w:val="uk-UA"/>
        </w:rPr>
        <w:t>[</w:t>
      </w:r>
      <w:r w:rsidR="00D33000" w:rsidRPr="00FF3EF6">
        <w:rPr>
          <w:lang w:val="uk-UA"/>
        </w:rPr>
        <w:br/>
      </w:r>
      <w:r w:rsidR="00D33000" w:rsidRPr="00FF3EF6">
        <w:rPr>
          <w:lang w:val="uk-UA"/>
        </w:rPr>
        <w:tab/>
        <w:t>&lt;!</w:t>
      </w:r>
      <w:r w:rsidR="00D33000">
        <w:t>ELEMENT</w:t>
      </w:r>
      <w:r w:rsidR="00D33000" w:rsidRPr="00FF3EF6">
        <w:rPr>
          <w:lang w:val="uk-UA"/>
        </w:rPr>
        <w:t xml:space="preserve"> </w:t>
      </w:r>
      <w:r w:rsidR="00D33000">
        <w:t>name</w:t>
      </w:r>
      <w:r w:rsidR="00D33000" w:rsidRPr="00FF3EF6">
        <w:rPr>
          <w:lang w:val="uk-UA"/>
        </w:rPr>
        <w:t xml:space="preserve"> </w:t>
      </w:r>
      <w:r w:rsidR="009137D9" w:rsidRPr="00FF3EF6">
        <w:rPr>
          <w:lang w:val="uk-UA"/>
        </w:rPr>
        <w:t>(</w:t>
      </w:r>
      <w:r w:rsidR="009137D9">
        <w:t>components</w:t>
      </w:r>
      <w:r w:rsidR="009137D9" w:rsidRPr="00FF3EF6">
        <w:rPr>
          <w:lang w:val="uk-UA"/>
        </w:rPr>
        <w:t>)</w:t>
      </w:r>
      <w:r w:rsidR="00710E5F" w:rsidRPr="00FF3EF6">
        <w:rPr>
          <w:lang w:val="uk-UA"/>
        </w:rPr>
        <w:t>&gt;</w:t>
      </w:r>
      <w:r w:rsidR="009137D9" w:rsidRPr="00FF3EF6">
        <w:rPr>
          <w:lang w:val="uk-UA"/>
        </w:rPr>
        <w:br/>
        <w:t>]&gt;</w:t>
      </w:r>
    </w:p>
    <w:p w:rsidR="00BA2509" w:rsidRPr="00FF3EF6" w:rsidRDefault="00BA2509" w:rsidP="00BA2509">
      <w:pPr>
        <w:pStyle w:val="a0"/>
        <w:rPr>
          <w:lang w:val="uk-UA"/>
        </w:rPr>
      </w:pPr>
      <w:r>
        <w:rPr>
          <w:lang w:val="uk-UA"/>
        </w:rPr>
        <w:t xml:space="preserve">Підтеги мають зустрічатись в </w:t>
      </w:r>
      <w:r>
        <w:t>XML</w:t>
      </w:r>
      <w:r w:rsidRPr="00FF3EF6">
        <w:rPr>
          <w:lang w:val="uk-UA"/>
        </w:rPr>
        <w:t xml:space="preserve"> </w:t>
      </w:r>
      <w:r>
        <w:rPr>
          <w:lang w:val="uk-UA"/>
        </w:rPr>
        <w:t xml:space="preserve">у заданій послідовності. Альтернативні послідовності позначаються через </w:t>
      </w:r>
      <w:r w:rsidRPr="00FF3EF6">
        <w:rPr>
          <w:rStyle w:val="aff9"/>
          <w:lang w:val="uk-UA"/>
        </w:rPr>
        <w:t>|</w:t>
      </w:r>
      <w:r w:rsidRPr="00FF3EF6">
        <w:rPr>
          <w:lang w:val="uk-UA"/>
        </w:rPr>
        <w:t>.</w:t>
      </w:r>
    </w:p>
    <w:p w:rsidR="00A97BF2" w:rsidRDefault="00A97BF2" w:rsidP="005075E4">
      <w:pPr>
        <w:pStyle w:val="a0"/>
        <w:keepNext/>
        <w:rPr>
          <w:lang w:val="uk-UA"/>
        </w:rPr>
      </w:pPr>
      <w:r>
        <w:rPr>
          <w:lang w:val="uk-UA"/>
        </w:rPr>
        <w:t xml:space="preserve">Щоб використати </w:t>
      </w:r>
      <w:r>
        <w:t>DTD</w:t>
      </w:r>
      <w:r w:rsidRPr="00FF3EF6">
        <w:rPr>
          <w:lang w:val="uk-UA"/>
        </w:rPr>
        <w:t xml:space="preserve"> </w:t>
      </w:r>
      <w:r>
        <w:rPr>
          <w:lang w:val="uk-UA"/>
        </w:rPr>
        <w:t xml:space="preserve">до </w:t>
      </w:r>
      <w:r>
        <w:t>XML</w:t>
      </w:r>
      <w:r>
        <w:rPr>
          <w:lang w:val="uk-UA"/>
        </w:rPr>
        <w:t xml:space="preserve">, потрібно записати </w:t>
      </w:r>
      <w:r w:rsidRPr="00A97BF2">
        <w:rPr>
          <w:rStyle w:val="aff9"/>
        </w:rPr>
        <w:t>standalone</w:t>
      </w:r>
      <w:r w:rsidRPr="00FF3EF6">
        <w:rPr>
          <w:rStyle w:val="aff9"/>
          <w:lang w:val="uk-UA"/>
        </w:rPr>
        <w:t>="</w:t>
      </w:r>
      <w:r w:rsidRPr="00A97BF2">
        <w:rPr>
          <w:rStyle w:val="aff9"/>
        </w:rPr>
        <w:t>no</w:t>
      </w:r>
      <w:r w:rsidRPr="00FF3EF6">
        <w:rPr>
          <w:rStyle w:val="aff9"/>
          <w:lang w:val="uk-UA"/>
        </w:rPr>
        <w:t>"</w:t>
      </w:r>
      <w:r>
        <w:rPr>
          <w:lang w:val="uk-UA"/>
        </w:rPr>
        <w:t xml:space="preserve"> та записати сам </w:t>
      </w:r>
      <w:r>
        <w:t>DTD</w:t>
      </w:r>
      <w:r w:rsidRPr="00FF3EF6">
        <w:rPr>
          <w:lang w:val="uk-UA"/>
        </w:rPr>
        <w:t xml:space="preserve"> </w:t>
      </w:r>
      <w:r>
        <w:rPr>
          <w:lang w:val="uk-UA"/>
        </w:rPr>
        <w:t xml:space="preserve">прямо перед </w:t>
      </w:r>
      <w:r>
        <w:t>XML</w:t>
      </w:r>
      <w:r>
        <w:rPr>
          <w:lang w:val="uk-UA"/>
        </w:rPr>
        <w:t xml:space="preserve">, причому можна </w:t>
      </w:r>
      <w:r w:rsidR="002D4C04">
        <w:rPr>
          <w:lang w:val="uk-UA"/>
        </w:rPr>
        <w:t>завантажити з іншого</w:t>
      </w:r>
      <w:r>
        <w:rPr>
          <w:lang w:val="uk-UA"/>
        </w:rPr>
        <w:t xml:space="preserve"> файл</w:t>
      </w:r>
      <w:r w:rsidR="002D4C04">
        <w:rPr>
          <w:lang w:val="uk-UA"/>
        </w:rPr>
        <w:t>у</w:t>
      </w:r>
      <w:r w:rsidR="006D0E11">
        <w:rPr>
          <w:lang w:val="uk-UA"/>
        </w:rPr>
        <w:t>:</w:t>
      </w:r>
    </w:p>
    <w:p w:rsidR="00431604" w:rsidRPr="00FF3EF6" w:rsidRDefault="006D0E11" w:rsidP="00431604">
      <w:pPr>
        <w:pStyle w:val="aff8"/>
        <w:rPr>
          <w:lang w:val="uk-UA"/>
        </w:rPr>
      </w:pPr>
      <w:r w:rsidRPr="00FF3EF6">
        <w:rPr>
          <w:lang w:val="uk-UA"/>
        </w:rPr>
        <w:t>&lt;!</w:t>
      </w:r>
      <w:r>
        <w:t>DOCTYPE</w:t>
      </w:r>
      <w:r w:rsidRPr="00FF3EF6">
        <w:rPr>
          <w:lang w:val="uk-UA"/>
        </w:rPr>
        <w:t xml:space="preserve"> </w:t>
      </w:r>
      <w:r w:rsidR="00F530C4">
        <w:t>root</w:t>
      </w:r>
      <w:r w:rsidR="00F530C4" w:rsidRPr="00FF3EF6">
        <w:rPr>
          <w:lang w:val="uk-UA"/>
        </w:rPr>
        <w:t>_</w:t>
      </w:r>
      <w:r w:rsidR="00F530C4">
        <w:t>tag</w:t>
      </w:r>
      <w:r w:rsidR="00F530C4" w:rsidRPr="00FF3EF6">
        <w:rPr>
          <w:lang w:val="uk-UA"/>
        </w:rPr>
        <w:t xml:space="preserve"> </w:t>
      </w:r>
      <w:r>
        <w:t>SYSTEM</w:t>
      </w:r>
      <w:r w:rsidRPr="00FF3EF6">
        <w:rPr>
          <w:lang w:val="uk-UA"/>
        </w:rPr>
        <w:t xml:space="preserve"> '</w:t>
      </w:r>
      <w:r>
        <w:t>file</w:t>
      </w:r>
      <w:r w:rsidRPr="00FF3EF6">
        <w:rPr>
          <w:lang w:val="uk-UA"/>
        </w:rPr>
        <w:t>.</w:t>
      </w:r>
      <w:r>
        <w:t>dtd</w:t>
      </w:r>
      <w:r w:rsidRPr="00FF3EF6">
        <w:rPr>
          <w:lang w:val="uk-UA"/>
        </w:rPr>
        <w:t>'&gt;</w:t>
      </w:r>
    </w:p>
    <w:p w:rsidR="004B3949" w:rsidRDefault="004B3949" w:rsidP="005075E4">
      <w:pPr>
        <w:pStyle w:val="a0"/>
        <w:keepNext/>
        <w:rPr>
          <w:lang w:val="uk-UA"/>
        </w:rPr>
      </w:pPr>
      <w:r>
        <w:rPr>
          <w:lang w:val="uk-UA"/>
        </w:rPr>
        <w:t>Список атрибутів</w:t>
      </w:r>
      <w:r w:rsidR="00496F4C" w:rsidRPr="00FF3EF6">
        <w:rPr>
          <w:lang w:val="uk-UA"/>
        </w:rPr>
        <w:t xml:space="preserve"> </w:t>
      </w:r>
      <w:r w:rsidR="00496F4C">
        <w:rPr>
          <w:lang w:val="uk-UA"/>
        </w:rPr>
        <w:t xml:space="preserve">визначається через </w:t>
      </w:r>
      <w:r w:rsidR="00496F4C" w:rsidRPr="00496F4C">
        <w:rPr>
          <w:rStyle w:val="aff9"/>
        </w:rPr>
        <w:t>ATTLIST</w:t>
      </w:r>
      <w:r>
        <w:rPr>
          <w:lang w:val="uk-UA"/>
        </w:rPr>
        <w:t>:</w:t>
      </w:r>
    </w:p>
    <w:p w:rsidR="004B3949" w:rsidRDefault="004B3949" w:rsidP="004B3949">
      <w:pPr>
        <w:pStyle w:val="aff8"/>
      </w:pPr>
      <w:r>
        <w:t xml:space="preserve">&lt;!ATTLIST </w:t>
      </w:r>
      <w:r w:rsidR="00F530C4">
        <w:t xml:space="preserve">element </w:t>
      </w:r>
      <w:r w:rsidR="00AE4C53">
        <w:t>attribute</w:t>
      </w:r>
      <w:r w:rsidR="00F530C4">
        <w:t xml:space="preserve"> </w:t>
      </w:r>
      <w:r w:rsidR="006A0B4F">
        <w:t>type</w:t>
      </w:r>
      <w:r w:rsidR="00F530C4">
        <w:t xml:space="preserve"> #REQUIRED|#IMPLIED</w:t>
      </w:r>
      <w:r>
        <w:t>&gt;</w:t>
      </w:r>
    </w:p>
    <w:p w:rsidR="005A3F22" w:rsidRDefault="00F50914" w:rsidP="004D1CE4">
      <w:pPr>
        <w:pStyle w:val="a0"/>
        <w:rPr>
          <w:lang w:val="uk-UA"/>
        </w:rPr>
      </w:pPr>
      <w:r>
        <w:rPr>
          <w:lang w:val="uk-UA"/>
        </w:rPr>
        <w:t xml:space="preserve">На кожен атрибут потрібен окремий </w:t>
      </w:r>
      <w:r w:rsidRPr="00F50914">
        <w:rPr>
          <w:rStyle w:val="aff9"/>
        </w:rPr>
        <w:t>ATTLIST</w:t>
      </w:r>
      <w:r>
        <w:rPr>
          <w:lang w:val="uk-UA"/>
        </w:rPr>
        <w:t>.</w:t>
      </w:r>
    </w:p>
    <w:p w:rsidR="00F50914" w:rsidRPr="00FF3EF6" w:rsidRDefault="00711085" w:rsidP="004D1CE4">
      <w:pPr>
        <w:pStyle w:val="a0"/>
        <w:rPr>
          <w:lang w:val="uk-UA"/>
        </w:rPr>
      </w:pPr>
      <w:r>
        <w:rPr>
          <w:lang w:val="uk-UA"/>
        </w:rPr>
        <w:t xml:space="preserve">Якщо </w:t>
      </w:r>
      <w:r w:rsidRPr="00711085">
        <w:rPr>
          <w:rStyle w:val="aff9"/>
        </w:rPr>
        <w:t>type</w:t>
      </w:r>
      <w:r w:rsidRPr="00FF3EF6">
        <w:rPr>
          <w:lang w:val="uk-UA"/>
        </w:rPr>
        <w:t xml:space="preserve"> – </w:t>
      </w:r>
      <w:r w:rsidRPr="00711085">
        <w:rPr>
          <w:rStyle w:val="aff9"/>
        </w:rPr>
        <w:t>CDATA</w:t>
      </w:r>
      <w:r>
        <w:rPr>
          <w:lang w:val="uk-UA"/>
        </w:rPr>
        <w:t>, то атрибут може мати довільне значення.</w:t>
      </w:r>
    </w:p>
    <w:p w:rsidR="00F50914" w:rsidRPr="00F50914" w:rsidRDefault="00F50914" w:rsidP="00DF5C6E">
      <w:pPr>
        <w:pStyle w:val="a0"/>
        <w:rPr>
          <w:lang w:val="uk-UA"/>
        </w:rPr>
      </w:pPr>
      <w:r>
        <w:rPr>
          <w:lang w:val="uk-UA"/>
        </w:rPr>
        <w:t xml:space="preserve">Якщо додати до певного елемента атрибут з типом </w:t>
      </w:r>
      <w:r w:rsidRPr="00F50914">
        <w:rPr>
          <w:rStyle w:val="aff9"/>
        </w:rPr>
        <w:t>ID</w:t>
      </w:r>
      <w:r>
        <w:rPr>
          <w:lang w:val="uk-UA"/>
        </w:rPr>
        <w:t xml:space="preserve">, тоді значення </w:t>
      </w:r>
      <w:r w:rsidR="00F141BD">
        <w:rPr>
          <w:lang w:val="uk-UA"/>
        </w:rPr>
        <w:t>цього</w:t>
      </w:r>
      <w:r>
        <w:rPr>
          <w:lang w:val="uk-UA"/>
        </w:rPr>
        <w:t xml:space="preserve"> атрибута мусить бути унікальним по всьому </w:t>
      </w:r>
      <w:r>
        <w:t>XML</w:t>
      </w:r>
      <w:r>
        <w:rPr>
          <w:lang w:val="uk-UA"/>
        </w:rPr>
        <w:t>-документі.</w:t>
      </w:r>
      <w:r w:rsidR="00DF5C6E" w:rsidRPr="00FF3EF6">
        <w:rPr>
          <w:lang w:val="uk-UA"/>
        </w:rPr>
        <w:t xml:space="preserve"> </w:t>
      </w:r>
      <w:r>
        <w:rPr>
          <w:lang w:val="uk-UA"/>
        </w:rPr>
        <w:t xml:space="preserve">Для посилання на цей унікальний атрибут використовуються атрибути типу </w:t>
      </w:r>
      <w:r w:rsidRPr="00F50914">
        <w:rPr>
          <w:rStyle w:val="aff9"/>
        </w:rPr>
        <w:t>IDREF</w:t>
      </w:r>
      <w:r w:rsidR="000F77B2">
        <w:rPr>
          <w:rStyle w:val="aff9"/>
          <w:lang w:val="uk-UA"/>
        </w:rPr>
        <w:t xml:space="preserve"> </w:t>
      </w:r>
      <w:r w:rsidR="000F77B2">
        <w:rPr>
          <w:lang w:val="uk-UA"/>
        </w:rPr>
        <w:t xml:space="preserve">або </w:t>
      </w:r>
      <w:r w:rsidR="000F77B2" w:rsidRPr="000F77B2">
        <w:rPr>
          <w:rStyle w:val="aff9"/>
        </w:rPr>
        <w:t>IDREFS</w:t>
      </w:r>
      <w:r w:rsidRPr="00FF3EF6">
        <w:rPr>
          <w:lang w:val="uk-UA"/>
        </w:rPr>
        <w:t>.</w:t>
      </w:r>
    </w:p>
    <w:p w:rsidR="00B8716F" w:rsidRPr="00FF3EF6" w:rsidRDefault="00B8716F" w:rsidP="00B8716F">
      <w:pPr>
        <w:pStyle w:val="2"/>
        <w:rPr>
          <w:lang w:val="uk-UA"/>
        </w:rPr>
      </w:pPr>
      <w:r>
        <w:t>XML</w:t>
      </w:r>
      <w:r w:rsidRPr="00FF3EF6">
        <w:rPr>
          <w:lang w:val="uk-UA"/>
        </w:rPr>
        <w:t xml:space="preserve"> </w:t>
      </w:r>
      <w:r>
        <w:t>Schema</w:t>
      </w:r>
    </w:p>
    <w:p w:rsidR="00B8716F" w:rsidRDefault="00770C3C" w:rsidP="00B8716F">
      <w:pPr>
        <w:pStyle w:val="a0"/>
        <w:rPr>
          <w:lang w:val="uk-UA"/>
        </w:rPr>
      </w:pPr>
      <w:r>
        <w:t>XML</w:t>
      </w:r>
      <w:r w:rsidRPr="00FF3EF6">
        <w:rPr>
          <w:lang w:val="uk-UA"/>
        </w:rPr>
        <w:t xml:space="preserve"> </w:t>
      </w:r>
      <w:r>
        <w:t>Schema</w:t>
      </w:r>
      <w:r w:rsidRPr="00FF3EF6">
        <w:rPr>
          <w:lang w:val="uk-UA"/>
        </w:rPr>
        <w:t xml:space="preserve"> – </w:t>
      </w:r>
      <w:r>
        <w:rPr>
          <w:lang w:val="uk-UA"/>
        </w:rPr>
        <w:t xml:space="preserve">це спосіб задання правил </w:t>
      </w:r>
      <w:r>
        <w:t>XML</w:t>
      </w:r>
      <w:r>
        <w:rPr>
          <w:lang w:val="uk-UA"/>
        </w:rPr>
        <w:t xml:space="preserve">, аналогічний до </w:t>
      </w:r>
      <w:r>
        <w:t>DTD</w:t>
      </w:r>
      <w:r>
        <w:rPr>
          <w:lang w:val="uk-UA"/>
        </w:rPr>
        <w:t xml:space="preserve"> і є потужнішим за нього.</w:t>
      </w:r>
      <w:r w:rsidR="006B78AF">
        <w:rPr>
          <w:lang w:val="uk-UA"/>
        </w:rPr>
        <w:t xml:space="preserve"> На відміну від </w:t>
      </w:r>
      <w:r w:rsidR="006B78AF">
        <w:t>DTD</w:t>
      </w:r>
      <w:r w:rsidR="006B78AF">
        <w:rPr>
          <w:lang w:val="uk-UA"/>
        </w:rPr>
        <w:t xml:space="preserve">, </w:t>
      </w:r>
      <w:r w:rsidR="006B78AF">
        <w:t>XML</w:t>
      </w:r>
      <w:r w:rsidR="006B78AF" w:rsidRPr="00FF3EF6">
        <w:rPr>
          <w:lang w:val="uk-UA"/>
        </w:rPr>
        <w:t xml:space="preserve"> </w:t>
      </w:r>
      <w:r w:rsidR="006B78AF">
        <w:t>Schema</w:t>
      </w:r>
      <w:r w:rsidR="006B78AF" w:rsidRPr="00FF3EF6">
        <w:rPr>
          <w:lang w:val="uk-UA"/>
        </w:rPr>
        <w:t xml:space="preserve"> </w:t>
      </w:r>
      <w:r w:rsidR="006B78AF">
        <w:rPr>
          <w:lang w:val="uk-UA"/>
        </w:rPr>
        <w:t xml:space="preserve">є </w:t>
      </w:r>
      <w:r w:rsidR="006B78AF">
        <w:t>XML</w:t>
      </w:r>
      <w:r w:rsidR="006B78AF" w:rsidRPr="00FF3EF6">
        <w:rPr>
          <w:lang w:val="uk-UA"/>
        </w:rPr>
        <w:t>-</w:t>
      </w:r>
      <w:r w:rsidR="006B78AF">
        <w:rPr>
          <w:lang w:val="uk-UA"/>
        </w:rPr>
        <w:t>документом.</w:t>
      </w:r>
    </w:p>
    <w:p w:rsidR="00B34E9D" w:rsidRDefault="00B34E9D" w:rsidP="00B8716F">
      <w:pPr>
        <w:pStyle w:val="a0"/>
        <w:rPr>
          <w:lang w:val="uk-UA"/>
        </w:rPr>
      </w:pPr>
      <w:r>
        <w:rPr>
          <w:lang w:val="uk-UA"/>
        </w:rPr>
        <w:t xml:space="preserve">Структура </w:t>
      </w:r>
      <w:r>
        <w:t>XML</w:t>
      </w:r>
      <w:r w:rsidRPr="00FF3EF6">
        <w:rPr>
          <w:lang w:val="uk-UA"/>
        </w:rPr>
        <w:t xml:space="preserve"> </w:t>
      </w:r>
      <w:r>
        <w:t>Schema</w:t>
      </w:r>
      <w:r>
        <w:rPr>
          <w:lang w:val="uk-UA"/>
        </w:rPr>
        <w:t>:</w:t>
      </w:r>
    </w:p>
    <w:p w:rsidR="005075E4" w:rsidRDefault="005075E4" w:rsidP="005075E4">
      <w:pPr>
        <w:pStyle w:val="aff8"/>
      </w:pPr>
      <w:r>
        <w:t>&lt;?xml version="1.0" encoding="utf-8" standalone="yes"?&gt;</w:t>
      </w:r>
      <w:r>
        <w:br/>
      </w:r>
      <w:r>
        <w:br/>
        <w:t>&lt;xs:schema</w:t>
      </w:r>
      <w:r w:rsidR="00FA65BB">
        <w:t xml:space="preserve"> xmlns:xs="http://www.w3.org/2001/XML</w:t>
      </w:r>
      <w:r w:rsidR="004733BF">
        <w:t>S</w:t>
      </w:r>
      <w:r w:rsidR="00FA65BB">
        <w:t>chema"&gt;</w:t>
      </w:r>
      <w:r w:rsidR="00C53CF7">
        <w:br/>
        <w:t xml:space="preserve">    </w:t>
      </w:r>
      <w:r w:rsidR="0085633A">
        <w:t>&lt;xs:element name type</w:t>
      </w:r>
      <w:r w:rsidR="00197EED">
        <w:rPr>
          <w:lang w:val="uk-UA"/>
        </w:rPr>
        <w:t xml:space="preserve"> </w:t>
      </w:r>
      <w:r w:rsidR="00197EED">
        <w:t>/&gt;</w:t>
      </w:r>
      <w:r w:rsidR="004733BF">
        <w:br/>
        <w:t>&lt;/xs:schema&gt;</w:t>
      </w:r>
    </w:p>
    <w:p w:rsidR="0030647F" w:rsidRDefault="0030647F" w:rsidP="0030647F">
      <w:pPr>
        <w:pStyle w:val="a0"/>
        <w:rPr>
          <w:lang w:val="uk-UA"/>
        </w:rPr>
      </w:pPr>
      <w:r w:rsidRPr="0030647F">
        <w:rPr>
          <w:rStyle w:val="aff9"/>
        </w:rPr>
        <w:t>name</w:t>
      </w:r>
      <w:r>
        <w:t xml:space="preserve"> – </w:t>
      </w:r>
      <w:r>
        <w:rPr>
          <w:lang w:val="uk-UA"/>
        </w:rPr>
        <w:t xml:space="preserve">назва тега, </w:t>
      </w:r>
      <w:r w:rsidRPr="0030647F">
        <w:rPr>
          <w:rStyle w:val="aff9"/>
        </w:rPr>
        <w:t>type</w:t>
      </w:r>
      <w:r>
        <w:t xml:space="preserve"> – </w:t>
      </w:r>
      <w:r>
        <w:rPr>
          <w:lang w:val="uk-UA"/>
        </w:rPr>
        <w:t>тип тега</w:t>
      </w:r>
      <w:r w:rsidR="00F75B4F">
        <w:rPr>
          <w:lang w:val="uk-UA"/>
        </w:rPr>
        <w:t>, який може бути стандартним</w:t>
      </w:r>
      <w:r w:rsidR="00974B20">
        <w:rPr>
          <w:lang w:val="uk-UA"/>
        </w:rPr>
        <w:t xml:space="preserve"> (наприклад, </w:t>
      </w:r>
      <w:r w:rsidR="00974B20" w:rsidRPr="00974B20">
        <w:rPr>
          <w:rStyle w:val="aff9"/>
        </w:rPr>
        <w:t>xs:string</w:t>
      </w:r>
      <w:r w:rsidR="00974B20">
        <w:t>)</w:t>
      </w:r>
      <w:r w:rsidR="00F75B4F">
        <w:rPr>
          <w:lang w:val="uk-UA"/>
        </w:rPr>
        <w:t xml:space="preserve"> або визначеним користувачем</w:t>
      </w:r>
      <w:r>
        <w:rPr>
          <w:lang w:val="uk-UA"/>
        </w:rPr>
        <w:t>.</w:t>
      </w:r>
    </w:p>
    <w:p w:rsidR="00B84230" w:rsidRPr="00FF3EF6" w:rsidRDefault="00B84230" w:rsidP="0030647F">
      <w:pPr>
        <w:pStyle w:val="a0"/>
        <w:rPr>
          <w:lang w:val="uk-UA"/>
        </w:rPr>
      </w:pPr>
      <w:r>
        <w:rPr>
          <w:lang w:val="uk-UA"/>
        </w:rPr>
        <w:t xml:space="preserve">Для визначення складного типу використовується </w:t>
      </w:r>
      <w:r w:rsidRPr="00B84230">
        <w:rPr>
          <w:rStyle w:val="aff9"/>
        </w:rPr>
        <w:t>xs</w:t>
      </w:r>
      <w:r w:rsidRPr="00FF3EF6">
        <w:rPr>
          <w:rStyle w:val="aff9"/>
          <w:lang w:val="uk-UA"/>
        </w:rPr>
        <w:t>:</w:t>
      </w:r>
      <w:r w:rsidRPr="00B84230">
        <w:rPr>
          <w:rStyle w:val="aff9"/>
        </w:rPr>
        <w:t>complexType</w:t>
      </w:r>
      <w:r>
        <w:rPr>
          <w:lang w:val="uk-UA"/>
        </w:rPr>
        <w:t xml:space="preserve">, який має атрибут </w:t>
      </w:r>
      <w:r w:rsidRPr="00B84230">
        <w:rPr>
          <w:rStyle w:val="aff9"/>
        </w:rPr>
        <w:t>name</w:t>
      </w:r>
      <w:r>
        <w:rPr>
          <w:lang w:val="uk-UA"/>
        </w:rPr>
        <w:t xml:space="preserve">, </w:t>
      </w:r>
      <w:r w:rsidR="005E20CD">
        <w:rPr>
          <w:lang w:val="uk-UA"/>
        </w:rPr>
        <w:t xml:space="preserve">в основному також </w:t>
      </w:r>
      <w:r>
        <w:rPr>
          <w:lang w:val="uk-UA"/>
        </w:rPr>
        <w:t xml:space="preserve">піделемент </w:t>
      </w:r>
      <w:r w:rsidRPr="00B84230">
        <w:rPr>
          <w:rStyle w:val="aff9"/>
        </w:rPr>
        <w:t>xs</w:t>
      </w:r>
      <w:r w:rsidRPr="00FF3EF6">
        <w:rPr>
          <w:rStyle w:val="aff9"/>
          <w:lang w:val="uk-UA"/>
        </w:rPr>
        <w:t>:</w:t>
      </w:r>
      <w:r w:rsidRPr="00B84230">
        <w:rPr>
          <w:rStyle w:val="aff9"/>
        </w:rPr>
        <w:t>sequence</w:t>
      </w:r>
      <w:r>
        <w:rPr>
          <w:lang w:val="uk-UA"/>
        </w:rPr>
        <w:t xml:space="preserve">, у якому зустрічаються </w:t>
      </w:r>
      <w:r w:rsidRPr="00B84230">
        <w:rPr>
          <w:rStyle w:val="aff9"/>
        </w:rPr>
        <w:t>xs</w:t>
      </w:r>
      <w:r w:rsidRPr="00FF3EF6">
        <w:rPr>
          <w:rStyle w:val="aff9"/>
          <w:lang w:val="uk-UA"/>
        </w:rPr>
        <w:t>:</w:t>
      </w:r>
      <w:r w:rsidRPr="00B84230">
        <w:rPr>
          <w:rStyle w:val="aff9"/>
        </w:rPr>
        <w:t>element</w:t>
      </w:r>
      <w:r>
        <w:rPr>
          <w:lang w:val="uk-UA"/>
        </w:rPr>
        <w:t xml:space="preserve">. Атрибути </w:t>
      </w:r>
      <w:r w:rsidRPr="00B84230">
        <w:rPr>
          <w:rStyle w:val="aff9"/>
        </w:rPr>
        <w:t>minOccurs</w:t>
      </w:r>
      <w:r w:rsidRPr="00FF3EF6">
        <w:rPr>
          <w:lang w:val="uk-UA"/>
        </w:rPr>
        <w:t xml:space="preserve"> </w:t>
      </w:r>
      <w:r>
        <w:rPr>
          <w:lang w:val="uk-UA"/>
        </w:rPr>
        <w:t xml:space="preserve">та </w:t>
      </w:r>
      <w:r w:rsidRPr="00B84230">
        <w:rPr>
          <w:rStyle w:val="aff9"/>
        </w:rPr>
        <w:t>maxOccurs</w:t>
      </w:r>
      <w:r w:rsidRPr="00FF3EF6">
        <w:rPr>
          <w:lang w:val="uk-UA"/>
        </w:rPr>
        <w:t xml:space="preserve"> </w:t>
      </w:r>
      <w:r>
        <w:rPr>
          <w:lang w:val="uk-UA"/>
        </w:rPr>
        <w:t>вказують, скільки разів цей елемент зустрічається.</w:t>
      </w:r>
      <w:r w:rsidR="00D4780D">
        <w:rPr>
          <w:lang w:val="uk-UA"/>
        </w:rPr>
        <w:t xml:space="preserve"> Значенням</w:t>
      </w:r>
      <w:r w:rsidR="00885C31">
        <w:rPr>
          <w:lang w:val="uk-UA"/>
        </w:rPr>
        <w:t xml:space="preserve"> цих атрибутів є число або </w:t>
      </w:r>
      <w:r w:rsidR="00885C31" w:rsidRPr="00885C31">
        <w:rPr>
          <w:rStyle w:val="aff9"/>
        </w:rPr>
        <w:t>unbounded</w:t>
      </w:r>
      <w:r w:rsidR="00885C31" w:rsidRPr="00FF3EF6">
        <w:rPr>
          <w:lang w:val="uk-UA"/>
        </w:rPr>
        <w:t>.</w:t>
      </w:r>
    </w:p>
    <w:p w:rsidR="0018195D" w:rsidRDefault="0018195D" w:rsidP="0030647F">
      <w:pPr>
        <w:pStyle w:val="a0"/>
        <w:rPr>
          <w:lang w:val="uk-UA"/>
        </w:rPr>
      </w:pPr>
      <w:r>
        <w:rPr>
          <w:lang w:val="uk-UA"/>
        </w:rPr>
        <w:t xml:space="preserve">Атрибути визначаються через </w:t>
      </w:r>
      <w:r w:rsidRPr="0018195D">
        <w:rPr>
          <w:rStyle w:val="aff9"/>
        </w:rPr>
        <w:t>xs</w:t>
      </w:r>
      <w:r w:rsidRPr="00FF3EF6">
        <w:rPr>
          <w:rStyle w:val="aff9"/>
          <w:lang w:val="uk-UA"/>
        </w:rPr>
        <w:t>:</w:t>
      </w:r>
      <w:r w:rsidRPr="0018195D">
        <w:rPr>
          <w:rStyle w:val="aff9"/>
        </w:rPr>
        <w:t>attribute</w:t>
      </w:r>
      <w:r>
        <w:rPr>
          <w:lang w:val="uk-UA"/>
        </w:rPr>
        <w:t xml:space="preserve">. </w:t>
      </w:r>
      <w:r w:rsidRPr="0018195D">
        <w:rPr>
          <w:rStyle w:val="aff9"/>
        </w:rPr>
        <w:t>xs</w:t>
      </w:r>
      <w:r w:rsidRPr="00FF3EF6">
        <w:rPr>
          <w:rStyle w:val="aff9"/>
          <w:lang w:val="uk-UA"/>
        </w:rPr>
        <w:t>:</w:t>
      </w:r>
      <w:r w:rsidRPr="0018195D">
        <w:rPr>
          <w:rStyle w:val="aff9"/>
        </w:rPr>
        <w:t>attribute</w:t>
      </w:r>
      <w:r>
        <w:rPr>
          <w:rStyle w:val="aff9"/>
          <w:lang w:val="uk-UA"/>
        </w:rPr>
        <w:t xml:space="preserve"> </w:t>
      </w:r>
      <w:r w:rsidRPr="0018195D">
        <w:rPr>
          <w:lang w:val="uk-UA"/>
        </w:rPr>
        <w:t>може бути визначени</w:t>
      </w:r>
      <w:r>
        <w:rPr>
          <w:lang w:val="uk-UA"/>
        </w:rPr>
        <w:t xml:space="preserve">й у </w:t>
      </w:r>
      <w:r w:rsidRPr="000524D4">
        <w:rPr>
          <w:rStyle w:val="aff9"/>
        </w:rPr>
        <w:t>xs</w:t>
      </w:r>
      <w:r w:rsidRPr="00FF3EF6">
        <w:rPr>
          <w:rStyle w:val="aff9"/>
          <w:lang w:val="uk-UA"/>
        </w:rPr>
        <w:t>:</w:t>
      </w:r>
      <w:r w:rsidRPr="000524D4">
        <w:rPr>
          <w:rStyle w:val="aff9"/>
        </w:rPr>
        <w:t>complexType</w:t>
      </w:r>
      <w:r w:rsidRPr="00FF3EF6">
        <w:rPr>
          <w:lang w:val="uk-UA"/>
        </w:rPr>
        <w:t xml:space="preserve"> </w:t>
      </w:r>
      <w:r w:rsidRPr="000524D4">
        <w:rPr>
          <w:lang w:val="uk-UA"/>
        </w:rPr>
        <w:t>і має атрибут</w:t>
      </w:r>
      <w:r w:rsidR="00104EA2">
        <w:rPr>
          <w:lang w:val="uk-UA"/>
        </w:rPr>
        <w:t>и</w:t>
      </w:r>
      <w:r w:rsidRPr="00FF3EF6">
        <w:rPr>
          <w:lang w:val="uk-UA"/>
        </w:rPr>
        <w:t xml:space="preserve"> </w:t>
      </w:r>
      <w:r w:rsidRPr="000524D4">
        <w:rPr>
          <w:rStyle w:val="aff9"/>
        </w:rPr>
        <w:t>use</w:t>
      </w:r>
      <w:r>
        <w:rPr>
          <w:lang w:val="uk-UA"/>
        </w:rPr>
        <w:t xml:space="preserve">, який може мати значення </w:t>
      </w:r>
      <w:r w:rsidRPr="000524D4">
        <w:rPr>
          <w:rStyle w:val="aff9"/>
        </w:rPr>
        <w:t>required</w:t>
      </w:r>
      <w:r w:rsidRPr="00FF3EF6">
        <w:rPr>
          <w:lang w:val="uk-UA"/>
        </w:rPr>
        <w:t xml:space="preserve"> </w:t>
      </w:r>
      <w:r>
        <w:rPr>
          <w:lang w:val="uk-UA"/>
        </w:rPr>
        <w:t xml:space="preserve">або </w:t>
      </w:r>
      <w:r w:rsidRPr="000524D4">
        <w:rPr>
          <w:rStyle w:val="aff9"/>
        </w:rPr>
        <w:t>optional</w:t>
      </w:r>
      <w:r w:rsidR="00104EA2">
        <w:rPr>
          <w:lang w:val="uk-UA"/>
        </w:rPr>
        <w:t xml:space="preserve">, </w:t>
      </w:r>
      <w:r w:rsidR="00104EA2" w:rsidRPr="00104EA2">
        <w:rPr>
          <w:rStyle w:val="aff9"/>
        </w:rPr>
        <w:t>name</w:t>
      </w:r>
      <w:r w:rsidR="00104EA2">
        <w:rPr>
          <w:lang w:val="uk-UA"/>
        </w:rPr>
        <w:t xml:space="preserve">, який визначає назву, і </w:t>
      </w:r>
      <w:r w:rsidR="00104EA2" w:rsidRPr="00104EA2">
        <w:rPr>
          <w:rStyle w:val="aff9"/>
        </w:rPr>
        <w:t>type</w:t>
      </w:r>
      <w:r w:rsidR="00104EA2">
        <w:rPr>
          <w:lang w:val="uk-UA"/>
        </w:rPr>
        <w:t>, який визначає тип.</w:t>
      </w:r>
    </w:p>
    <w:p w:rsidR="00E508D1" w:rsidRPr="00826CE3" w:rsidRDefault="00E508D1" w:rsidP="00826CE3">
      <w:pPr>
        <w:pStyle w:val="a0"/>
        <w:rPr>
          <w:lang w:val="uk-UA"/>
        </w:rPr>
      </w:pPr>
      <w:r w:rsidRPr="00E508D1">
        <w:rPr>
          <w:rStyle w:val="aff9"/>
        </w:rPr>
        <w:t>xs</w:t>
      </w:r>
      <w:r w:rsidRPr="00FF3EF6">
        <w:rPr>
          <w:rStyle w:val="aff9"/>
          <w:lang w:val="uk-UA"/>
        </w:rPr>
        <w:t>:</w:t>
      </w:r>
      <w:r w:rsidR="002B25E4">
        <w:rPr>
          <w:rStyle w:val="aff9"/>
        </w:rPr>
        <w:t>s</w:t>
      </w:r>
      <w:r w:rsidRPr="00E508D1">
        <w:rPr>
          <w:rStyle w:val="aff9"/>
        </w:rPr>
        <w:t>impleType</w:t>
      </w:r>
      <w:r w:rsidRPr="00FF3EF6">
        <w:rPr>
          <w:lang w:val="uk-UA"/>
        </w:rPr>
        <w:t xml:space="preserve"> – </w:t>
      </w:r>
      <w:r w:rsidRPr="00826CE3">
        <w:rPr>
          <w:lang w:val="uk-UA"/>
        </w:rPr>
        <w:t xml:space="preserve">перерахування та обмеження на значення для простих типів. Має атрибут </w:t>
      </w:r>
      <w:r w:rsidRPr="00E508D1">
        <w:rPr>
          <w:rStyle w:val="aff9"/>
        </w:rPr>
        <w:t>name</w:t>
      </w:r>
      <w:r w:rsidRPr="00826CE3">
        <w:rPr>
          <w:lang w:val="uk-UA"/>
        </w:rPr>
        <w:t xml:space="preserve"> та піделементи </w:t>
      </w:r>
      <w:r w:rsidRPr="00E508D1">
        <w:rPr>
          <w:rStyle w:val="aff9"/>
        </w:rPr>
        <w:t>xs</w:t>
      </w:r>
      <w:r w:rsidRPr="00FF3EF6">
        <w:rPr>
          <w:rStyle w:val="aff9"/>
          <w:lang w:val="uk-UA"/>
        </w:rPr>
        <w:t>:</w:t>
      </w:r>
      <w:r w:rsidRPr="00E508D1">
        <w:rPr>
          <w:rStyle w:val="aff9"/>
        </w:rPr>
        <w:t>restriction</w:t>
      </w:r>
      <w:r w:rsidRPr="00826CE3">
        <w:rPr>
          <w:lang w:val="uk-UA"/>
        </w:rPr>
        <w:t>.</w:t>
      </w:r>
    </w:p>
    <w:p w:rsidR="002B25E4" w:rsidRDefault="002B25E4" w:rsidP="00826CE3">
      <w:pPr>
        <w:pStyle w:val="a0"/>
        <w:rPr>
          <w:lang w:val="uk-UA"/>
        </w:rPr>
      </w:pPr>
      <w:r w:rsidRPr="002B25E4">
        <w:rPr>
          <w:rStyle w:val="aff9"/>
        </w:rPr>
        <w:lastRenderedPageBreak/>
        <w:t>xs</w:t>
      </w:r>
      <w:r w:rsidRPr="00FF3EF6">
        <w:rPr>
          <w:rStyle w:val="aff9"/>
          <w:lang w:val="uk-UA"/>
        </w:rPr>
        <w:t>:</w:t>
      </w:r>
      <w:r w:rsidRPr="002B25E4">
        <w:rPr>
          <w:rStyle w:val="aff9"/>
        </w:rPr>
        <w:t>restriction</w:t>
      </w:r>
      <w:r w:rsidRPr="00FF3EF6">
        <w:rPr>
          <w:lang w:val="uk-UA"/>
        </w:rPr>
        <w:t xml:space="preserve"> </w:t>
      </w:r>
      <w:r w:rsidRPr="00826CE3">
        <w:rPr>
          <w:lang w:val="uk-UA"/>
        </w:rPr>
        <w:t xml:space="preserve">має атрибути </w:t>
      </w:r>
      <w:r>
        <w:t>base</w:t>
      </w:r>
      <w:r w:rsidRPr="00826CE3">
        <w:rPr>
          <w:lang w:val="uk-UA"/>
        </w:rPr>
        <w:t xml:space="preserve">, який визначає базовий тип. Також </w:t>
      </w:r>
      <w:r w:rsidR="005958E6" w:rsidRPr="00826CE3">
        <w:rPr>
          <w:lang w:val="uk-UA"/>
        </w:rPr>
        <w:t xml:space="preserve">може </w:t>
      </w:r>
      <w:r w:rsidRPr="00826CE3">
        <w:rPr>
          <w:lang w:val="uk-UA"/>
        </w:rPr>
        <w:t>м</w:t>
      </w:r>
      <w:r w:rsidR="005958E6" w:rsidRPr="00826CE3">
        <w:rPr>
          <w:lang w:val="uk-UA"/>
        </w:rPr>
        <w:t>ати</w:t>
      </w:r>
      <w:r w:rsidR="002102EF" w:rsidRPr="00826CE3">
        <w:rPr>
          <w:lang w:val="uk-UA"/>
        </w:rPr>
        <w:t xml:space="preserve"> атрибут</w:t>
      </w:r>
      <w:r w:rsidRPr="00FF3EF6">
        <w:rPr>
          <w:lang w:val="uk-UA"/>
        </w:rPr>
        <w:t xml:space="preserve"> </w:t>
      </w:r>
      <w:r w:rsidRPr="00E85EA3">
        <w:rPr>
          <w:rStyle w:val="aff9"/>
        </w:rPr>
        <w:t>xs</w:t>
      </w:r>
      <w:r w:rsidRPr="00FF3EF6">
        <w:rPr>
          <w:rStyle w:val="aff9"/>
          <w:lang w:val="uk-UA"/>
        </w:rPr>
        <w:t>:</w:t>
      </w:r>
      <w:r w:rsidR="000F0BE3" w:rsidRPr="00FF3EF6">
        <w:rPr>
          <w:rStyle w:val="aff9"/>
          <w:lang w:val="uk-UA"/>
        </w:rPr>
        <w:t>{</w:t>
      </w:r>
      <w:r w:rsidRPr="00E85EA3">
        <w:rPr>
          <w:rStyle w:val="aff9"/>
        </w:rPr>
        <w:t>min</w:t>
      </w:r>
      <w:r w:rsidR="000F0BE3" w:rsidRPr="00FF3EF6">
        <w:rPr>
          <w:rStyle w:val="aff9"/>
          <w:lang w:val="uk-UA"/>
        </w:rPr>
        <w:t>|</w:t>
      </w:r>
      <w:r w:rsidRPr="00E85EA3">
        <w:rPr>
          <w:rStyle w:val="aff9"/>
        </w:rPr>
        <w:t>max</w:t>
      </w:r>
      <w:r w:rsidR="000F0BE3" w:rsidRPr="00FF3EF6">
        <w:rPr>
          <w:rStyle w:val="aff9"/>
          <w:lang w:val="uk-UA"/>
        </w:rPr>
        <w:t>}{</w:t>
      </w:r>
      <w:r w:rsidR="000F0BE3" w:rsidRPr="00E85EA3">
        <w:rPr>
          <w:rStyle w:val="aff9"/>
        </w:rPr>
        <w:t>I</w:t>
      </w:r>
      <w:r w:rsidRPr="00E85EA3">
        <w:rPr>
          <w:rStyle w:val="aff9"/>
        </w:rPr>
        <w:t>nclusive</w:t>
      </w:r>
      <w:r w:rsidR="000F0BE3" w:rsidRPr="00FF3EF6">
        <w:rPr>
          <w:rStyle w:val="aff9"/>
          <w:lang w:val="uk-UA"/>
        </w:rPr>
        <w:t>|</w:t>
      </w:r>
      <w:r w:rsidR="000F0BE3" w:rsidRPr="00E85EA3">
        <w:rPr>
          <w:rStyle w:val="aff9"/>
        </w:rPr>
        <w:t>E</w:t>
      </w:r>
      <w:r w:rsidRPr="00E85EA3">
        <w:rPr>
          <w:rStyle w:val="aff9"/>
        </w:rPr>
        <w:t>xclusive</w:t>
      </w:r>
      <w:r w:rsidR="000F0BE3" w:rsidRPr="00FF3EF6">
        <w:rPr>
          <w:rStyle w:val="aff9"/>
          <w:lang w:val="uk-UA"/>
        </w:rPr>
        <w:t>}</w:t>
      </w:r>
      <w:r w:rsidR="00296FA6" w:rsidRPr="00826CE3">
        <w:rPr>
          <w:lang w:val="uk-UA"/>
        </w:rPr>
        <w:t xml:space="preserve">, а також піделементи </w:t>
      </w:r>
      <w:r w:rsidR="00296FA6" w:rsidRPr="00296FA6">
        <w:rPr>
          <w:rStyle w:val="aff9"/>
        </w:rPr>
        <w:t>xs</w:t>
      </w:r>
      <w:r w:rsidR="00296FA6" w:rsidRPr="00FF3EF6">
        <w:rPr>
          <w:rStyle w:val="aff9"/>
          <w:lang w:val="uk-UA"/>
        </w:rPr>
        <w:t>:</w:t>
      </w:r>
      <w:r w:rsidR="00296FA6" w:rsidRPr="00296FA6">
        <w:rPr>
          <w:rStyle w:val="aff9"/>
        </w:rPr>
        <w:t>enumeration</w:t>
      </w:r>
      <w:r w:rsidR="00296FA6" w:rsidRPr="00826CE3">
        <w:rPr>
          <w:lang w:val="uk-UA"/>
        </w:rPr>
        <w:t>.</w:t>
      </w:r>
    </w:p>
    <w:p w:rsidR="00F0013D" w:rsidRPr="009A00D3" w:rsidRDefault="00A95071" w:rsidP="00A95071">
      <w:pPr>
        <w:pStyle w:val="a0"/>
        <w:rPr>
          <w:lang w:val="uk-UA"/>
        </w:rPr>
      </w:pPr>
      <w:r w:rsidRPr="00A95071">
        <w:rPr>
          <w:rStyle w:val="aff9"/>
        </w:rPr>
        <w:t>xs</w:t>
      </w:r>
      <w:r w:rsidRPr="00FF3EF6">
        <w:rPr>
          <w:rStyle w:val="aff9"/>
          <w:lang w:val="uk-UA"/>
        </w:rPr>
        <w:t>:</w:t>
      </w:r>
      <w:r w:rsidRPr="00A95071">
        <w:rPr>
          <w:rStyle w:val="aff9"/>
        </w:rPr>
        <w:t>element</w:t>
      </w:r>
      <w:r w:rsidRPr="00FF3EF6">
        <w:rPr>
          <w:rStyle w:val="afb"/>
          <w:lang w:val="uk-UA"/>
        </w:rPr>
        <w:t xml:space="preserve"> </w:t>
      </w:r>
      <w:r w:rsidRPr="00A95071">
        <w:rPr>
          <w:rStyle w:val="afb"/>
          <w:lang w:val="uk-UA"/>
        </w:rPr>
        <w:t>може мати піделемент</w:t>
      </w:r>
      <w:r w:rsidRPr="00FF3EF6">
        <w:rPr>
          <w:lang w:val="uk-UA"/>
        </w:rPr>
        <w:t xml:space="preserve"> </w:t>
      </w:r>
      <w:r w:rsidRPr="00A95071">
        <w:rPr>
          <w:rStyle w:val="aff9"/>
        </w:rPr>
        <w:t>xs</w:t>
      </w:r>
      <w:r w:rsidRPr="00FF3EF6">
        <w:rPr>
          <w:rStyle w:val="aff9"/>
          <w:lang w:val="uk-UA"/>
        </w:rPr>
        <w:t>:</w:t>
      </w:r>
      <w:r w:rsidRPr="00A95071">
        <w:rPr>
          <w:rStyle w:val="aff9"/>
        </w:rPr>
        <w:t>key</w:t>
      </w:r>
      <w:r>
        <w:rPr>
          <w:lang w:val="uk-UA"/>
        </w:rPr>
        <w:t xml:space="preserve">, який в свою чергу має піделементи </w:t>
      </w:r>
      <w:r w:rsidRPr="00A95071">
        <w:rPr>
          <w:rStyle w:val="aff9"/>
        </w:rPr>
        <w:t>xs</w:t>
      </w:r>
      <w:r w:rsidRPr="00FF3EF6">
        <w:rPr>
          <w:rStyle w:val="aff9"/>
          <w:lang w:val="uk-UA"/>
        </w:rPr>
        <w:t>:</w:t>
      </w:r>
      <w:r w:rsidRPr="00A95071">
        <w:rPr>
          <w:rStyle w:val="aff9"/>
        </w:rPr>
        <w:t>selector</w:t>
      </w:r>
      <w:r>
        <w:rPr>
          <w:lang w:val="uk-UA"/>
        </w:rPr>
        <w:t xml:space="preserve"> та </w:t>
      </w:r>
      <w:r w:rsidRPr="00A95071">
        <w:rPr>
          <w:rStyle w:val="aff9"/>
        </w:rPr>
        <w:t>xs</w:t>
      </w:r>
      <w:r w:rsidRPr="00FF3EF6">
        <w:rPr>
          <w:rStyle w:val="aff9"/>
          <w:lang w:val="uk-UA"/>
        </w:rPr>
        <w:t>:</w:t>
      </w:r>
      <w:r w:rsidRPr="00A95071">
        <w:rPr>
          <w:rStyle w:val="aff9"/>
        </w:rPr>
        <w:t>field</w:t>
      </w:r>
      <w:r>
        <w:rPr>
          <w:lang w:val="uk-UA"/>
        </w:rPr>
        <w:t>.</w:t>
      </w:r>
      <w:r w:rsidR="009A00D3">
        <w:rPr>
          <w:lang w:val="uk-UA"/>
        </w:rPr>
        <w:t xml:space="preserve"> Пов’язаним з цим елементом є елемент </w:t>
      </w:r>
      <w:r w:rsidR="009A00D3" w:rsidRPr="009A00D3">
        <w:rPr>
          <w:rStyle w:val="aff9"/>
        </w:rPr>
        <w:t>xs</w:t>
      </w:r>
      <w:r w:rsidR="009A00D3" w:rsidRPr="00FF3EF6">
        <w:rPr>
          <w:rStyle w:val="aff9"/>
          <w:lang w:val="uk-UA"/>
        </w:rPr>
        <w:t>:</w:t>
      </w:r>
      <w:r w:rsidR="009A00D3" w:rsidRPr="009A00D3">
        <w:rPr>
          <w:rStyle w:val="aff9"/>
        </w:rPr>
        <w:t>keyref</w:t>
      </w:r>
      <w:r w:rsidR="009A00D3" w:rsidRPr="009A00D3">
        <w:rPr>
          <w:lang w:val="uk-UA"/>
        </w:rPr>
        <w:t>, який є посиланням на ключ.</w:t>
      </w:r>
    </w:p>
    <w:p w:rsidR="00A95071" w:rsidRDefault="00562FAE" w:rsidP="00562FAE">
      <w:pPr>
        <w:pStyle w:val="2"/>
        <w:rPr>
          <w:lang w:val="uk-UA"/>
        </w:rPr>
      </w:pPr>
      <w:r>
        <w:t>XPath</w:t>
      </w:r>
      <w:r w:rsidRPr="00FF3EF6">
        <w:rPr>
          <w:lang w:val="uk-UA"/>
        </w:rPr>
        <w:t xml:space="preserve">, </w:t>
      </w:r>
      <w:r>
        <w:t>XQuery</w:t>
      </w:r>
      <w:r w:rsidRPr="00FF3EF6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t>XSLT</w:t>
      </w:r>
    </w:p>
    <w:p w:rsidR="000A72DC" w:rsidRDefault="000A72DC" w:rsidP="00562FAE">
      <w:pPr>
        <w:pStyle w:val="a0"/>
        <w:rPr>
          <w:lang w:val="uk-UA"/>
        </w:rPr>
      </w:pPr>
      <w:r>
        <w:t>XPath</w:t>
      </w:r>
      <w:r w:rsidRPr="00FF3EF6">
        <w:rPr>
          <w:lang w:val="uk-UA"/>
        </w:rPr>
        <w:t xml:space="preserve"> – </w:t>
      </w:r>
      <w:r>
        <w:rPr>
          <w:lang w:val="uk-UA"/>
        </w:rPr>
        <w:t xml:space="preserve">проста мова для знаходження елементів </w:t>
      </w:r>
      <w:r>
        <w:t>XML</w:t>
      </w:r>
      <w:r w:rsidRPr="00FF3EF6">
        <w:rPr>
          <w:lang w:val="uk-UA"/>
        </w:rPr>
        <w:t xml:space="preserve"> </w:t>
      </w:r>
      <w:r>
        <w:rPr>
          <w:lang w:val="uk-UA"/>
        </w:rPr>
        <w:t>та їх значень.</w:t>
      </w:r>
    </w:p>
    <w:p w:rsidR="00C4491B" w:rsidRPr="00C4491B" w:rsidRDefault="00C4491B" w:rsidP="00562FAE">
      <w:pPr>
        <w:pStyle w:val="a0"/>
        <w:rPr>
          <w:lang w:val="uk-UA"/>
        </w:rPr>
      </w:pPr>
      <w:r>
        <w:t>XQuery</w:t>
      </w:r>
      <w:r w:rsidRPr="00FF3EF6">
        <w:rPr>
          <w:lang w:val="uk-UA"/>
        </w:rPr>
        <w:t xml:space="preserve"> – </w:t>
      </w:r>
      <w:r>
        <w:rPr>
          <w:lang w:val="uk-UA"/>
        </w:rPr>
        <w:t xml:space="preserve">мова виразів над </w:t>
      </w:r>
      <w:r>
        <w:t>XML</w:t>
      </w:r>
      <w:r w:rsidRPr="00FF3EF6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t>XPath</w:t>
      </w:r>
      <w:r w:rsidRPr="00FF3EF6">
        <w:rPr>
          <w:lang w:val="uk-UA"/>
        </w:rPr>
        <w:t>.</w:t>
      </w:r>
    </w:p>
    <w:p w:rsidR="00C4491B" w:rsidRDefault="000A72DC" w:rsidP="00C4491B">
      <w:pPr>
        <w:pStyle w:val="a0"/>
        <w:rPr>
          <w:lang w:val="uk-UA"/>
        </w:rPr>
      </w:pPr>
      <w:r>
        <w:t>XSLT</w:t>
      </w:r>
      <w:r w:rsidRPr="00FF3EF6">
        <w:rPr>
          <w:lang w:val="uk-UA"/>
        </w:rPr>
        <w:t xml:space="preserve"> – </w:t>
      </w:r>
      <w:r>
        <w:rPr>
          <w:lang w:val="uk-UA"/>
        </w:rPr>
        <w:t xml:space="preserve">мова перетворення </w:t>
      </w:r>
      <w:r>
        <w:t>XML</w:t>
      </w:r>
      <w:r>
        <w:rPr>
          <w:lang w:val="uk-UA"/>
        </w:rPr>
        <w:t>-даних.</w:t>
      </w:r>
    </w:p>
    <w:p w:rsidR="00C4491B" w:rsidRDefault="00C4491B" w:rsidP="0000365E">
      <w:pPr>
        <w:pStyle w:val="a0"/>
        <w:keepNext/>
        <w:rPr>
          <w:lang w:val="uk-UA"/>
        </w:rPr>
      </w:pPr>
      <w:r>
        <w:rPr>
          <w:lang w:val="uk-UA"/>
        </w:rPr>
        <w:t>Аналогом до відношення у реляційній моделі тут є послідовність сутностей.</w:t>
      </w:r>
      <w:r w:rsidR="008549F2">
        <w:rPr>
          <w:lang w:val="uk-UA"/>
        </w:rPr>
        <w:t xml:space="preserve"> Сутністю є або примітивне значення</w:t>
      </w:r>
      <w:r w:rsidR="008549F2" w:rsidRPr="00FF3EF6">
        <w:rPr>
          <w:lang w:val="uk-UA"/>
        </w:rPr>
        <w:t xml:space="preserve">, </w:t>
      </w:r>
      <w:r w:rsidR="008549F2" w:rsidRPr="0000365E">
        <w:rPr>
          <w:lang w:val="uk-UA"/>
        </w:rPr>
        <w:t>або</w:t>
      </w:r>
      <w:r w:rsidR="0000365E">
        <w:rPr>
          <w:lang w:val="uk-UA"/>
        </w:rPr>
        <w:t xml:space="preserve"> вузол. Є три типи вузлів:</w:t>
      </w:r>
    </w:p>
    <w:p w:rsidR="0000365E" w:rsidRDefault="00E0046E" w:rsidP="0000365E">
      <w:pPr>
        <w:pStyle w:val="aff7"/>
        <w:numPr>
          <w:ilvl w:val="0"/>
          <w:numId w:val="28"/>
        </w:numPr>
        <w:rPr>
          <w:lang w:val="uk-UA"/>
        </w:rPr>
      </w:pPr>
      <w:r>
        <w:rPr>
          <w:lang w:val="uk-UA"/>
        </w:rPr>
        <w:t>Документ</w:t>
      </w:r>
      <w:r w:rsidR="0000365E">
        <w:rPr>
          <w:lang w:val="uk-UA"/>
        </w:rPr>
        <w:t xml:space="preserve"> – це </w:t>
      </w:r>
      <w:r w:rsidR="00660217">
        <w:rPr>
          <w:lang w:val="uk-UA"/>
        </w:rPr>
        <w:t>весь документ;</w:t>
      </w:r>
    </w:p>
    <w:p w:rsidR="0000365E" w:rsidRDefault="00E0046E" w:rsidP="0000365E">
      <w:pPr>
        <w:pStyle w:val="aff7"/>
        <w:numPr>
          <w:ilvl w:val="0"/>
          <w:numId w:val="28"/>
        </w:numPr>
        <w:rPr>
          <w:lang w:val="uk-UA"/>
        </w:rPr>
      </w:pPr>
      <w:r>
        <w:rPr>
          <w:lang w:val="uk-UA"/>
        </w:rPr>
        <w:t>Елемент</w:t>
      </w:r>
      <w:r w:rsidR="00660217">
        <w:rPr>
          <w:lang w:val="uk-UA"/>
        </w:rPr>
        <w:t xml:space="preserve"> – починається з відкриваючого тега і закінчується закриваючим тегом;</w:t>
      </w:r>
    </w:p>
    <w:p w:rsidR="00660217" w:rsidRDefault="00E0046E" w:rsidP="0000365E">
      <w:pPr>
        <w:pStyle w:val="aff7"/>
        <w:numPr>
          <w:ilvl w:val="0"/>
          <w:numId w:val="28"/>
        </w:numPr>
        <w:rPr>
          <w:lang w:val="uk-UA"/>
        </w:rPr>
      </w:pPr>
      <w:r>
        <w:rPr>
          <w:lang w:val="uk-UA"/>
        </w:rPr>
        <w:t>А</w:t>
      </w:r>
      <w:r w:rsidR="00660217">
        <w:rPr>
          <w:lang w:val="uk-UA"/>
        </w:rPr>
        <w:t>трибут – пара ім’я-значення.</w:t>
      </w:r>
    </w:p>
    <w:p w:rsidR="00C72D90" w:rsidRDefault="00E0046E" w:rsidP="00C72D90">
      <w:pPr>
        <w:pStyle w:val="a0"/>
        <w:rPr>
          <w:lang w:val="uk-UA"/>
        </w:rPr>
      </w:pPr>
      <w:r>
        <w:rPr>
          <w:lang w:val="uk-UA"/>
        </w:rPr>
        <w:t>Вузол-документ формується явно (</w:t>
      </w:r>
      <w:r w:rsidRPr="00E0046E">
        <w:rPr>
          <w:rStyle w:val="aff9"/>
        </w:rPr>
        <w:t>doc</w:t>
      </w:r>
      <w:r w:rsidRPr="00FF3EF6">
        <w:rPr>
          <w:lang w:val="uk-UA"/>
        </w:rPr>
        <w:t xml:space="preserve"> </w:t>
      </w:r>
      <w:r>
        <w:rPr>
          <w:lang w:val="uk-UA"/>
        </w:rPr>
        <w:t xml:space="preserve">або </w:t>
      </w:r>
      <w:r w:rsidRPr="00E0046E">
        <w:rPr>
          <w:rStyle w:val="aff9"/>
        </w:rPr>
        <w:t>document</w:t>
      </w:r>
      <w:r>
        <w:rPr>
          <w:lang w:val="uk-UA"/>
        </w:rPr>
        <w:t xml:space="preserve">) або неявно. Кожен запит </w:t>
      </w:r>
      <w:r>
        <w:t>XPath</w:t>
      </w:r>
      <w:r w:rsidRPr="00FF3EF6">
        <w:rPr>
          <w:lang w:val="uk-UA"/>
        </w:rPr>
        <w:t xml:space="preserve"> </w:t>
      </w:r>
      <w:r>
        <w:rPr>
          <w:lang w:val="uk-UA"/>
        </w:rPr>
        <w:t xml:space="preserve">або </w:t>
      </w:r>
      <w:r>
        <w:t>XQuery</w:t>
      </w:r>
      <w:r w:rsidRPr="00FF3EF6">
        <w:rPr>
          <w:lang w:val="uk-UA"/>
        </w:rPr>
        <w:t xml:space="preserve"> </w:t>
      </w:r>
      <w:r>
        <w:rPr>
          <w:lang w:val="uk-UA"/>
        </w:rPr>
        <w:t>явно або неявно включає в себе вузол-документ.</w:t>
      </w:r>
    </w:p>
    <w:p w:rsidR="00A268F7" w:rsidRDefault="00C97DA5" w:rsidP="00C72D90">
      <w:pPr>
        <w:pStyle w:val="a0"/>
        <w:rPr>
          <w:lang w:val="uk-UA"/>
        </w:rPr>
      </w:pPr>
      <w:r>
        <w:t>XPath</w:t>
      </w:r>
      <w:r w:rsidRPr="00FF3EF6">
        <w:rPr>
          <w:lang w:val="uk-UA"/>
        </w:rPr>
        <w:t xml:space="preserve"> – </w:t>
      </w:r>
      <w:r>
        <w:rPr>
          <w:lang w:val="uk-UA"/>
        </w:rPr>
        <w:t xml:space="preserve">мова визначення шляху в </w:t>
      </w:r>
      <w:r>
        <w:t>XML</w:t>
      </w:r>
      <w:r>
        <w:rPr>
          <w:lang w:val="uk-UA"/>
        </w:rPr>
        <w:t xml:space="preserve">-документі. Результатом виразу </w:t>
      </w:r>
      <w:r>
        <w:t>XPath</w:t>
      </w:r>
      <w:r w:rsidRPr="00FF3EF6">
        <w:rPr>
          <w:lang w:val="uk-UA"/>
        </w:rPr>
        <w:t xml:space="preserve"> </w:t>
      </w:r>
      <w:r>
        <w:rPr>
          <w:lang w:val="uk-UA"/>
        </w:rPr>
        <w:t>є послідовність сутностей.</w:t>
      </w:r>
    </w:p>
    <w:p w:rsidR="00C97DA5" w:rsidRDefault="001B539A" w:rsidP="00C72D90">
      <w:pPr>
        <w:pStyle w:val="a0"/>
        <w:rPr>
          <w:lang w:val="uk-UA"/>
        </w:rPr>
      </w:pPr>
      <w:r>
        <w:rPr>
          <w:lang w:val="uk-UA"/>
        </w:rPr>
        <w:t xml:space="preserve">Найпростіші вирази </w:t>
      </w:r>
      <w:r w:rsidR="00670E2E">
        <w:rPr>
          <w:lang w:val="uk-UA"/>
        </w:rPr>
        <w:t xml:space="preserve">починаються </w:t>
      </w:r>
      <w:r>
        <w:rPr>
          <w:lang w:val="uk-UA"/>
        </w:rPr>
        <w:t>з</w:t>
      </w:r>
      <w:r w:rsidR="00670E2E">
        <w:rPr>
          <w:lang w:val="uk-UA"/>
        </w:rPr>
        <w:t>і</w:t>
      </w:r>
      <w:r>
        <w:rPr>
          <w:lang w:val="uk-UA"/>
        </w:rPr>
        <w:t xml:space="preserve"> </w:t>
      </w:r>
      <w:r w:rsidRPr="00FF3EF6">
        <w:rPr>
          <w:rStyle w:val="aff9"/>
          <w:lang w:val="uk-UA"/>
        </w:rPr>
        <w:t>/</w:t>
      </w:r>
      <w:r w:rsidR="004B7B12">
        <w:rPr>
          <w:lang w:val="uk-UA"/>
        </w:rPr>
        <w:t xml:space="preserve">, наприклад, </w:t>
      </w:r>
      <w:r w:rsidR="004B7B12" w:rsidRPr="00FF3EF6">
        <w:rPr>
          <w:rStyle w:val="aff9"/>
          <w:lang w:val="uk-UA"/>
        </w:rPr>
        <w:t>/</w:t>
      </w:r>
      <w:r w:rsidR="004B7B12" w:rsidRPr="004201BC">
        <w:rPr>
          <w:rStyle w:val="aff9"/>
        </w:rPr>
        <w:t>root</w:t>
      </w:r>
      <w:r w:rsidR="004B7B12" w:rsidRPr="00FF3EF6">
        <w:rPr>
          <w:rStyle w:val="aff9"/>
          <w:lang w:val="uk-UA"/>
        </w:rPr>
        <w:t>/</w:t>
      </w:r>
      <w:r w:rsidR="004B7B12" w:rsidRPr="004201BC">
        <w:rPr>
          <w:rStyle w:val="aff9"/>
        </w:rPr>
        <w:t>element</w:t>
      </w:r>
      <w:r w:rsidR="004B7B12" w:rsidRPr="00FF3EF6">
        <w:rPr>
          <w:rStyle w:val="aff9"/>
          <w:lang w:val="uk-UA"/>
        </w:rPr>
        <w:t>/</w:t>
      </w:r>
      <w:r w:rsidR="004B7B12" w:rsidRPr="004201BC">
        <w:rPr>
          <w:rStyle w:val="aff9"/>
        </w:rPr>
        <w:t>subelement</w:t>
      </w:r>
      <w:r w:rsidR="004201BC">
        <w:rPr>
          <w:lang w:val="uk-UA"/>
        </w:rPr>
        <w:t xml:space="preserve">, результатом якої буде послідовність вузлів </w:t>
      </w:r>
      <w:r w:rsidR="004201BC" w:rsidRPr="004201BC">
        <w:rPr>
          <w:rStyle w:val="aff9"/>
        </w:rPr>
        <w:t>subelement</w:t>
      </w:r>
      <w:r w:rsidR="004201BC">
        <w:rPr>
          <w:lang w:val="uk-UA"/>
        </w:rPr>
        <w:t>.</w:t>
      </w:r>
    </w:p>
    <w:p w:rsidR="00A268F7" w:rsidRDefault="00A268F7" w:rsidP="00C72D90">
      <w:pPr>
        <w:pStyle w:val="a0"/>
        <w:rPr>
          <w:lang w:val="uk-UA"/>
        </w:rPr>
      </w:pPr>
      <w:r>
        <w:rPr>
          <w:lang w:val="uk-UA"/>
        </w:rPr>
        <w:t xml:space="preserve">Для того, щоб вказати атрибут, перед його ім’ям потрібно написати </w:t>
      </w:r>
      <w:r w:rsidRPr="00FF3EF6">
        <w:rPr>
          <w:rStyle w:val="aff9"/>
          <w:lang w:val="uk-UA"/>
        </w:rPr>
        <w:t>@</w:t>
      </w:r>
      <w:r>
        <w:rPr>
          <w:lang w:val="uk-UA"/>
        </w:rPr>
        <w:t>.</w:t>
      </w:r>
      <w:r w:rsidR="004127AB">
        <w:rPr>
          <w:lang w:val="uk-UA"/>
        </w:rPr>
        <w:t xml:space="preserve"> Для того, щоб вказати будь-який вузол, потрібно записати </w:t>
      </w:r>
      <w:r w:rsidR="004127AB" w:rsidRPr="00FF3EF6">
        <w:rPr>
          <w:rStyle w:val="aff9"/>
          <w:lang w:val="uk-UA"/>
        </w:rPr>
        <w:t>*</w:t>
      </w:r>
      <w:r w:rsidR="004127AB">
        <w:rPr>
          <w:lang w:val="uk-UA"/>
        </w:rPr>
        <w:t xml:space="preserve">. Для того, щоб вказати будь-який рівень ієрархії, потрібно написати </w:t>
      </w:r>
      <w:r w:rsidR="004127AB" w:rsidRPr="00FF3EF6">
        <w:rPr>
          <w:rStyle w:val="aff9"/>
          <w:lang w:val="uk-UA"/>
        </w:rPr>
        <w:t>//</w:t>
      </w:r>
      <w:r w:rsidR="004127AB">
        <w:rPr>
          <w:lang w:val="uk-UA"/>
        </w:rPr>
        <w:t>.</w:t>
      </w:r>
      <w:r w:rsidR="00A94591">
        <w:rPr>
          <w:lang w:val="uk-UA"/>
        </w:rPr>
        <w:t xml:space="preserve"> Можна записувати умову у квадратних дужках. Відповідно у результат підуть тільки ті елемент</w:t>
      </w:r>
      <w:r w:rsidR="006C26D6">
        <w:rPr>
          <w:lang w:val="uk-UA"/>
        </w:rPr>
        <w:t>и, які відповідають цим умовам.</w:t>
      </w:r>
      <w:r w:rsidR="007A6102">
        <w:rPr>
          <w:lang w:val="uk-UA"/>
        </w:rPr>
        <w:t xml:space="preserve"> Значення елемента записується за допомогою крапки.</w:t>
      </w:r>
    </w:p>
    <w:p w:rsidR="00A53C33" w:rsidRDefault="00E6583F" w:rsidP="00C72D90">
      <w:pPr>
        <w:pStyle w:val="a0"/>
        <w:rPr>
          <w:lang w:val="uk-UA"/>
        </w:rPr>
      </w:pPr>
      <w:r>
        <w:rPr>
          <w:lang w:val="uk-UA"/>
        </w:rPr>
        <w:t xml:space="preserve">На кожному кроці виконання </w:t>
      </w:r>
      <w:r>
        <w:t>XPath</w:t>
      </w:r>
      <w:r w:rsidRPr="00FF3EF6">
        <w:rPr>
          <w:lang w:val="uk-UA"/>
        </w:rPr>
        <w:t xml:space="preserve"> </w:t>
      </w:r>
      <w:r>
        <w:rPr>
          <w:lang w:val="uk-UA"/>
        </w:rPr>
        <w:t xml:space="preserve">іде по якомусь напрямку. За замовчуванням, це напрямок </w:t>
      </w:r>
      <w:r w:rsidRPr="00E6583F">
        <w:rPr>
          <w:rStyle w:val="aff9"/>
        </w:rPr>
        <w:t>child</w:t>
      </w:r>
      <w:r w:rsidRPr="00FF3EF6">
        <w:rPr>
          <w:rStyle w:val="aff9"/>
          <w:rFonts w:ascii="Cambria Math" w:hAnsi="Cambria Math" w:cs="Cambria Math"/>
          <w:lang w:val="uk-UA"/>
        </w:rPr>
        <w:t>∷</w:t>
      </w:r>
      <w:r>
        <w:rPr>
          <w:lang w:val="uk-UA"/>
        </w:rPr>
        <w:t>.</w:t>
      </w:r>
      <w:r w:rsidR="00C94E6D">
        <w:rPr>
          <w:lang w:val="uk-UA"/>
        </w:rPr>
        <w:t xml:space="preserve"> При записі </w:t>
      </w:r>
      <w:r w:rsidR="00C94E6D" w:rsidRPr="00FF3EF6">
        <w:rPr>
          <w:rStyle w:val="aff9"/>
          <w:lang w:val="uk-UA"/>
        </w:rPr>
        <w:t>@</w:t>
      </w:r>
      <w:r w:rsidR="00C94E6D">
        <w:rPr>
          <w:lang w:val="uk-UA"/>
        </w:rPr>
        <w:t xml:space="preserve"> це буде </w:t>
      </w:r>
      <w:r w:rsidR="00C94E6D" w:rsidRPr="00B57C3A">
        <w:rPr>
          <w:rStyle w:val="aff9"/>
        </w:rPr>
        <w:t>attribute</w:t>
      </w:r>
      <w:r w:rsidR="00C94E6D" w:rsidRPr="00FF3EF6">
        <w:rPr>
          <w:rStyle w:val="aff9"/>
          <w:rFonts w:ascii="Cambria Math" w:hAnsi="Cambria Math" w:cs="Cambria Math"/>
          <w:lang w:val="uk-UA"/>
        </w:rPr>
        <w:t>∷</w:t>
      </w:r>
      <w:r w:rsidR="00C94E6D">
        <w:rPr>
          <w:lang w:val="uk-UA"/>
        </w:rPr>
        <w:t>.</w:t>
      </w:r>
      <w:r w:rsidR="00B57C3A" w:rsidRPr="00FF3EF6">
        <w:rPr>
          <w:lang w:val="uk-UA"/>
        </w:rPr>
        <w:t xml:space="preserve"> </w:t>
      </w:r>
      <w:r w:rsidR="00B57C3A" w:rsidRPr="00B57C3A">
        <w:rPr>
          <w:rStyle w:val="aff9"/>
        </w:rPr>
        <w:t>parent</w:t>
      </w:r>
      <w:r w:rsidR="00B57C3A" w:rsidRPr="00FF3EF6">
        <w:rPr>
          <w:rStyle w:val="aff9"/>
          <w:rFonts w:ascii="Cambria Math" w:hAnsi="Cambria Math" w:cs="Cambria Math"/>
          <w:lang w:val="uk-UA"/>
        </w:rPr>
        <w:t>∷</w:t>
      </w:r>
      <w:r w:rsidR="00B57C3A" w:rsidRPr="00FF3EF6">
        <w:rPr>
          <w:lang w:val="uk-UA"/>
        </w:rPr>
        <w:t xml:space="preserve"> </w:t>
      </w:r>
      <w:r w:rsidR="00B57C3A">
        <w:rPr>
          <w:lang w:val="uk-UA"/>
        </w:rPr>
        <w:t>– це батьківський елемент.</w:t>
      </w:r>
      <w:r w:rsidR="00B57C3A" w:rsidRPr="00FF3EF6">
        <w:rPr>
          <w:lang w:val="uk-UA"/>
        </w:rPr>
        <w:t xml:space="preserve"> </w:t>
      </w:r>
      <w:r w:rsidR="00B57C3A" w:rsidRPr="00470FE7">
        <w:rPr>
          <w:rStyle w:val="aff9"/>
        </w:rPr>
        <w:t>descendent</w:t>
      </w:r>
      <w:r w:rsidR="00B57C3A" w:rsidRPr="00FF3EF6">
        <w:rPr>
          <w:rStyle w:val="aff9"/>
          <w:lang w:val="uk-UA"/>
        </w:rPr>
        <w:noBreakHyphen/>
      </w:r>
      <w:r w:rsidR="00B57C3A" w:rsidRPr="00470FE7">
        <w:rPr>
          <w:rStyle w:val="aff9"/>
        </w:rPr>
        <w:t>or</w:t>
      </w:r>
      <w:r w:rsidR="00B57C3A" w:rsidRPr="00FF3EF6">
        <w:rPr>
          <w:rStyle w:val="aff9"/>
          <w:lang w:val="uk-UA"/>
        </w:rPr>
        <w:noBreakHyphen/>
      </w:r>
      <w:r w:rsidR="00B57C3A" w:rsidRPr="00470FE7">
        <w:rPr>
          <w:rStyle w:val="aff9"/>
        </w:rPr>
        <w:t>self</w:t>
      </w:r>
      <w:r w:rsidR="00B57C3A" w:rsidRPr="00FF3EF6">
        <w:rPr>
          <w:rStyle w:val="aff9"/>
          <w:rFonts w:ascii="Cambria Math" w:hAnsi="Cambria Math" w:cs="Cambria Math"/>
          <w:lang w:val="uk-UA"/>
        </w:rPr>
        <w:t>∷</w:t>
      </w:r>
      <w:r w:rsidR="00B57C3A">
        <w:rPr>
          <w:lang w:val="uk-UA"/>
        </w:rPr>
        <w:t xml:space="preserve"> - це нащадок будь-якого рівня або сам елемент (скорочення - </w:t>
      </w:r>
      <w:r w:rsidR="00B57C3A" w:rsidRPr="00FF3EF6">
        <w:rPr>
          <w:rStyle w:val="aff9"/>
          <w:lang w:val="uk-UA"/>
        </w:rPr>
        <w:t>//</w:t>
      </w:r>
      <w:r w:rsidR="00B57C3A" w:rsidRPr="00FF3EF6">
        <w:rPr>
          <w:lang w:val="uk-UA"/>
        </w:rPr>
        <w:t>)</w:t>
      </w:r>
      <w:r w:rsidR="00B57C3A">
        <w:rPr>
          <w:lang w:val="uk-UA"/>
        </w:rPr>
        <w:t>.</w:t>
      </w:r>
      <w:r w:rsidR="005C48D7">
        <w:rPr>
          <w:lang w:val="uk-UA"/>
        </w:rPr>
        <w:t xml:space="preserve"> </w:t>
      </w:r>
      <w:r w:rsidR="005C48D7" w:rsidRPr="005C48D7">
        <w:rPr>
          <w:rStyle w:val="aff9"/>
        </w:rPr>
        <w:t>ancestor</w:t>
      </w:r>
      <w:r w:rsidR="005C48D7" w:rsidRPr="00FF3EF6">
        <w:rPr>
          <w:rStyle w:val="aff9"/>
          <w:lang w:val="uk-UA"/>
        </w:rPr>
        <w:noBreakHyphen/>
      </w:r>
      <w:r w:rsidR="005C48D7" w:rsidRPr="005C48D7">
        <w:rPr>
          <w:rStyle w:val="aff9"/>
        </w:rPr>
        <w:t>or</w:t>
      </w:r>
      <w:r w:rsidR="005C48D7" w:rsidRPr="00FF3EF6">
        <w:rPr>
          <w:rStyle w:val="aff9"/>
          <w:lang w:val="uk-UA"/>
        </w:rPr>
        <w:noBreakHyphen/>
      </w:r>
      <w:r w:rsidR="005C48D7" w:rsidRPr="005C48D7">
        <w:rPr>
          <w:rStyle w:val="aff9"/>
        </w:rPr>
        <w:t>self</w:t>
      </w:r>
      <w:r w:rsidR="005C48D7" w:rsidRPr="00FF3EF6">
        <w:rPr>
          <w:rStyle w:val="aff9"/>
          <w:rFonts w:ascii="Cambria Math" w:hAnsi="Cambria Math" w:cs="Cambria Math"/>
          <w:lang w:val="uk-UA"/>
        </w:rPr>
        <w:t>∷</w:t>
      </w:r>
      <w:r w:rsidR="005C48D7" w:rsidRPr="00FF3EF6">
        <w:rPr>
          <w:lang w:val="uk-UA"/>
        </w:rPr>
        <w:t xml:space="preserve"> - </w:t>
      </w:r>
      <w:r w:rsidR="005C48D7">
        <w:rPr>
          <w:lang w:val="uk-UA"/>
        </w:rPr>
        <w:t>батьківський елемент будь-якого рівня або сам елемент.</w:t>
      </w:r>
      <w:r w:rsidR="006E79D7">
        <w:rPr>
          <w:lang w:val="uk-UA"/>
        </w:rPr>
        <w:t xml:space="preserve"> </w:t>
      </w:r>
      <w:r w:rsidR="006E79D7" w:rsidRPr="002F136E">
        <w:rPr>
          <w:rStyle w:val="aff9"/>
        </w:rPr>
        <w:t>self</w:t>
      </w:r>
      <w:r w:rsidR="006E79D7" w:rsidRPr="00FF3EF6">
        <w:rPr>
          <w:rStyle w:val="aff9"/>
          <w:rFonts w:ascii="Cambria Math" w:hAnsi="Cambria Math" w:cs="Cambria Math"/>
          <w:lang w:val="uk-UA"/>
        </w:rPr>
        <w:t>∷</w:t>
      </w:r>
      <w:r w:rsidR="006E79D7" w:rsidRPr="00FF3EF6">
        <w:rPr>
          <w:lang w:val="uk-UA"/>
        </w:rPr>
        <w:t xml:space="preserve"> </w:t>
      </w:r>
      <w:r w:rsidR="002F136E">
        <w:rPr>
          <w:lang w:val="uk-UA"/>
        </w:rPr>
        <w:t>–</w:t>
      </w:r>
      <w:r w:rsidR="006E79D7" w:rsidRPr="00FF3EF6">
        <w:rPr>
          <w:lang w:val="uk-UA"/>
        </w:rPr>
        <w:t xml:space="preserve"> </w:t>
      </w:r>
      <w:r w:rsidR="006E79D7">
        <w:rPr>
          <w:lang w:val="uk-UA"/>
        </w:rPr>
        <w:t>сам елемент (скорочення – крапка).</w:t>
      </w:r>
    </w:p>
    <w:p w:rsidR="00881004" w:rsidRDefault="00C946A8" w:rsidP="00C72D90">
      <w:pPr>
        <w:pStyle w:val="a0"/>
        <w:rPr>
          <w:lang w:val="uk-UA"/>
        </w:rPr>
      </w:pPr>
      <w:r>
        <w:t>XQuery</w:t>
      </w:r>
      <w:r w:rsidRPr="00FF3EF6">
        <w:rPr>
          <w:lang w:val="uk-UA"/>
        </w:rPr>
        <w:t xml:space="preserve"> </w:t>
      </w:r>
      <w:r>
        <w:rPr>
          <w:lang w:val="uk-UA"/>
        </w:rPr>
        <w:t xml:space="preserve">розширює </w:t>
      </w:r>
      <w:r>
        <w:t>XPath</w:t>
      </w:r>
      <w:r>
        <w:rPr>
          <w:lang w:val="uk-UA"/>
        </w:rPr>
        <w:t xml:space="preserve"> до аналогічної потужності </w:t>
      </w:r>
      <w:r>
        <w:t>SQL</w:t>
      </w:r>
      <w:r w:rsidRPr="00FF3EF6">
        <w:rPr>
          <w:lang w:val="uk-UA"/>
        </w:rPr>
        <w:t xml:space="preserve">. </w:t>
      </w:r>
      <w:r>
        <w:t>XQuery</w:t>
      </w:r>
      <w:r w:rsidRPr="00FF3EF6">
        <w:rPr>
          <w:lang w:val="uk-UA"/>
        </w:rPr>
        <w:t xml:space="preserve"> </w:t>
      </w:r>
      <w:r>
        <w:rPr>
          <w:lang w:val="uk-UA"/>
        </w:rPr>
        <w:t xml:space="preserve">є мовою виразів, тобто будь-який </w:t>
      </w:r>
      <w:r>
        <w:t>XQuery</w:t>
      </w:r>
      <w:r w:rsidRPr="00FF3EF6">
        <w:rPr>
          <w:lang w:val="uk-UA"/>
        </w:rPr>
        <w:t>-</w:t>
      </w:r>
      <w:r>
        <w:rPr>
          <w:lang w:val="uk-UA"/>
        </w:rPr>
        <w:t xml:space="preserve">вираз може бути аргументом іншого </w:t>
      </w:r>
      <w:r>
        <w:t>XQuery</w:t>
      </w:r>
      <w:r w:rsidRPr="00FF3EF6">
        <w:rPr>
          <w:lang w:val="uk-UA"/>
        </w:rPr>
        <w:t>-</w:t>
      </w:r>
      <w:r>
        <w:rPr>
          <w:lang w:val="uk-UA"/>
        </w:rPr>
        <w:t>виразу.</w:t>
      </w:r>
    </w:p>
    <w:p w:rsidR="00210D60" w:rsidRDefault="00210D60" w:rsidP="00C72D90">
      <w:pPr>
        <w:pStyle w:val="a0"/>
        <w:rPr>
          <w:lang w:val="uk-UA"/>
        </w:rPr>
      </w:pPr>
      <w:r>
        <w:t>XQuery</w:t>
      </w:r>
      <w:r w:rsidRPr="00FF3EF6">
        <w:rPr>
          <w:lang w:val="uk-UA"/>
        </w:rPr>
        <w:t xml:space="preserve"> </w:t>
      </w:r>
      <w:r>
        <w:rPr>
          <w:lang w:val="uk-UA"/>
        </w:rPr>
        <w:t xml:space="preserve">деколи </w:t>
      </w:r>
      <w:r w:rsidR="00FE735C">
        <w:rPr>
          <w:lang w:val="uk-UA"/>
        </w:rPr>
        <w:t>продукує</w:t>
      </w:r>
      <w:r w:rsidR="00B55FAA">
        <w:rPr>
          <w:lang w:val="uk-UA"/>
        </w:rPr>
        <w:t xml:space="preserve"> послідовність послідовностей, які вона спрощує в звичайну послідовність.</w:t>
      </w:r>
    </w:p>
    <w:p w:rsidR="0059700D" w:rsidRDefault="0059700D" w:rsidP="006E10A2">
      <w:pPr>
        <w:pStyle w:val="a0"/>
        <w:keepNext/>
        <w:rPr>
          <w:lang w:val="uk-UA"/>
        </w:rPr>
      </w:pPr>
      <w:r>
        <w:lastRenderedPageBreak/>
        <w:t>FLWR</w:t>
      </w:r>
      <w:r>
        <w:rPr>
          <w:lang w:val="uk-UA"/>
        </w:rPr>
        <w:t xml:space="preserve">-вирази – базова конструкція </w:t>
      </w:r>
      <w:r>
        <w:t>XQuery</w:t>
      </w:r>
      <w:r>
        <w:rPr>
          <w:lang w:val="uk-UA"/>
        </w:rPr>
        <w:t>:</w:t>
      </w:r>
    </w:p>
    <w:p w:rsidR="0059700D" w:rsidRPr="0059700D" w:rsidRDefault="0059700D" w:rsidP="006E10A2">
      <w:pPr>
        <w:pStyle w:val="aff7"/>
        <w:keepNext/>
        <w:numPr>
          <w:ilvl w:val="0"/>
          <w:numId w:val="28"/>
        </w:numPr>
        <w:ind w:left="1077" w:hanging="357"/>
        <w:rPr>
          <w:lang w:val="uk-UA"/>
        </w:rPr>
      </w:pPr>
      <w:r w:rsidRPr="0082638C">
        <w:rPr>
          <w:rStyle w:val="aff9"/>
        </w:rPr>
        <w:t>for</w:t>
      </w:r>
      <w:r>
        <w:t>;</w:t>
      </w:r>
    </w:p>
    <w:p w:rsidR="0059700D" w:rsidRPr="0059700D" w:rsidRDefault="0059700D" w:rsidP="0059700D">
      <w:pPr>
        <w:pStyle w:val="aff7"/>
        <w:numPr>
          <w:ilvl w:val="0"/>
          <w:numId w:val="28"/>
        </w:numPr>
        <w:rPr>
          <w:lang w:val="uk-UA"/>
        </w:rPr>
      </w:pPr>
      <w:r w:rsidRPr="0082638C">
        <w:rPr>
          <w:rStyle w:val="aff9"/>
        </w:rPr>
        <w:t>let</w:t>
      </w:r>
      <w:r>
        <w:t>;</w:t>
      </w:r>
    </w:p>
    <w:p w:rsidR="0059700D" w:rsidRPr="0059700D" w:rsidRDefault="0059700D" w:rsidP="0059700D">
      <w:pPr>
        <w:pStyle w:val="aff7"/>
        <w:numPr>
          <w:ilvl w:val="0"/>
          <w:numId w:val="28"/>
        </w:numPr>
        <w:rPr>
          <w:lang w:val="uk-UA"/>
        </w:rPr>
      </w:pPr>
      <w:r w:rsidRPr="0082638C">
        <w:rPr>
          <w:rStyle w:val="aff9"/>
        </w:rPr>
        <w:t>where</w:t>
      </w:r>
      <w:r>
        <w:t>;</w:t>
      </w:r>
    </w:p>
    <w:p w:rsidR="0059700D" w:rsidRPr="001446C3" w:rsidRDefault="0059700D" w:rsidP="0059700D">
      <w:pPr>
        <w:pStyle w:val="aff7"/>
        <w:numPr>
          <w:ilvl w:val="0"/>
          <w:numId w:val="28"/>
        </w:numPr>
        <w:rPr>
          <w:lang w:val="uk-UA"/>
        </w:rPr>
      </w:pPr>
      <w:r w:rsidRPr="0082638C">
        <w:rPr>
          <w:rStyle w:val="aff9"/>
        </w:rPr>
        <w:t>return</w:t>
      </w:r>
      <w:r>
        <w:t>.</w:t>
      </w:r>
    </w:p>
    <w:p w:rsidR="00A3184F" w:rsidRDefault="000C7EBA" w:rsidP="006163C9">
      <w:pPr>
        <w:pStyle w:val="a0"/>
        <w:rPr>
          <w:lang w:val="uk-UA"/>
        </w:rPr>
      </w:pPr>
      <w:r>
        <w:rPr>
          <w:lang w:val="uk-UA"/>
        </w:rPr>
        <w:t xml:space="preserve">Кожен </w:t>
      </w:r>
      <w:r w:rsidRPr="0082638C">
        <w:rPr>
          <w:rStyle w:val="aff9"/>
        </w:rPr>
        <w:t>for</w:t>
      </w:r>
      <w:r w:rsidRPr="00FF3EF6">
        <w:rPr>
          <w:lang w:val="uk-UA"/>
        </w:rPr>
        <w:t xml:space="preserve"> </w:t>
      </w:r>
      <w:r>
        <w:rPr>
          <w:lang w:val="uk-UA"/>
        </w:rPr>
        <w:t xml:space="preserve">створює цикл. </w:t>
      </w:r>
      <w:r w:rsidRPr="0082638C">
        <w:rPr>
          <w:rStyle w:val="aff9"/>
        </w:rPr>
        <w:t>let</w:t>
      </w:r>
      <w:r w:rsidRPr="00FF3EF6">
        <w:rPr>
          <w:lang w:val="uk-UA"/>
        </w:rPr>
        <w:t xml:space="preserve"> </w:t>
      </w:r>
      <w:r>
        <w:rPr>
          <w:lang w:val="uk-UA"/>
        </w:rPr>
        <w:t xml:space="preserve">створює локально визначену константу. На кожній ітерації вкладених циклів перевіряється умова </w:t>
      </w:r>
      <w:r w:rsidRPr="0082638C">
        <w:rPr>
          <w:rStyle w:val="aff9"/>
        </w:rPr>
        <w:t>where</w:t>
      </w:r>
      <w:r>
        <w:rPr>
          <w:lang w:val="uk-UA"/>
        </w:rPr>
        <w:t xml:space="preserve">. Якщо </w:t>
      </w:r>
      <w:r w:rsidRPr="0082638C">
        <w:rPr>
          <w:rStyle w:val="aff9"/>
        </w:rPr>
        <w:t>where</w:t>
      </w:r>
      <w:r w:rsidRPr="00FF3EF6">
        <w:rPr>
          <w:lang w:val="uk-UA"/>
        </w:rPr>
        <w:t xml:space="preserve"> </w:t>
      </w:r>
      <w:r>
        <w:rPr>
          <w:lang w:val="uk-UA"/>
        </w:rPr>
        <w:t xml:space="preserve">повертає </w:t>
      </w:r>
      <w:r w:rsidRPr="0082638C">
        <w:rPr>
          <w:rStyle w:val="aff9"/>
        </w:rPr>
        <w:t>true</w:t>
      </w:r>
      <w:r>
        <w:rPr>
          <w:lang w:val="uk-UA"/>
        </w:rPr>
        <w:t xml:space="preserve">, тоді </w:t>
      </w:r>
      <w:r w:rsidRPr="0082638C">
        <w:rPr>
          <w:rStyle w:val="aff9"/>
        </w:rPr>
        <w:t>return</w:t>
      </w:r>
      <w:r w:rsidRPr="00FF3EF6">
        <w:rPr>
          <w:lang w:val="uk-UA"/>
        </w:rPr>
        <w:t xml:space="preserve"> </w:t>
      </w:r>
      <w:r>
        <w:rPr>
          <w:lang w:val="uk-UA"/>
        </w:rPr>
        <w:t>доповнює результат, не перериваючи виконання.</w:t>
      </w:r>
      <w:r w:rsidR="00D86E7A">
        <w:rPr>
          <w:lang w:val="uk-UA"/>
        </w:rPr>
        <w:t xml:space="preserve"> </w:t>
      </w:r>
      <w:r w:rsidR="000B6194">
        <w:rPr>
          <w:lang w:val="uk-UA"/>
        </w:rPr>
        <w:t xml:space="preserve">Локальні змінні позначаються через </w:t>
      </w:r>
      <w:r w:rsidR="000B6194" w:rsidRPr="00FF3EF6">
        <w:rPr>
          <w:rStyle w:val="aff9"/>
          <w:lang w:val="uk-UA"/>
        </w:rPr>
        <w:t>$</w:t>
      </w:r>
      <w:r w:rsidR="000B6194">
        <w:rPr>
          <w:lang w:val="uk-UA"/>
        </w:rPr>
        <w:t>.</w:t>
      </w:r>
      <w:r w:rsidR="006163C9">
        <w:rPr>
          <w:lang w:val="uk-UA"/>
        </w:rPr>
        <w:t xml:space="preserve"> </w:t>
      </w:r>
      <w:r w:rsidR="00884B0C" w:rsidRPr="003738A6">
        <w:rPr>
          <w:rStyle w:val="aff9"/>
        </w:rPr>
        <w:t>order</w:t>
      </w:r>
      <w:r w:rsidR="00884B0C" w:rsidRPr="00FF3EF6">
        <w:rPr>
          <w:rStyle w:val="aff9"/>
          <w:lang w:val="uk-UA"/>
        </w:rPr>
        <w:t xml:space="preserve"> </w:t>
      </w:r>
      <w:r w:rsidR="00884B0C" w:rsidRPr="003738A6">
        <w:rPr>
          <w:rStyle w:val="aff9"/>
        </w:rPr>
        <w:t>by</w:t>
      </w:r>
      <w:r w:rsidR="00884B0C" w:rsidRPr="00FF3EF6">
        <w:rPr>
          <w:rStyle w:val="aff9"/>
          <w:lang w:val="uk-UA"/>
        </w:rPr>
        <w:t xml:space="preserve"> </w:t>
      </w:r>
      <w:r w:rsidR="00884B0C" w:rsidRPr="003738A6">
        <w:rPr>
          <w:rStyle w:val="aff9"/>
        </w:rPr>
        <w:t>expression</w:t>
      </w:r>
      <w:r w:rsidR="00884B0C">
        <w:rPr>
          <w:lang w:val="uk-UA"/>
        </w:rPr>
        <w:t xml:space="preserve"> впорядковує результат за виразом </w:t>
      </w:r>
      <w:r w:rsidR="00884B0C" w:rsidRPr="003738A6">
        <w:rPr>
          <w:rStyle w:val="aff9"/>
        </w:rPr>
        <w:t>expression</w:t>
      </w:r>
      <w:r w:rsidR="00884B0C">
        <w:rPr>
          <w:lang w:val="uk-UA"/>
        </w:rPr>
        <w:t>.</w:t>
      </w:r>
    </w:p>
    <w:p w:rsidR="006163C9" w:rsidRDefault="006163C9" w:rsidP="006163C9">
      <w:pPr>
        <w:pStyle w:val="a0"/>
        <w:rPr>
          <w:lang w:val="uk-UA"/>
        </w:rPr>
      </w:pPr>
      <w:r>
        <w:rPr>
          <w:lang w:val="uk-UA"/>
        </w:rPr>
        <w:t xml:space="preserve">Щоб вимагати від елементів, які порівнюються, бути послідовністю з одного елементу, потрібно використати </w:t>
      </w:r>
      <w:r w:rsidRPr="006163C9">
        <w:rPr>
          <w:rStyle w:val="aff9"/>
        </w:rPr>
        <w:t>eq</w:t>
      </w:r>
      <w:r>
        <w:rPr>
          <w:lang w:val="uk-UA"/>
        </w:rPr>
        <w:t xml:space="preserve"> (</w:t>
      </w:r>
      <w:r>
        <w:t>equal</w:t>
      </w:r>
      <w:r w:rsidRPr="00FF3EF6">
        <w:rPr>
          <w:lang w:val="uk-UA"/>
        </w:rPr>
        <w:t xml:space="preserve">), </w:t>
      </w:r>
      <w:r w:rsidRPr="006163C9">
        <w:rPr>
          <w:rStyle w:val="aff9"/>
        </w:rPr>
        <w:t>ne</w:t>
      </w:r>
      <w:r w:rsidRPr="00FF3EF6">
        <w:rPr>
          <w:lang w:val="uk-UA"/>
        </w:rPr>
        <w:t xml:space="preserve"> (</w:t>
      </w:r>
      <w:r>
        <w:t>not</w:t>
      </w:r>
      <w:r w:rsidRPr="00FF3EF6">
        <w:rPr>
          <w:lang w:val="uk-UA"/>
        </w:rPr>
        <w:t xml:space="preserve"> </w:t>
      </w:r>
      <w:r>
        <w:t>equal</w:t>
      </w:r>
      <w:r w:rsidRPr="00FF3EF6">
        <w:rPr>
          <w:lang w:val="uk-UA"/>
        </w:rPr>
        <w:t xml:space="preserve">), </w:t>
      </w:r>
      <w:r w:rsidRPr="006163C9">
        <w:rPr>
          <w:rStyle w:val="aff9"/>
        </w:rPr>
        <w:t>lt</w:t>
      </w:r>
      <w:r w:rsidRPr="00FF3EF6">
        <w:rPr>
          <w:lang w:val="uk-UA"/>
        </w:rPr>
        <w:t xml:space="preserve"> (</w:t>
      </w:r>
      <w:r>
        <w:t>less</w:t>
      </w:r>
      <w:r w:rsidRPr="00FF3EF6">
        <w:rPr>
          <w:lang w:val="uk-UA"/>
        </w:rPr>
        <w:t xml:space="preserve"> </w:t>
      </w:r>
      <w:r>
        <w:t>than</w:t>
      </w:r>
      <w:r w:rsidRPr="00FF3EF6">
        <w:rPr>
          <w:lang w:val="uk-UA"/>
        </w:rPr>
        <w:t xml:space="preserve">), </w:t>
      </w:r>
      <w:r w:rsidRPr="006163C9">
        <w:rPr>
          <w:rStyle w:val="aff9"/>
        </w:rPr>
        <w:t>le</w:t>
      </w:r>
      <w:r w:rsidRPr="00FF3EF6">
        <w:rPr>
          <w:lang w:val="uk-UA"/>
        </w:rPr>
        <w:t xml:space="preserve"> (</w:t>
      </w:r>
      <w:r>
        <w:t>less</w:t>
      </w:r>
      <w:r w:rsidRPr="00FF3EF6">
        <w:rPr>
          <w:lang w:val="uk-UA"/>
        </w:rPr>
        <w:t xml:space="preserve"> </w:t>
      </w:r>
      <w:r>
        <w:t>or</w:t>
      </w:r>
      <w:r w:rsidRPr="00FF3EF6">
        <w:rPr>
          <w:lang w:val="uk-UA"/>
        </w:rPr>
        <w:t xml:space="preserve"> </w:t>
      </w:r>
      <w:r>
        <w:t>equal</w:t>
      </w:r>
      <w:r w:rsidRPr="00FF3EF6">
        <w:rPr>
          <w:lang w:val="uk-UA"/>
        </w:rPr>
        <w:t xml:space="preserve">), </w:t>
      </w:r>
      <w:r w:rsidRPr="006163C9">
        <w:rPr>
          <w:rStyle w:val="aff9"/>
        </w:rPr>
        <w:t>gt</w:t>
      </w:r>
      <w:r w:rsidRPr="00FF3EF6">
        <w:rPr>
          <w:lang w:val="uk-UA"/>
        </w:rPr>
        <w:t xml:space="preserve"> (</w:t>
      </w:r>
      <w:r>
        <w:t>greater</w:t>
      </w:r>
      <w:r w:rsidRPr="00FF3EF6">
        <w:rPr>
          <w:lang w:val="uk-UA"/>
        </w:rPr>
        <w:t xml:space="preserve"> </w:t>
      </w:r>
      <w:r>
        <w:t>than</w:t>
      </w:r>
      <w:r w:rsidRPr="00FF3EF6">
        <w:rPr>
          <w:lang w:val="uk-UA"/>
        </w:rPr>
        <w:t xml:space="preserve">), </w:t>
      </w:r>
      <w:r w:rsidRPr="006163C9">
        <w:rPr>
          <w:rStyle w:val="aff9"/>
        </w:rPr>
        <w:t>ge</w:t>
      </w:r>
      <w:r w:rsidRPr="00FF3EF6">
        <w:rPr>
          <w:lang w:val="uk-UA"/>
        </w:rPr>
        <w:t xml:space="preserve"> (</w:t>
      </w:r>
      <w:r>
        <w:t>greater</w:t>
      </w:r>
      <w:r w:rsidRPr="00FF3EF6">
        <w:rPr>
          <w:lang w:val="uk-UA"/>
        </w:rPr>
        <w:t xml:space="preserve"> </w:t>
      </w:r>
      <w:r>
        <w:t>or</w:t>
      </w:r>
      <w:r w:rsidRPr="00FF3EF6">
        <w:rPr>
          <w:lang w:val="uk-UA"/>
        </w:rPr>
        <w:t xml:space="preserve"> </w:t>
      </w:r>
      <w:r>
        <w:t>equal</w:t>
      </w:r>
      <w:r w:rsidRPr="00FF3EF6">
        <w:rPr>
          <w:lang w:val="uk-UA"/>
        </w:rPr>
        <w:t>)</w:t>
      </w:r>
      <w:r>
        <w:rPr>
          <w:lang w:val="uk-UA"/>
        </w:rPr>
        <w:t>. Якщо елемент порівнюється з простим значенням, тоді замість елемента вставляється його значення.</w:t>
      </w:r>
      <w:r w:rsidR="00F5308B">
        <w:rPr>
          <w:lang w:val="uk-UA"/>
        </w:rPr>
        <w:t xml:space="preserve"> Якщо порівнюються на рівність елементи між собою, то це означає порівняти, чи це один і той самий елемент.</w:t>
      </w:r>
      <w:r w:rsidR="00416F1D">
        <w:rPr>
          <w:lang w:val="uk-UA"/>
        </w:rPr>
        <w:t xml:space="preserve"> Якщо треба порівнювати значення, а не самі елементи, потрібно використати функцію </w:t>
      </w:r>
      <w:r w:rsidR="00416F1D" w:rsidRPr="009C458A">
        <w:rPr>
          <w:rStyle w:val="aff9"/>
        </w:rPr>
        <w:t>data</w:t>
      </w:r>
      <w:r w:rsidR="00416F1D">
        <w:rPr>
          <w:lang w:val="uk-UA"/>
        </w:rPr>
        <w:t>, яка повертає вміст елемента.</w:t>
      </w:r>
    </w:p>
    <w:p w:rsidR="003D253F" w:rsidRDefault="003D253F" w:rsidP="006163C9">
      <w:pPr>
        <w:pStyle w:val="a0"/>
        <w:rPr>
          <w:lang w:val="uk-UA"/>
        </w:rPr>
      </w:pPr>
      <w:r>
        <w:rPr>
          <w:lang w:val="uk-UA"/>
        </w:rPr>
        <w:t xml:space="preserve">Функція </w:t>
      </w:r>
      <w:r w:rsidRPr="003D253F">
        <w:rPr>
          <w:rStyle w:val="aff9"/>
        </w:rPr>
        <w:t>distinct</w:t>
      </w:r>
      <w:r w:rsidRPr="00FF3EF6">
        <w:rPr>
          <w:rStyle w:val="aff9"/>
          <w:lang w:val="uk-UA"/>
        </w:rPr>
        <w:noBreakHyphen/>
      </w:r>
      <w:r w:rsidRPr="003D253F">
        <w:rPr>
          <w:rStyle w:val="aff9"/>
        </w:rPr>
        <w:t>values</w:t>
      </w:r>
      <w:r w:rsidRPr="00FF3EF6">
        <w:rPr>
          <w:lang w:val="uk-UA"/>
        </w:rPr>
        <w:t xml:space="preserve"> </w:t>
      </w:r>
      <w:r>
        <w:rPr>
          <w:lang w:val="uk-UA"/>
        </w:rPr>
        <w:t>бере значення сутностей</w:t>
      </w:r>
      <w:r w:rsidR="0038754F">
        <w:rPr>
          <w:lang w:val="uk-UA"/>
        </w:rPr>
        <w:t>, бере з них кожне значення лише один раз, і повертає їх.</w:t>
      </w:r>
    </w:p>
    <w:p w:rsidR="00474A8B" w:rsidRDefault="00474A8B" w:rsidP="006163C9">
      <w:pPr>
        <w:pStyle w:val="a0"/>
        <w:rPr>
          <w:lang w:val="uk-UA"/>
        </w:rPr>
      </w:pPr>
      <w:r>
        <w:rPr>
          <w:lang w:val="uk-UA"/>
        </w:rPr>
        <w:t>Діюче булівське значення виразу є:</w:t>
      </w:r>
    </w:p>
    <w:p w:rsidR="00474A8B" w:rsidRDefault="00474A8B" w:rsidP="00474A8B">
      <w:pPr>
        <w:pStyle w:val="aff7"/>
        <w:numPr>
          <w:ilvl w:val="0"/>
          <w:numId w:val="45"/>
        </w:numPr>
        <w:rPr>
          <w:lang w:val="uk-UA"/>
        </w:rPr>
      </w:pPr>
      <w:r>
        <w:rPr>
          <w:lang w:val="uk-UA"/>
        </w:rPr>
        <w:t xml:space="preserve">Значення виразу, якщо вираз є типу </w:t>
      </w:r>
      <w:r w:rsidRPr="00474A8B">
        <w:rPr>
          <w:rStyle w:val="aff9"/>
        </w:rPr>
        <w:t>boolean</w:t>
      </w:r>
      <w:r>
        <w:rPr>
          <w:lang w:val="uk-UA"/>
        </w:rPr>
        <w:t>;</w:t>
      </w:r>
    </w:p>
    <w:p w:rsidR="00474A8B" w:rsidRDefault="00474A8B" w:rsidP="00474A8B">
      <w:pPr>
        <w:pStyle w:val="aff7"/>
        <w:numPr>
          <w:ilvl w:val="0"/>
          <w:numId w:val="45"/>
        </w:numPr>
        <w:rPr>
          <w:lang w:val="uk-UA"/>
        </w:rPr>
      </w:pPr>
      <w:r w:rsidRPr="00474A8B">
        <w:rPr>
          <w:rStyle w:val="aff9"/>
        </w:rPr>
        <w:t>false</w:t>
      </w:r>
      <w:r w:rsidRPr="00FF3EF6">
        <w:rPr>
          <w:lang w:val="uk-UA"/>
        </w:rPr>
        <w:t xml:space="preserve">, </w:t>
      </w:r>
      <w:r>
        <w:rPr>
          <w:lang w:val="uk-UA"/>
        </w:rPr>
        <w:t xml:space="preserve">якщо значенням виразу є </w:t>
      </w:r>
      <w:r w:rsidRPr="00FF3EF6">
        <w:rPr>
          <w:rStyle w:val="aff9"/>
          <w:lang w:val="uk-UA"/>
        </w:rPr>
        <w:t>0</w:t>
      </w:r>
      <w:r>
        <w:rPr>
          <w:lang w:val="uk-UA"/>
        </w:rPr>
        <w:t>, порожній рядок або порожня послідовність;</w:t>
      </w:r>
    </w:p>
    <w:p w:rsidR="00474A8B" w:rsidRDefault="00474A8B" w:rsidP="00474A8B">
      <w:pPr>
        <w:pStyle w:val="aff7"/>
        <w:numPr>
          <w:ilvl w:val="0"/>
          <w:numId w:val="45"/>
        </w:numPr>
        <w:rPr>
          <w:lang w:val="uk-UA"/>
        </w:rPr>
      </w:pPr>
      <w:r w:rsidRPr="00474A8B">
        <w:rPr>
          <w:rStyle w:val="aff9"/>
        </w:rPr>
        <w:t>true</w:t>
      </w:r>
      <w:r>
        <w:t xml:space="preserve"> </w:t>
      </w:r>
      <w:r>
        <w:rPr>
          <w:lang w:val="uk-UA"/>
        </w:rPr>
        <w:t>в інших випадках.</w:t>
      </w:r>
    </w:p>
    <w:p w:rsidR="00474A8B" w:rsidRDefault="00F70193" w:rsidP="00474A8B">
      <w:pPr>
        <w:pStyle w:val="a0"/>
        <w:rPr>
          <w:lang w:val="uk-UA"/>
        </w:rPr>
      </w:pPr>
      <w:r>
        <w:rPr>
          <w:lang w:val="uk-UA"/>
        </w:rPr>
        <w:t xml:space="preserve">Оператори </w:t>
      </w:r>
      <w:r w:rsidRPr="00F70193">
        <w:rPr>
          <w:rStyle w:val="aff9"/>
        </w:rPr>
        <w:t>and</w:t>
      </w:r>
      <w:r w:rsidRPr="00FF3EF6">
        <w:rPr>
          <w:lang w:val="uk-UA"/>
        </w:rPr>
        <w:t xml:space="preserve">, </w:t>
      </w:r>
      <w:r w:rsidRPr="00F70193">
        <w:rPr>
          <w:rStyle w:val="aff9"/>
        </w:rPr>
        <w:t>or</w:t>
      </w:r>
      <w:r w:rsidRPr="00FF3EF6">
        <w:rPr>
          <w:lang w:val="uk-UA"/>
        </w:rPr>
        <w:t xml:space="preserve">, </w:t>
      </w:r>
      <w:r w:rsidRPr="00F70193">
        <w:rPr>
          <w:rStyle w:val="aff9"/>
        </w:rPr>
        <w:t>not</w:t>
      </w:r>
      <w:r w:rsidRPr="00FF3EF6">
        <w:rPr>
          <w:lang w:val="uk-UA"/>
        </w:rPr>
        <w:t xml:space="preserve"> </w:t>
      </w:r>
      <w:r w:rsidRPr="00F70193">
        <w:rPr>
          <w:lang w:val="uk-UA"/>
        </w:rPr>
        <w:t xml:space="preserve">працюють зі значеннями типу </w:t>
      </w:r>
      <w:r w:rsidRPr="00F70193">
        <w:rPr>
          <w:rStyle w:val="aff9"/>
        </w:rPr>
        <w:t>boolean</w:t>
      </w:r>
      <w:r>
        <w:rPr>
          <w:lang w:val="uk-UA"/>
        </w:rPr>
        <w:t>.</w:t>
      </w:r>
    </w:p>
    <w:p w:rsidR="00F70193" w:rsidRDefault="00F70193" w:rsidP="00474A8B">
      <w:pPr>
        <w:pStyle w:val="a0"/>
        <w:rPr>
          <w:lang w:val="uk-UA"/>
        </w:rPr>
      </w:pPr>
      <w:r>
        <w:rPr>
          <w:lang w:val="uk-UA"/>
        </w:rPr>
        <w:t xml:space="preserve">Оператор </w:t>
      </w:r>
      <w:r w:rsidRPr="000A7242">
        <w:rPr>
          <w:rStyle w:val="aff9"/>
        </w:rPr>
        <w:t>if</w:t>
      </w:r>
      <w:r>
        <w:t xml:space="preserve">: </w:t>
      </w:r>
      <w:r w:rsidRPr="000A7242">
        <w:rPr>
          <w:rStyle w:val="aff9"/>
        </w:rPr>
        <w:t>if (expr1) then expr2 else expr3</w:t>
      </w:r>
      <w:r>
        <w:rPr>
          <w:lang w:val="uk-UA"/>
        </w:rPr>
        <w:t>.</w:t>
      </w:r>
      <w:r w:rsidR="000A7242">
        <w:rPr>
          <w:lang w:val="uk-UA"/>
        </w:rPr>
        <w:t xml:space="preserve"> Якщо </w:t>
      </w:r>
      <w:r w:rsidR="000A7242" w:rsidRPr="001B7CA5">
        <w:rPr>
          <w:rStyle w:val="aff9"/>
        </w:rPr>
        <w:t>expr</w:t>
      </w:r>
      <w:r w:rsidR="000A7242" w:rsidRPr="00FF3EF6">
        <w:rPr>
          <w:rStyle w:val="aff9"/>
          <w:lang w:val="uk-UA"/>
        </w:rPr>
        <w:t>1</w:t>
      </w:r>
      <w:r w:rsidR="000A7242" w:rsidRPr="00FF3EF6">
        <w:rPr>
          <w:lang w:val="uk-UA"/>
        </w:rPr>
        <w:t xml:space="preserve"> </w:t>
      </w:r>
      <w:r w:rsidR="000A7242">
        <w:rPr>
          <w:lang w:val="uk-UA"/>
        </w:rPr>
        <w:t xml:space="preserve">має значення </w:t>
      </w:r>
      <w:r w:rsidR="000A7242" w:rsidRPr="001B7CA5">
        <w:rPr>
          <w:rStyle w:val="aff9"/>
        </w:rPr>
        <w:t>true</w:t>
      </w:r>
      <w:r w:rsidR="000A7242">
        <w:rPr>
          <w:lang w:val="uk-UA"/>
        </w:rPr>
        <w:t xml:space="preserve">, то виконується </w:t>
      </w:r>
      <w:r w:rsidR="000A7242" w:rsidRPr="001B7CA5">
        <w:rPr>
          <w:rStyle w:val="aff9"/>
        </w:rPr>
        <w:t>expr</w:t>
      </w:r>
      <w:r w:rsidR="000A7242" w:rsidRPr="00FF3EF6">
        <w:rPr>
          <w:rStyle w:val="aff9"/>
          <w:lang w:val="uk-UA"/>
        </w:rPr>
        <w:t>2</w:t>
      </w:r>
      <w:r w:rsidR="000A7242">
        <w:rPr>
          <w:lang w:val="uk-UA"/>
        </w:rPr>
        <w:t xml:space="preserve">, якщо </w:t>
      </w:r>
      <w:r w:rsidR="000A7242" w:rsidRPr="001B7CA5">
        <w:rPr>
          <w:rStyle w:val="aff9"/>
        </w:rPr>
        <w:t>false</w:t>
      </w:r>
      <w:r w:rsidR="000A7242" w:rsidRPr="00FF3EF6">
        <w:rPr>
          <w:lang w:val="uk-UA"/>
        </w:rPr>
        <w:t xml:space="preserve"> – </w:t>
      </w:r>
      <w:r w:rsidR="000A7242">
        <w:rPr>
          <w:lang w:val="uk-UA"/>
        </w:rPr>
        <w:t xml:space="preserve">то </w:t>
      </w:r>
      <w:r w:rsidR="000A7242" w:rsidRPr="001B7CA5">
        <w:rPr>
          <w:rStyle w:val="aff9"/>
        </w:rPr>
        <w:t>expr</w:t>
      </w:r>
      <w:r w:rsidR="000A7242" w:rsidRPr="00FF3EF6">
        <w:rPr>
          <w:rStyle w:val="aff9"/>
          <w:lang w:val="uk-UA"/>
        </w:rPr>
        <w:t>3</w:t>
      </w:r>
      <w:r w:rsidR="000A7242">
        <w:rPr>
          <w:lang w:val="uk-UA"/>
        </w:rPr>
        <w:t>.</w:t>
      </w:r>
      <w:r w:rsidR="00632622">
        <w:rPr>
          <w:lang w:val="uk-UA"/>
        </w:rPr>
        <w:t xml:space="preserve"> Частина </w:t>
      </w:r>
      <w:r w:rsidR="00632622" w:rsidRPr="00632622">
        <w:rPr>
          <w:rStyle w:val="aff9"/>
        </w:rPr>
        <w:t>else</w:t>
      </w:r>
      <w:r w:rsidR="00632622" w:rsidRPr="00FF3EF6">
        <w:rPr>
          <w:lang w:val="uk-UA"/>
        </w:rPr>
        <w:t xml:space="preserve"> </w:t>
      </w:r>
      <w:r w:rsidR="00632622">
        <w:rPr>
          <w:lang w:val="uk-UA"/>
        </w:rPr>
        <w:t>обов’язкова.</w:t>
      </w:r>
    </w:p>
    <w:p w:rsidR="00BC1AEE" w:rsidRDefault="00BC1AEE" w:rsidP="00474A8B">
      <w:pPr>
        <w:pStyle w:val="a0"/>
        <w:rPr>
          <w:lang w:val="uk-UA"/>
        </w:rPr>
      </w:pPr>
      <w:r>
        <w:t>XSLT</w:t>
      </w:r>
      <w:r w:rsidRPr="00FF3EF6">
        <w:rPr>
          <w:lang w:val="uk-UA"/>
        </w:rPr>
        <w:t xml:space="preserve"> (</w:t>
      </w:r>
      <w:r>
        <w:t>Extensible</w:t>
      </w:r>
      <w:r w:rsidRPr="00FF3EF6">
        <w:rPr>
          <w:lang w:val="uk-UA"/>
        </w:rPr>
        <w:t xml:space="preserve"> </w:t>
      </w:r>
      <w:r>
        <w:t>Stylesheet</w:t>
      </w:r>
      <w:r w:rsidRPr="00FF3EF6">
        <w:rPr>
          <w:lang w:val="uk-UA"/>
        </w:rPr>
        <w:t xml:space="preserve"> </w:t>
      </w:r>
      <w:r>
        <w:t>Language</w:t>
      </w:r>
      <w:r w:rsidRPr="00FF3EF6">
        <w:rPr>
          <w:lang w:val="uk-UA"/>
        </w:rPr>
        <w:t xml:space="preserve"> </w:t>
      </w:r>
      <w:r>
        <w:t>Transformations</w:t>
      </w:r>
      <w:r w:rsidRPr="00FF3EF6">
        <w:rPr>
          <w:lang w:val="uk-UA"/>
        </w:rPr>
        <w:t>)</w:t>
      </w:r>
      <w:r>
        <w:rPr>
          <w:lang w:val="uk-UA"/>
        </w:rPr>
        <w:t xml:space="preserve"> – мова, яка може перетворювати </w:t>
      </w:r>
      <w:r>
        <w:t>XML</w:t>
      </w:r>
      <w:r>
        <w:rPr>
          <w:lang w:val="uk-UA"/>
        </w:rPr>
        <w:t xml:space="preserve">-документи в інші </w:t>
      </w:r>
      <w:r>
        <w:t>XML</w:t>
      </w:r>
      <w:r>
        <w:rPr>
          <w:lang w:val="uk-UA"/>
        </w:rPr>
        <w:t>-документи або в інші формати.</w:t>
      </w:r>
    </w:p>
    <w:p w:rsidR="009D3FE8" w:rsidRPr="00FF3EF6" w:rsidRDefault="009D3FE8" w:rsidP="009D3FE8">
      <w:pPr>
        <w:pStyle w:val="1"/>
        <w:rPr>
          <w:lang w:val="uk-UA"/>
        </w:rPr>
      </w:pPr>
      <w:r>
        <w:t>OLAP</w:t>
      </w:r>
      <w:r>
        <w:rPr>
          <w:lang w:val="uk-UA"/>
        </w:rPr>
        <w:t>. Склад даних, куби даних</w:t>
      </w:r>
    </w:p>
    <w:p w:rsidR="009D3FE8" w:rsidRDefault="009D3FE8" w:rsidP="009D3FE8">
      <w:pPr>
        <w:pStyle w:val="a0"/>
        <w:rPr>
          <w:lang w:val="uk-UA"/>
        </w:rPr>
      </w:pPr>
      <w:r>
        <w:rPr>
          <w:lang w:val="uk-UA"/>
        </w:rPr>
        <w:t>Традиційні бази даних оптимізовані під виконання багатьох маленьких запитів. Коли потрібно робити запит, який підсумовує (агрегує) багато різних даних, така реляційна структура виконує їх повільно.</w:t>
      </w:r>
    </w:p>
    <w:p w:rsidR="00F76CA6" w:rsidRDefault="00F76CA6" w:rsidP="00F76CA6">
      <w:pPr>
        <w:pStyle w:val="a0"/>
        <w:rPr>
          <w:lang w:val="uk-UA"/>
        </w:rPr>
      </w:pPr>
      <w:r>
        <w:rPr>
          <w:lang w:val="uk-UA"/>
        </w:rPr>
        <w:t>Процедура копіювання всіх даних з різних місць в одне місце забезпечує можливість аналізу даних за одним розташуванням називається складом даних.</w:t>
      </w:r>
    </w:p>
    <w:p w:rsidR="001A0796" w:rsidRDefault="0018209D" w:rsidP="00610AED">
      <w:pPr>
        <w:pStyle w:val="a0"/>
        <w:keepLines/>
        <w:rPr>
          <w:lang w:val="uk-UA"/>
        </w:rPr>
      </w:pPr>
      <w:r>
        <w:lastRenderedPageBreak/>
        <w:t>OLTP</w:t>
      </w:r>
      <w:r w:rsidRPr="00FF3EF6">
        <w:rPr>
          <w:lang w:val="uk-UA"/>
        </w:rPr>
        <w:t xml:space="preserve"> (</w:t>
      </w:r>
      <w:r>
        <w:t>Online</w:t>
      </w:r>
      <w:r w:rsidRPr="00FF3EF6">
        <w:rPr>
          <w:lang w:val="uk-UA"/>
        </w:rPr>
        <w:t xml:space="preserve"> </w:t>
      </w:r>
      <w:r>
        <w:t>Transactional</w:t>
      </w:r>
      <w:r w:rsidRPr="00FF3EF6">
        <w:rPr>
          <w:lang w:val="uk-UA"/>
        </w:rPr>
        <w:t xml:space="preserve"> </w:t>
      </w:r>
      <w:r>
        <w:t>Processing</w:t>
      </w:r>
      <w:r w:rsidRPr="00FF3EF6">
        <w:rPr>
          <w:lang w:val="uk-UA"/>
        </w:rPr>
        <w:t xml:space="preserve">) </w:t>
      </w:r>
      <w:r>
        <w:rPr>
          <w:lang w:val="uk-UA"/>
        </w:rPr>
        <w:t>передбачає виконання нескладних, невеликих змін у базу даних, які виконуються у транзакціях.</w:t>
      </w:r>
      <w:r w:rsidR="001A0796">
        <w:rPr>
          <w:lang w:val="uk-UA"/>
        </w:rPr>
        <w:t xml:space="preserve"> </w:t>
      </w:r>
      <w:r w:rsidR="00301492">
        <w:t>OLAP</w:t>
      </w:r>
      <w:r w:rsidR="00301492" w:rsidRPr="00FF3EF6">
        <w:rPr>
          <w:lang w:val="uk-UA"/>
        </w:rPr>
        <w:t xml:space="preserve"> (</w:t>
      </w:r>
      <w:r w:rsidR="00301492">
        <w:t>Online</w:t>
      </w:r>
      <w:r w:rsidR="00301492" w:rsidRPr="00FF3EF6">
        <w:rPr>
          <w:lang w:val="uk-UA"/>
        </w:rPr>
        <w:t xml:space="preserve"> </w:t>
      </w:r>
      <w:r w:rsidR="00301492">
        <w:t>Analytical</w:t>
      </w:r>
      <w:r w:rsidR="00301492" w:rsidRPr="00FF3EF6">
        <w:rPr>
          <w:lang w:val="uk-UA"/>
        </w:rPr>
        <w:t xml:space="preserve"> </w:t>
      </w:r>
      <w:r w:rsidR="00301492">
        <w:t>Processing</w:t>
      </w:r>
      <w:r w:rsidR="00301492" w:rsidRPr="00FF3EF6">
        <w:rPr>
          <w:lang w:val="uk-UA"/>
        </w:rPr>
        <w:t xml:space="preserve">) – </w:t>
      </w:r>
      <w:r w:rsidR="00301492">
        <w:rPr>
          <w:lang w:val="uk-UA"/>
        </w:rPr>
        <w:t>коли потрібно опрацьовувати небагато запитів, але об’єм даних в цих запитах є великий.</w:t>
      </w:r>
      <w:r w:rsidR="001A0796">
        <w:rPr>
          <w:lang w:val="uk-UA"/>
        </w:rPr>
        <w:t xml:space="preserve"> Переважно великі компанії мають </w:t>
      </w:r>
      <w:r w:rsidR="001A0796">
        <w:t>OLTP</w:t>
      </w:r>
      <w:r w:rsidR="001A0796" w:rsidRPr="00FF3EF6">
        <w:rPr>
          <w:lang w:val="uk-UA"/>
        </w:rPr>
        <w:t>-</w:t>
      </w:r>
      <w:r w:rsidR="001A0796">
        <w:rPr>
          <w:lang w:val="uk-UA"/>
        </w:rPr>
        <w:t xml:space="preserve">системи на місцях та </w:t>
      </w:r>
      <w:r w:rsidR="001A0796">
        <w:t>OLAP</w:t>
      </w:r>
      <w:r w:rsidR="001A0796" w:rsidRPr="00FF3EF6">
        <w:rPr>
          <w:lang w:val="uk-UA"/>
        </w:rPr>
        <w:t>-</w:t>
      </w:r>
      <w:r w:rsidR="001A0796">
        <w:rPr>
          <w:lang w:val="uk-UA"/>
        </w:rPr>
        <w:t>системи в центрі.</w:t>
      </w:r>
    </w:p>
    <w:p w:rsidR="001A0796" w:rsidRDefault="001A0796" w:rsidP="00610AED">
      <w:pPr>
        <w:pStyle w:val="a0"/>
        <w:keepNext/>
        <w:rPr>
          <w:lang w:val="uk-UA"/>
        </w:rPr>
      </w:pPr>
      <w:r>
        <w:rPr>
          <w:lang w:val="uk-UA"/>
        </w:rPr>
        <w:t xml:space="preserve">У зірковій схемі </w:t>
      </w:r>
      <w:r w:rsidR="00610AED">
        <w:rPr>
          <w:lang w:val="uk-UA"/>
        </w:rPr>
        <w:t xml:space="preserve">складу даних </w:t>
      </w:r>
      <w:r>
        <w:rPr>
          <w:lang w:val="uk-UA"/>
        </w:rPr>
        <w:t>є два типи таблиць:</w:t>
      </w:r>
    </w:p>
    <w:p w:rsidR="001A0796" w:rsidRDefault="001A0796" w:rsidP="001A0796">
      <w:pPr>
        <w:pStyle w:val="aff7"/>
        <w:numPr>
          <w:ilvl w:val="0"/>
          <w:numId w:val="28"/>
        </w:numPr>
        <w:rPr>
          <w:lang w:val="uk-UA"/>
        </w:rPr>
      </w:pPr>
      <w:r>
        <w:rPr>
          <w:lang w:val="uk-UA"/>
        </w:rPr>
        <w:t>Таблиця фактів – дуже велике зібрання фактів.</w:t>
      </w:r>
    </w:p>
    <w:p w:rsidR="001A0796" w:rsidRDefault="001A0796" w:rsidP="001A0796">
      <w:pPr>
        <w:pStyle w:val="aff7"/>
        <w:numPr>
          <w:ilvl w:val="0"/>
          <w:numId w:val="28"/>
        </w:numPr>
        <w:rPr>
          <w:lang w:val="uk-UA"/>
        </w:rPr>
      </w:pPr>
      <w:r>
        <w:rPr>
          <w:lang w:val="uk-UA"/>
        </w:rPr>
        <w:t>Таблиця розмірностей – маленькі, переважно статичні таблиці, які певним чином характеризують факти.</w:t>
      </w:r>
    </w:p>
    <w:p w:rsidR="001A0796" w:rsidRDefault="00610AED" w:rsidP="001A0796">
      <w:pPr>
        <w:pStyle w:val="a0"/>
        <w:rPr>
          <w:lang w:val="uk-UA"/>
        </w:rPr>
      </w:pPr>
      <w:r>
        <w:rPr>
          <w:lang w:val="uk-UA"/>
        </w:rPr>
        <w:t xml:space="preserve">Склад даних будується на базі </w:t>
      </w:r>
      <w:r>
        <w:t>ROLAP</w:t>
      </w:r>
      <w:r>
        <w:rPr>
          <w:lang w:val="uk-UA"/>
        </w:rPr>
        <w:t xml:space="preserve"> (</w:t>
      </w:r>
      <w:r>
        <w:t>Relational</w:t>
      </w:r>
      <w:r w:rsidRPr="00FF3EF6">
        <w:rPr>
          <w:lang w:val="uk-UA"/>
        </w:rPr>
        <w:t xml:space="preserve"> </w:t>
      </w:r>
      <w:r>
        <w:t>OLAP</w:t>
      </w:r>
      <w:r w:rsidR="00C87D2D">
        <w:rPr>
          <w:lang w:val="uk-UA"/>
        </w:rPr>
        <w:t xml:space="preserve"> – склад даних</w:t>
      </w:r>
      <w:r w:rsidRPr="00FF3EF6">
        <w:rPr>
          <w:lang w:val="uk-UA"/>
        </w:rPr>
        <w:t>)</w:t>
      </w:r>
      <w:r>
        <w:rPr>
          <w:lang w:val="uk-UA"/>
        </w:rPr>
        <w:t xml:space="preserve"> або на базі </w:t>
      </w:r>
      <w:r>
        <w:t>MOLAP</w:t>
      </w:r>
      <w:r w:rsidRPr="00FF3EF6">
        <w:rPr>
          <w:lang w:val="uk-UA"/>
        </w:rPr>
        <w:t xml:space="preserve"> (</w:t>
      </w:r>
      <w:r>
        <w:t>Multidimensional</w:t>
      </w:r>
      <w:r w:rsidRPr="00FF3EF6">
        <w:rPr>
          <w:lang w:val="uk-UA"/>
        </w:rPr>
        <w:t xml:space="preserve"> </w:t>
      </w:r>
      <w:r>
        <w:t>OLAP</w:t>
      </w:r>
      <w:r w:rsidR="00C97CBD">
        <w:rPr>
          <w:lang w:val="uk-UA"/>
        </w:rPr>
        <w:t xml:space="preserve"> – </w:t>
      </w:r>
      <w:r w:rsidR="00C87D2D">
        <w:rPr>
          <w:lang w:val="uk-UA"/>
        </w:rPr>
        <w:t>куб</w:t>
      </w:r>
      <w:r w:rsidR="00C97CBD">
        <w:rPr>
          <w:lang w:val="uk-UA"/>
        </w:rPr>
        <w:t xml:space="preserve"> даних</w:t>
      </w:r>
      <w:r w:rsidRPr="00FF3EF6">
        <w:rPr>
          <w:lang w:val="uk-UA"/>
        </w:rPr>
        <w:t>)</w:t>
      </w:r>
      <w:r>
        <w:rPr>
          <w:lang w:val="uk-UA"/>
        </w:rPr>
        <w:t>.</w:t>
      </w:r>
    </w:p>
    <w:p w:rsidR="00C87D2D" w:rsidRDefault="00D83BF6" w:rsidP="001A0796">
      <w:pPr>
        <w:pStyle w:val="a0"/>
        <w:rPr>
          <w:lang w:val="uk-UA"/>
        </w:rPr>
      </w:pPr>
      <w:r>
        <w:rPr>
          <w:lang w:val="uk-UA"/>
        </w:rPr>
        <w:t>Аналіз даних (</w:t>
      </w:r>
      <w:r>
        <w:t>data</w:t>
      </w:r>
      <w:r w:rsidRPr="00FF3EF6">
        <w:rPr>
          <w:lang w:val="uk-UA"/>
        </w:rPr>
        <w:t xml:space="preserve"> </w:t>
      </w:r>
      <w:r>
        <w:t>mining</w:t>
      </w:r>
      <w:r w:rsidRPr="00FF3EF6">
        <w:rPr>
          <w:lang w:val="uk-UA"/>
        </w:rPr>
        <w:t xml:space="preserve">) – </w:t>
      </w:r>
      <w:r>
        <w:rPr>
          <w:lang w:val="uk-UA"/>
        </w:rPr>
        <w:t>спочатку об’єднання даних шляхом агрегації (</w:t>
      </w:r>
      <w:r>
        <w:t>roll</w:t>
      </w:r>
      <w:r w:rsidRPr="00FF3EF6">
        <w:rPr>
          <w:lang w:val="uk-UA"/>
        </w:rPr>
        <w:t xml:space="preserve"> </w:t>
      </w:r>
      <w:r>
        <w:t>up</w:t>
      </w:r>
      <w:r w:rsidRPr="00FF3EF6">
        <w:rPr>
          <w:lang w:val="uk-UA"/>
        </w:rPr>
        <w:t>)</w:t>
      </w:r>
      <w:r>
        <w:rPr>
          <w:lang w:val="uk-UA"/>
        </w:rPr>
        <w:t>, а потім розбирання даних на складові частини (</w:t>
      </w:r>
      <w:r>
        <w:t>drill</w:t>
      </w:r>
      <w:r w:rsidRPr="00FF3EF6">
        <w:rPr>
          <w:lang w:val="uk-UA"/>
        </w:rPr>
        <w:t xml:space="preserve"> </w:t>
      </w:r>
      <w:r>
        <w:t>down</w:t>
      </w:r>
      <w:r w:rsidRPr="00FF3EF6">
        <w:rPr>
          <w:lang w:val="uk-UA"/>
        </w:rPr>
        <w:t>)</w:t>
      </w:r>
      <w:r>
        <w:rPr>
          <w:lang w:val="uk-UA"/>
        </w:rPr>
        <w:t>.</w:t>
      </w:r>
    </w:p>
    <w:p w:rsidR="00D17E38" w:rsidRDefault="00FA3731" w:rsidP="00FA3731">
      <w:pPr>
        <w:pStyle w:val="1"/>
        <w:rPr>
          <w:lang w:val="uk-UA"/>
        </w:rPr>
      </w:pPr>
      <w:r>
        <w:rPr>
          <w:lang w:val="uk-UA"/>
        </w:rPr>
        <w:t>Нормальні форми</w:t>
      </w:r>
    </w:p>
    <w:p w:rsidR="00FA3731" w:rsidRDefault="00FA3731" w:rsidP="00601267">
      <w:pPr>
        <w:pStyle w:val="a0"/>
        <w:keepNext/>
        <w:rPr>
          <w:lang w:val="uk-UA"/>
        </w:rPr>
      </w:pPr>
      <w:r>
        <w:rPr>
          <w:lang w:val="uk-UA"/>
        </w:rPr>
        <w:t>Перша нормальна форма:</w:t>
      </w:r>
    </w:p>
    <w:p w:rsidR="00FA3731" w:rsidRDefault="00FA3731" w:rsidP="00FA3731">
      <w:pPr>
        <w:pStyle w:val="aff7"/>
        <w:numPr>
          <w:ilvl w:val="0"/>
          <w:numId w:val="46"/>
        </w:numPr>
        <w:rPr>
          <w:lang w:val="uk-UA"/>
        </w:rPr>
      </w:pPr>
      <w:r>
        <w:rPr>
          <w:lang w:val="uk-UA"/>
        </w:rPr>
        <w:t>Немає сортування між рядками.</w:t>
      </w:r>
    </w:p>
    <w:p w:rsidR="00FA3731" w:rsidRDefault="00FA3731" w:rsidP="00FA3731">
      <w:pPr>
        <w:pStyle w:val="aff7"/>
        <w:numPr>
          <w:ilvl w:val="0"/>
          <w:numId w:val="46"/>
        </w:numPr>
        <w:rPr>
          <w:lang w:val="uk-UA"/>
        </w:rPr>
      </w:pPr>
      <w:r>
        <w:rPr>
          <w:lang w:val="uk-UA"/>
        </w:rPr>
        <w:t>Відсутнє сортування колонок.</w:t>
      </w:r>
    </w:p>
    <w:p w:rsidR="00FA3731" w:rsidRDefault="00FA3731" w:rsidP="00FA3731">
      <w:pPr>
        <w:pStyle w:val="aff7"/>
        <w:numPr>
          <w:ilvl w:val="0"/>
          <w:numId w:val="46"/>
        </w:numPr>
        <w:rPr>
          <w:lang w:val="uk-UA"/>
        </w:rPr>
      </w:pPr>
      <w:r>
        <w:rPr>
          <w:lang w:val="uk-UA"/>
        </w:rPr>
        <w:t>Відсутні однакові рядки</w:t>
      </w:r>
      <w:r w:rsidR="00A702D7">
        <w:rPr>
          <w:lang w:val="uk-UA"/>
        </w:rPr>
        <w:t>.</w:t>
      </w:r>
    </w:p>
    <w:p w:rsidR="00601267" w:rsidRDefault="00601267" w:rsidP="00FA3731">
      <w:pPr>
        <w:pStyle w:val="aff7"/>
        <w:numPr>
          <w:ilvl w:val="0"/>
          <w:numId w:val="46"/>
        </w:numPr>
        <w:rPr>
          <w:lang w:val="uk-UA"/>
        </w:rPr>
      </w:pPr>
      <w:r>
        <w:rPr>
          <w:lang w:val="uk-UA"/>
        </w:rPr>
        <w:t>На перетині рядка та стовпця є чітко одне значення з предметної області.</w:t>
      </w:r>
    </w:p>
    <w:p w:rsidR="00601267" w:rsidRDefault="00E64CD6" w:rsidP="00FA3731">
      <w:pPr>
        <w:pStyle w:val="aff7"/>
        <w:numPr>
          <w:ilvl w:val="0"/>
          <w:numId w:val="46"/>
        </w:numPr>
        <w:rPr>
          <w:lang w:val="uk-UA"/>
        </w:rPr>
      </w:pPr>
      <w:r>
        <w:rPr>
          <w:lang w:val="uk-UA"/>
        </w:rPr>
        <w:t>Відсутня прихована інформація.</w:t>
      </w:r>
    </w:p>
    <w:p w:rsidR="002439A9" w:rsidRDefault="00EB7691" w:rsidP="00EB7691">
      <w:pPr>
        <w:pStyle w:val="a0"/>
        <w:keepNext/>
        <w:rPr>
          <w:lang w:val="uk-UA"/>
        </w:rPr>
      </w:pPr>
      <w:r>
        <w:rPr>
          <w:lang w:val="uk-UA"/>
        </w:rPr>
        <w:t>Друга нормальна форма:</w:t>
      </w:r>
    </w:p>
    <w:p w:rsidR="00EB7691" w:rsidRDefault="00EB7691" w:rsidP="00EB7691">
      <w:pPr>
        <w:pStyle w:val="aff7"/>
        <w:numPr>
          <w:ilvl w:val="0"/>
          <w:numId w:val="47"/>
        </w:numPr>
        <w:rPr>
          <w:lang w:val="uk-UA"/>
        </w:rPr>
      </w:pPr>
      <w:r>
        <w:rPr>
          <w:lang w:val="uk-UA"/>
        </w:rPr>
        <w:t>Таблиця є в першій нормальній формі.</w:t>
      </w:r>
    </w:p>
    <w:p w:rsidR="00EB7691" w:rsidRDefault="00A1303C" w:rsidP="00EB7691">
      <w:pPr>
        <w:pStyle w:val="aff7"/>
        <w:numPr>
          <w:ilvl w:val="0"/>
          <w:numId w:val="47"/>
        </w:numPr>
        <w:rPr>
          <w:lang w:val="uk-UA"/>
        </w:rPr>
      </w:pPr>
      <w:r>
        <w:rPr>
          <w:lang w:val="uk-UA"/>
        </w:rPr>
        <w:t>Кожен неключовий атрибут повністю залежить від ключа.</w:t>
      </w:r>
    </w:p>
    <w:p w:rsidR="008F093C" w:rsidRDefault="00046C8A" w:rsidP="00B436E8">
      <w:pPr>
        <w:pStyle w:val="a0"/>
        <w:rPr>
          <w:lang w:val="uk-UA"/>
        </w:rPr>
      </w:pPr>
      <w:r>
        <w:rPr>
          <w:lang w:val="uk-UA"/>
        </w:rPr>
        <w:t>Третя нормальна форма:</w:t>
      </w:r>
    </w:p>
    <w:p w:rsidR="00046C8A" w:rsidRDefault="00DB71F7" w:rsidP="00046C8A">
      <w:pPr>
        <w:pStyle w:val="aff7"/>
        <w:numPr>
          <w:ilvl w:val="0"/>
          <w:numId w:val="48"/>
        </w:numPr>
        <w:rPr>
          <w:lang w:val="uk-UA"/>
        </w:rPr>
      </w:pPr>
      <w:r>
        <w:rPr>
          <w:lang w:val="uk-UA"/>
        </w:rPr>
        <w:t>Таблиця є в другій нормальній формі.</w:t>
      </w:r>
    </w:p>
    <w:p w:rsidR="00DB71F7" w:rsidRDefault="00F602E5" w:rsidP="00046C8A">
      <w:pPr>
        <w:pStyle w:val="aff7"/>
        <w:numPr>
          <w:ilvl w:val="0"/>
          <w:numId w:val="48"/>
        </w:numPr>
        <w:rPr>
          <w:lang w:val="uk-UA"/>
        </w:rPr>
      </w:pPr>
      <w:r>
        <w:rPr>
          <w:lang w:val="uk-UA"/>
        </w:rPr>
        <w:t>Кожен неключовий атрибут нетранзитивно залежить від ключа.</w:t>
      </w:r>
    </w:p>
    <w:p w:rsidR="000F32C8" w:rsidRDefault="00BF1DBB" w:rsidP="00BF1DBB">
      <w:pPr>
        <w:pStyle w:val="1"/>
        <w:rPr>
          <w:lang w:val="uk-UA"/>
        </w:rPr>
      </w:pPr>
      <w:r>
        <w:rPr>
          <w:lang w:val="uk-UA"/>
        </w:rPr>
        <w:t>Систематичний підхід до розробки баз даних</w:t>
      </w:r>
    </w:p>
    <w:p w:rsidR="00BF1DBB" w:rsidRPr="00BF1DBB" w:rsidRDefault="00BF1DBB" w:rsidP="00BF1DBB">
      <w:pPr>
        <w:pStyle w:val="a0"/>
        <w:rPr>
          <w:lang w:val="uk-UA"/>
        </w:rPr>
      </w:pPr>
    </w:p>
    <w:sectPr w:rsidR="00BF1DBB" w:rsidRPr="00BF1DBB" w:rsidSect="00AC7B1E"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523" w:rsidRDefault="00E24523" w:rsidP="00D823A8">
      <w:pPr>
        <w:spacing w:after="0" w:line="240" w:lineRule="auto"/>
      </w:pPr>
      <w:r>
        <w:separator/>
      </w:r>
    </w:p>
  </w:endnote>
  <w:endnote w:type="continuationSeparator" w:id="0">
    <w:p w:rsidR="00E24523" w:rsidRDefault="00E24523" w:rsidP="00D82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7794353"/>
      <w:docPartObj>
        <w:docPartGallery w:val="Page Numbers (Bottom of Page)"/>
        <w:docPartUnique/>
      </w:docPartObj>
    </w:sdtPr>
    <w:sdtEndPr/>
    <w:sdtContent>
      <w:p w:rsidR="00223C1B" w:rsidRDefault="00223C1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3EF6" w:rsidRPr="00FF3EF6">
          <w:rPr>
            <w:noProof/>
            <w:lang w:val="uk-UA"/>
          </w:rPr>
          <w:t>11</w:t>
        </w:r>
        <w:r>
          <w:fldChar w:fldCharType="end"/>
        </w:r>
      </w:p>
    </w:sdtContent>
  </w:sdt>
  <w:p w:rsidR="00D823A8" w:rsidRDefault="00D823A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523" w:rsidRDefault="00E24523" w:rsidP="00D823A8">
      <w:pPr>
        <w:spacing w:after="0" w:line="240" w:lineRule="auto"/>
      </w:pPr>
      <w:r>
        <w:separator/>
      </w:r>
    </w:p>
  </w:footnote>
  <w:footnote w:type="continuationSeparator" w:id="0">
    <w:p w:rsidR="00E24523" w:rsidRDefault="00E24523" w:rsidP="00D82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C4609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A460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E04B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5F26F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C63F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00C6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4827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B644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62F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5C06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B00B2"/>
    <w:multiLevelType w:val="hybridMultilevel"/>
    <w:tmpl w:val="BF9A3052"/>
    <w:lvl w:ilvl="0" w:tplc="39EEB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10F503F"/>
    <w:multiLevelType w:val="hybridMultilevel"/>
    <w:tmpl w:val="548A8A6C"/>
    <w:lvl w:ilvl="0" w:tplc="F7E47B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38B2D0D"/>
    <w:multiLevelType w:val="hybridMultilevel"/>
    <w:tmpl w:val="1E2495D2"/>
    <w:lvl w:ilvl="0" w:tplc="97BA3A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7E050FD"/>
    <w:multiLevelType w:val="hybridMultilevel"/>
    <w:tmpl w:val="B58C4F28"/>
    <w:lvl w:ilvl="0" w:tplc="096243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9523A93"/>
    <w:multiLevelType w:val="hybridMultilevel"/>
    <w:tmpl w:val="DD9C35EC"/>
    <w:lvl w:ilvl="0" w:tplc="6B1209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F5F599D"/>
    <w:multiLevelType w:val="hybridMultilevel"/>
    <w:tmpl w:val="7E562632"/>
    <w:lvl w:ilvl="0" w:tplc="543C1250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63" w:hanging="360"/>
      </w:pPr>
    </w:lvl>
    <w:lvl w:ilvl="2" w:tplc="04090011">
      <w:start w:val="1"/>
      <w:numFmt w:val="decimal"/>
      <w:lvlText w:val="%3)"/>
      <w:lvlJc w:val="left"/>
      <w:pPr>
        <w:ind w:left="2083" w:hanging="180"/>
      </w:pPr>
    </w:lvl>
    <w:lvl w:ilvl="3" w:tplc="0409000F">
      <w:start w:val="1"/>
      <w:numFmt w:val="decimal"/>
      <w:lvlText w:val="%4."/>
      <w:lvlJc w:val="left"/>
      <w:pPr>
        <w:ind w:left="2803" w:hanging="360"/>
      </w:pPr>
    </w:lvl>
    <w:lvl w:ilvl="4" w:tplc="04090011">
      <w:start w:val="1"/>
      <w:numFmt w:val="decimal"/>
      <w:lvlText w:val="%5)"/>
      <w:lvlJc w:val="left"/>
      <w:pPr>
        <w:ind w:left="3523" w:hanging="360"/>
      </w:pPr>
    </w:lvl>
    <w:lvl w:ilvl="5" w:tplc="0409000F">
      <w:start w:val="1"/>
      <w:numFmt w:val="decimal"/>
      <w:lvlText w:val="%6."/>
      <w:lvlJc w:val="left"/>
      <w:pPr>
        <w:ind w:left="4243" w:hanging="180"/>
      </w:pPr>
    </w:lvl>
    <w:lvl w:ilvl="6" w:tplc="04090011">
      <w:start w:val="1"/>
      <w:numFmt w:val="decimal"/>
      <w:lvlText w:val="%7)"/>
      <w:lvlJc w:val="left"/>
      <w:pPr>
        <w:ind w:left="4963" w:hanging="360"/>
      </w:pPr>
    </w:lvl>
    <w:lvl w:ilvl="7" w:tplc="0409000F">
      <w:start w:val="1"/>
      <w:numFmt w:val="decimal"/>
      <w:lvlText w:val="%8."/>
      <w:lvlJc w:val="left"/>
      <w:pPr>
        <w:ind w:left="5683" w:hanging="360"/>
      </w:pPr>
    </w:lvl>
    <w:lvl w:ilvl="8" w:tplc="04090011">
      <w:start w:val="1"/>
      <w:numFmt w:val="decimal"/>
      <w:lvlText w:val="%9)"/>
      <w:lvlJc w:val="left"/>
      <w:pPr>
        <w:ind w:left="6403" w:hanging="180"/>
      </w:p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A3D469E"/>
    <w:multiLevelType w:val="hybridMultilevel"/>
    <w:tmpl w:val="D022338E"/>
    <w:lvl w:ilvl="0" w:tplc="03588F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1172289"/>
    <w:multiLevelType w:val="hybridMultilevel"/>
    <w:tmpl w:val="C82E19F6"/>
    <w:lvl w:ilvl="0" w:tplc="2C9251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4CA0FDB"/>
    <w:multiLevelType w:val="hybridMultilevel"/>
    <w:tmpl w:val="D65ADDE8"/>
    <w:lvl w:ilvl="0" w:tplc="68261598">
      <w:start w:val="1"/>
      <w:numFmt w:val="bullet"/>
      <w:lvlText w:val="-"/>
      <w:lvlJc w:val="left"/>
      <w:pPr>
        <w:ind w:left="643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0" w15:restartNumberingAfterBreak="0">
    <w:nsid w:val="32936D88"/>
    <w:multiLevelType w:val="hybridMultilevel"/>
    <w:tmpl w:val="654480B6"/>
    <w:lvl w:ilvl="0" w:tplc="3AD8CC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491A52"/>
    <w:multiLevelType w:val="hybridMultilevel"/>
    <w:tmpl w:val="5D586BF8"/>
    <w:lvl w:ilvl="0" w:tplc="517C7E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E31BB2"/>
    <w:multiLevelType w:val="hybridMultilevel"/>
    <w:tmpl w:val="C714018E"/>
    <w:lvl w:ilvl="0" w:tplc="7408CE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8A44D7"/>
    <w:multiLevelType w:val="hybridMultilevel"/>
    <w:tmpl w:val="4BD8F72A"/>
    <w:lvl w:ilvl="0" w:tplc="F9B2B2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BB2527"/>
    <w:multiLevelType w:val="hybridMultilevel"/>
    <w:tmpl w:val="1D62A3BE"/>
    <w:lvl w:ilvl="0" w:tplc="3E72F024">
      <w:start w:val="1"/>
      <w:numFmt w:val="bullet"/>
      <w:lvlText w:val="-"/>
      <w:lvlJc w:val="left"/>
      <w:pPr>
        <w:ind w:left="643" w:hanging="360"/>
      </w:pPr>
      <w:rPr>
        <w:rFonts w:ascii="Calibri" w:eastAsiaTheme="minorEastAsia" w:hAnsi="Calibri" w:cstheme="minorBidi" w:hint="default"/>
      </w:rPr>
    </w:lvl>
    <w:lvl w:ilvl="1" w:tplc="04090011">
      <w:start w:val="1"/>
      <w:numFmt w:val="decimal"/>
      <w:lvlText w:val="%2)"/>
      <w:lvlJc w:val="left"/>
      <w:pPr>
        <w:ind w:left="1363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2083" w:hanging="360"/>
      </w:pPr>
      <w:rPr>
        <w:rFonts w:hint="default"/>
      </w:rPr>
    </w:lvl>
    <w:lvl w:ilvl="3" w:tplc="04090003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7" w:tplc="04090005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  <w:lvl w:ilvl="8" w:tplc="04090001">
      <w:start w:val="1"/>
      <w:numFmt w:val="bullet"/>
      <w:lvlText w:val=""/>
      <w:lvlJc w:val="left"/>
      <w:pPr>
        <w:ind w:left="6403" w:hanging="360"/>
      </w:pPr>
      <w:rPr>
        <w:rFonts w:ascii="Symbol" w:hAnsi="Symbol" w:hint="default"/>
      </w:rPr>
    </w:lvl>
  </w:abstractNum>
  <w:abstractNum w:abstractNumId="25" w15:restartNumberingAfterBreak="0">
    <w:nsid w:val="4AF60611"/>
    <w:multiLevelType w:val="hybridMultilevel"/>
    <w:tmpl w:val="021EA152"/>
    <w:lvl w:ilvl="0" w:tplc="08BC6F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64470E"/>
    <w:multiLevelType w:val="hybridMultilevel"/>
    <w:tmpl w:val="825EEA5E"/>
    <w:lvl w:ilvl="0" w:tplc="3E3ABE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BA3589"/>
    <w:multiLevelType w:val="hybridMultilevel"/>
    <w:tmpl w:val="5E7628BE"/>
    <w:lvl w:ilvl="0" w:tplc="27DCA3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DC40A0"/>
    <w:multiLevelType w:val="hybridMultilevel"/>
    <w:tmpl w:val="FA50507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DB7CA5"/>
    <w:multiLevelType w:val="hybridMultilevel"/>
    <w:tmpl w:val="3EC0AF86"/>
    <w:lvl w:ilvl="0" w:tplc="C7C0C7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CB793D"/>
    <w:multiLevelType w:val="hybridMultilevel"/>
    <w:tmpl w:val="FBAEDFAA"/>
    <w:lvl w:ilvl="0" w:tplc="39EEB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D4636C"/>
    <w:multiLevelType w:val="hybridMultilevel"/>
    <w:tmpl w:val="FD72A41A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2" w15:restartNumberingAfterBreak="0">
    <w:nsid w:val="60D7508E"/>
    <w:multiLevelType w:val="hybridMultilevel"/>
    <w:tmpl w:val="4F863E40"/>
    <w:lvl w:ilvl="0" w:tplc="401617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BC243D1"/>
    <w:multiLevelType w:val="hybridMultilevel"/>
    <w:tmpl w:val="1CA0991E"/>
    <w:lvl w:ilvl="0" w:tplc="39EEB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7D4D1E"/>
    <w:multiLevelType w:val="hybridMultilevel"/>
    <w:tmpl w:val="ECA29998"/>
    <w:lvl w:ilvl="0" w:tplc="D9B81116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>
      <w:start w:val="1"/>
      <w:numFmt w:val="lowerRoman"/>
      <w:lvlText w:val="%3."/>
      <w:lvlJc w:val="right"/>
      <w:pPr>
        <w:ind w:left="2083" w:hanging="180"/>
      </w:pPr>
    </w:lvl>
    <w:lvl w:ilvl="3" w:tplc="0409000F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5" w15:restartNumberingAfterBreak="0">
    <w:nsid w:val="701E0B1D"/>
    <w:multiLevelType w:val="hybridMultilevel"/>
    <w:tmpl w:val="DBC83A2A"/>
    <w:lvl w:ilvl="0" w:tplc="4DB440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1E944DF"/>
    <w:multiLevelType w:val="hybridMultilevel"/>
    <w:tmpl w:val="3BAA7468"/>
    <w:lvl w:ilvl="0" w:tplc="B0C4FDC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BDE3FD3"/>
    <w:multiLevelType w:val="hybridMultilevel"/>
    <w:tmpl w:val="02B41FA2"/>
    <w:lvl w:ilvl="0" w:tplc="6882D8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FAE18ED"/>
    <w:multiLevelType w:val="hybridMultilevel"/>
    <w:tmpl w:val="9252B804"/>
    <w:lvl w:ilvl="0" w:tplc="B62AFD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5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5"/>
  </w:num>
  <w:num w:numId="24">
    <w:abstractNumId w:val="19"/>
  </w:num>
  <w:num w:numId="25">
    <w:abstractNumId w:val="24"/>
  </w:num>
  <w:num w:numId="26">
    <w:abstractNumId w:val="31"/>
  </w:num>
  <w:num w:numId="27">
    <w:abstractNumId w:val="34"/>
  </w:num>
  <w:num w:numId="28">
    <w:abstractNumId w:val="36"/>
  </w:num>
  <w:num w:numId="29">
    <w:abstractNumId w:val="30"/>
  </w:num>
  <w:num w:numId="30">
    <w:abstractNumId w:val="10"/>
  </w:num>
  <w:num w:numId="31">
    <w:abstractNumId w:val="33"/>
  </w:num>
  <w:num w:numId="32">
    <w:abstractNumId w:val="23"/>
  </w:num>
  <w:num w:numId="33">
    <w:abstractNumId w:val="21"/>
  </w:num>
  <w:num w:numId="34">
    <w:abstractNumId w:val="18"/>
  </w:num>
  <w:num w:numId="35">
    <w:abstractNumId w:val="28"/>
  </w:num>
  <w:num w:numId="36">
    <w:abstractNumId w:val="26"/>
  </w:num>
  <w:num w:numId="37">
    <w:abstractNumId w:val="35"/>
  </w:num>
  <w:num w:numId="38">
    <w:abstractNumId w:val="12"/>
  </w:num>
  <w:num w:numId="39">
    <w:abstractNumId w:val="11"/>
  </w:num>
  <w:num w:numId="40">
    <w:abstractNumId w:val="17"/>
  </w:num>
  <w:num w:numId="41">
    <w:abstractNumId w:val="32"/>
  </w:num>
  <w:num w:numId="42">
    <w:abstractNumId w:val="37"/>
  </w:num>
  <w:num w:numId="43">
    <w:abstractNumId w:val="27"/>
  </w:num>
  <w:num w:numId="44">
    <w:abstractNumId w:val="20"/>
  </w:num>
  <w:num w:numId="45">
    <w:abstractNumId w:val="38"/>
  </w:num>
  <w:num w:numId="46">
    <w:abstractNumId w:val="13"/>
  </w:num>
  <w:num w:numId="47">
    <w:abstractNumId w:val="29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72"/>
    <w:rsid w:val="00001BD9"/>
    <w:rsid w:val="0000365E"/>
    <w:rsid w:val="0001328D"/>
    <w:rsid w:val="00023D8E"/>
    <w:rsid w:val="00026CB1"/>
    <w:rsid w:val="00034013"/>
    <w:rsid w:val="00045E9D"/>
    <w:rsid w:val="00046C8A"/>
    <w:rsid w:val="00047A21"/>
    <w:rsid w:val="000524D4"/>
    <w:rsid w:val="000530FA"/>
    <w:rsid w:val="00062501"/>
    <w:rsid w:val="000805AC"/>
    <w:rsid w:val="00095AD3"/>
    <w:rsid w:val="00096414"/>
    <w:rsid w:val="000A3BA0"/>
    <w:rsid w:val="000A5B88"/>
    <w:rsid w:val="000A7242"/>
    <w:rsid w:val="000A72A1"/>
    <w:rsid w:val="000A72DC"/>
    <w:rsid w:val="000A775D"/>
    <w:rsid w:val="000B6194"/>
    <w:rsid w:val="000B7C45"/>
    <w:rsid w:val="000C7EBA"/>
    <w:rsid w:val="000D4E38"/>
    <w:rsid w:val="000E266B"/>
    <w:rsid w:val="000E3870"/>
    <w:rsid w:val="000F08D9"/>
    <w:rsid w:val="000F0BE3"/>
    <w:rsid w:val="000F1204"/>
    <w:rsid w:val="000F32C8"/>
    <w:rsid w:val="000F3B6C"/>
    <w:rsid w:val="000F53EE"/>
    <w:rsid w:val="000F77B2"/>
    <w:rsid w:val="00104EA2"/>
    <w:rsid w:val="00106BB5"/>
    <w:rsid w:val="0011357B"/>
    <w:rsid w:val="00116F97"/>
    <w:rsid w:val="00141DDA"/>
    <w:rsid w:val="001446C3"/>
    <w:rsid w:val="00151151"/>
    <w:rsid w:val="00151BAC"/>
    <w:rsid w:val="00156A3C"/>
    <w:rsid w:val="00161826"/>
    <w:rsid w:val="00181650"/>
    <w:rsid w:val="0018195D"/>
    <w:rsid w:val="0018209D"/>
    <w:rsid w:val="00193868"/>
    <w:rsid w:val="00197EED"/>
    <w:rsid w:val="001A0796"/>
    <w:rsid w:val="001B539A"/>
    <w:rsid w:val="001B7CA5"/>
    <w:rsid w:val="001C4D8B"/>
    <w:rsid w:val="001D1E96"/>
    <w:rsid w:val="001D2AF7"/>
    <w:rsid w:val="001D7BE5"/>
    <w:rsid w:val="001E1D85"/>
    <w:rsid w:val="001E4077"/>
    <w:rsid w:val="001E72B7"/>
    <w:rsid w:val="002070C4"/>
    <w:rsid w:val="002102EF"/>
    <w:rsid w:val="00210D60"/>
    <w:rsid w:val="00213B60"/>
    <w:rsid w:val="00214279"/>
    <w:rsid w:val="00215A43"/>
    <w:rsid w:val="00223C1B"/>
    <w:rsid w:val="00226F63"/>
    <w:rsid w:val="00227550"/>
    <w:rsid w:val="00236E48"/>
    <w:rsid w:val="002404F9"/>
    <w:rsid w:val="002439A9"/>
    <w:rsid w:val="00247230"/>
    <w:rsid w:val="00247EC2"/>
    <w:rsid w:val="00261772"/>
    <w:rsid w:val="00262E99"/>
    <w:rsid w:val="00265982"/>
    <w:rsid w:val="0027769C"/>
    <w:rsid w:val="002820E7"/>
    <w:rsid w:val="00284ADE"/>
    <w:rsid w:val="00285A4E"/>
    <w:rsid w:val="00293B96"/>
    <w:rsid w:val="00296FA6"/>
    <w:rsid w:val="002B25E4"/>
    <w:rsid w:val="002B669F"/>
    <w:rsid w:val="002B6ACA"/>
    <w:rsid w:val="002B7589"/>
    <w:rsid w:val="002C3D54"/>
    <w:rsid w:val="002C645B"/>
    <w:rsid w:val="002D4C04"/>
    <w:rsid w:val="002D5613"/>
    <w:rsid w:val="002E3218"/>
    <w:rsid w:val="002E603D"/>
    <w:rsid w:val="002F136E"/>
    <w:rsid w:val="002F498E"/>
    <w:rsid w:val="002F66FF"/>
    <w:rsid w:val="00301492"/>
    <w:rsid w:val="0030647F"/>
    <w:rsid w:val="00306D00"/>
    <w:rsid w:val="003235C3"/>
    <w:rsid w:val="003254F4"/>
    <w:rsid w:val="0034278D"/>
    <w:rsid w:val="00342869"/>
    <w:rsid w:val="003465A6"/>
    <w:rsid w:val="00362C55"/>
    <w:rsid w:val="00371500"/>
    <w:rsid w:val="00371650"/>
    <w:rsid w:val="003738A6"/>
    <w:rsid w:val="0038754F"/>
    <w:rsid w:val="00391531"/>
    <w:rsid w:val="003A330F"/>
    <w:rsid w:val="003A5FA5"/>
    <w:rsid w:val="003B3696"/>
    <w:rsid w:val="003B5BA6"/>
    <w:rsid w:val="003B7203"/>
    <w:rsid w:val="003C4FA5"/>
    <w:rsid w:val="003D253F"/>
    <w:rsid w:val="003D3899"/>
    <w:rsid w:val="003E0AF0"/>
    <w:rsid w:val="003E1AB2"/>
    <w:rsid w:val="003E378E"/>
    <w:rsid w:val="003E551A"/>
    <w:rsid w:val="003E6264"/>
    <w:rsid w:val="003F2637"/>
    <w:rsid w:val="004127AB"/>
    <w:rsid w:val="00416F1D"/>
    <w:rsid w:val="004201BC"/>
    <w:rsid w:val="00421898"/>
    <w:rsid w:val="0042207D"/>
    <w:rsid w:val="00424388"/>
    <w:rsid w:val="00425F4E"/>
    <w:rsid w:val="00427210"/>
    <w:rsid w:val="00431604"/>
    <w:rsid w:val="00437D12"/>
    <w:rsid w:val="00447004"/>
    <w:rsid w:val="0044701C"/>
    <w:rsid w:val="004568C7"/>
    <w:rsid w:val="00464578"/>
    <w:rsid w:val="00470FE7"/>
    <w:rsid w:val="004733BF"/>
    <w:rsid w:val="00473A20"/>
    <w:rsid w:val="00474A8B"/>
    <w:rsid w:val="00480E75"/>
    <w:rsid w:val="00490597"/>
    <w:rsid w:val="00496F4C"/>
    <w:rsid w:val="004A0AE8"/>
    <w:rsid w:val="004A678B"/>
    <w:rsid w:val="004B29BF"/>
    <w:rsid w:val="004B3949"/>
    <w:rsid w:val="004B5958"/>
    <w:rsid w:val="004B7B12"/>
    <w:rsid w:val="004D1CE4"/>
    <w:rsid w:val="004F0BCC"/>
    <w:rsid w:val="0050017D"/>
    <w:rsid w:val="00504E2E"/>
    <w:rsid w:val="005075E4"/>
    <w:rsid w:val="00513967"/>
    <w:rsid w:val="00516EF1"/>
    <w:rsid w:val="00543EB4"/>
    <w:rsid w:val="00561A6A"/>
    <w:rsid w:val="00561BBF"/>
    <w:rsid w:val="00562E13"/>
    <w:rsid w:val="00562FAE"/>
    <w:rsid w:val="00570009"/>
    <w:rsid w:val="00577EA4"/>
    <w:rsid w:val="0059075F"/>
    <w:rsid w:val="00591249"/>
    <w:rsid w:val="00595077"/>
    <w:rsid w:val="005958E6"/>
    <w:rsid w:val="00596686"/>
    <w:rsid w:val="0059700D"/>
    <w:rsid w:val="005A3F22"/>
    <w:rsid w:val="005A4935"/>
    <w:rsid w:val="005A56CA"/>
    <w:rsid w:val="005B1A2F"/>
    <w:rsid w:val="005C48D7"/>
    <w:rsid w:val="005C565F"/>
    <w:rsid w:val="005C6EEC"/>
    <w:rsid w:val="005E20CD"/>
    <w:rsid w:val="005E7518"/>
    <w:rsid w:val="005F101A"/>
    <w:rsid w:val="005F1CBE"/>
    <w:rsid w:val="005F5C12"/>
    <w:rsid w:val="00601267"/>
    <w:rsid w:val="00610AED"/>
    <w:rsid w:val="006163C9"/>
    <w:rsid w:val="0062179D"/>
    <w:rsid w:val="0062372B"/>
    <w:rsid w:val="00623AFC"/>
    <w:rsid w:val="006306FF"/>
    <w:rsid w:val="00632622"/>
    <w:rsid w:val="00643BD7"/>
    <w:rsid w:val="00652644"/>
    <w:rsid w:val="006543ED"/>
    <w:rsid w:val="00657F1A"/>
    <w:rsid w:val="00660217"/>
    <w:rsid w:val="00670E2E"/>
    <w:rsid w:val="00680B0B"/>
    <w:rsid w:val="006902F6"/>
    <w:rsid w:val="006966F9"/>
    <w:rsid w:val="006A0B4F"/>
    <w:rsid w:val="006A7588"/>
    <w:rsid w:val="006B0504"/>
    <w:rsid w:val="006B4022"/>
    <w:rsid w:val="006B6C19"/>
    <w:rsid w:val="006B78AF"/>
    <w:rsid w:val="006C26D6"/>
    <w:rsid w:val="006C32E2"/>
    <w:rsid w:val="006C4BC0"/>
    <w:rsid w:val="006C65D3"/>
    <w:rsid w:val="006D0E11"/>
    <w:rsid w:val="006D0FB8"/>
    <w:rsid w:val="006D105D"/>
    <w:rsid w:val="006E10A2"/>
    <w:rsid w:val="006E5ABF"/>
    <w:rsid w:val="006E79D7"/>
    <w:rsid w:val="006F0F6D"/>
    <w:rsid w:val="006F4074"/>
    <w:rsid w:val="00710E5F"/>
    <w:rsid w:val="00711085"/>
    <w:rsid w:val="00725BEC"/>
    <w:rsid w:val="007309D2"/>
    <w:rsid w:val="00737422"/>
    <w:rsid w:val="00743998"/>
    <w:rsid w:val="00750B2E"/>
    <w:rsid w:val="00752A8A"/>
    <w:rsid w:val="00763190"/>
    <w:rsid w:val="007674C2"/>
    <w:rsid w:val="00767B90"/>
    <w:rsid w:val="00767BC8"/>
    <w:rsid w:val="00770C3C"/>
    <w:rsid w:val="00773E0A"/>
    <w:rsid w:val="00774672"/>
    <w:rsid w:val="00775048"/>
    <w:rsid w:val="00784494"/>
    <w:rsid w:val="007904D8"/>
    <w:rsid w:val="007972B7"/>
    <w:rsid w:val="007A6102"/>
    <w:rsid w:val="007B4B26"/>
    <w:rsid w:val="007D0E05"/>
    <w:rsid w:val="007D1F26"/>
    <w:rsid w:val="007F4E75"/>
    <w:rsid w:val="00804275"/>
    <w:rsid w:val="0080507B"/>
    <w:rsid w:val="00811897"/>
    <w:rsid w:val="00813B7F"/>
    <w:rsid w:val="00813F20"/>
    <w:rsid w:val="0082379D"/>
    <w:rsid w:val="0082638C"/>
    <w:rsid w:val="00826CE3"/>
    <w:rsid w:val="00834716"/>
    <w:rsid w:val="008465B8"/>
    <w:rsid w:val="008512F3"/>
    <w:rsid w:val="008549F2"/>
    <w:rsid w:val="0085633A"/>
    <w:rsid w:val="0086261C"/>
    <w:rsid w:val="00862FEE"/>
    <w:rsid w:val="00863014"/>
    <w:rsid w:val="00865928"/>
    <w:rsid w:val="00871781"/>
    <w:rsid w:val="00881004"/>
    <w:rsid w:val="00882B7B"/>
    <w:rsid w:val="00883301"/>
    <w:rsid w:val="00884B0C"/>
    <w:rsid w:val="00885C31"/>
    <w:rsid w:val="00891991"/>
    <w:rsid w:val="008920C4"/>
    <w:rsid w:val="00895F29"/>
    <w:rsid w:val="008A0C17"/>
    <w:rsid w:val="008A25CF"/>
    <w:rsid w:val="008A7A2F"/>
    <w:rsid w:val="008B5B71"/>
    <w:rsid w:val="008D1C0E"/>
    <w:rsid w:val="008E1D21"/>
    <w:rsid w:val="008E5037"/>
    <w:rsid w:val="008E7814"/>
    <w:rsid w:val="008F093C"/>
    <w:rsid w:val="00902746"/>
    <w:rsid w:val="00904B17"/>
    <w:rsid w:val="0090657B"/>
    <w:rsid w:val="00906BBC"/>
    <w:rsid w:val="009074D6"/>
    <w:rsid w:val="009137D9"/>
    <w:rsid w:val="00915D8B"/>
    <w:rsid w:val="0091754F"/>
    <w:rsid w:val="009226BD"/>
    <w:rsid w:val="00932296"/>
    <w:rsid w:val="0093250D"/>
    <w:rsid w:val="00934935"/>
    <w:rsid w:val="0093575E"/>
    <w:rsid w:val="00943B23"/>
    <w:rsid w:val="0096039C"/>
    <w:rsid w:val="00974B20"/>
    <w:rsid w:val="00982075"/>
    <w:rsid w:val="00982FBC"/>
    <w:rsid w:val="00994605"/>
    <w:rsid w:val="009A00D3"/>
    <w:rsid w:val="009A50D4"/>
    <w:rsid w:val="009A5D88"/>
    <w:rsid w:val="009B3D98"/>
    <w:rsid w:val="009C430C"/>
    <w:rsid w:val="009C458A"/>
    <w:rsid w:val="009D05E6"/>
    <w:rsid w:val="009D3FE8"/>
    <w:rsid w:val="009D4937"/>
    <w:rsid w:val="009D6A1C"/>
    <w:rsid w:val="00A0020A"/>
    <w:rsid w:val="00A1303C"/>
    <w:rsid w:val="00A20A4C"/>
    <w:rsid w:val="00A2512B"/>
    <w:rsid w:val="00A268F7"/>
    <w:rsid w:val="00A3184F"/>
    <w:rsid w:val="00A34B2B"/>
    <w:rsid w:val="00A42933"/>
    <w:rsid w:val="00A44103"/>
    <w:rsid w:val="00A53C33"/>
    <w:rsid w:val="00A61430"/>
    <w:rsid w:val="00A62B63"/>
    <w:rsid w:val="00A6748F"/>
    <w:rsid w:val="00A702D7"/>
    <w:rsid w:val="00A71EBE"/>
    <w:rsid w:val="00A848FF"/>
    <w:rsid w:val="00A908F0"/>
    <w:rsid w:val="00A93A83"/>
    <w:rsid w:val="00A94591"/>
    <w:rsid w:val="00A95071"/>
    <w:rsid w:val="00A95732"/>
    <w:rsid w:val="00A96572"/>
    <w:rsid w:val="00A97BF2"/>
    <w:rsid w:val="00AA1203"/>
    <w:rsid w:val="00AA1791"/>
    <w:rsid w:val="00AA43B6"/>
    <w:rsid w:val="00AA7579"/>
    <w:rsid w:val="00AB5277"/>
    <w:rsid w:val="00AC7B1E"/>
    <w:rsid w:val="00AE4C53"/>
    <w:rsid w:val="00AF13D9"/>
    <w:rsid w:val="00AF263E"/>
    <w:rsid w:val="00B03F5A"/>
    <w:rsid w:val="00B15BC7"/>
    <w:rsid w:val="00B16D6A"/>
    <w:rsid w:val="00B17B67"/>
    <w:rsid w:val="00B17EF4"/>
    <w:rsid w:val="00B22ADC"/>
    <w:rsid w:val="00B325C8"/>
    <w:rsid w:val="00B33A66"/>
    <w:rsid w:val="00B345B4"/>
    <w:rsid w:val="00B34E9D"/>
    <w:rsid w:val="00B42B12"/>
    <w:rsid w:val="00B436E8"/>
    <w:rsid w:val="00B465EA"/>
    <w:rsid w:val="00B55FAA"/>
    <w:rsid w:val="00B57C3A"/>
    <w:rsid w:val="00B60307"/>
    <w:rsid w:val="00B63E10"/>
    <w:rsid w:val="00B71067"/>
    <w:rsid w:val="00B71FEE"/>
    <w:rsid w:val="00B74637"/>
    <w:rsid w:val="00B8404A"/>
    <w:rsid w:val="00B84230"/>
    <w:rsid w:val="00B8716F"/>
    <w:rsid w:val="00B8774D"/>
    <w:rsid w:val="00B94067"/>
    <w:rsid w:val="00B9491E"/>
    <w:rsid w:val="00BA0AD3"/>
    <w:rsid w:val="00BA160F"/>
    <w:rsid w:val="00BA2509"/>
    <w:rsid w:val="00BC1AEE"/>
    <w:rsid w:val="00BC3FCC"/>
    <w:rsid w:val="00BD5FD6"/>
    <w:rsid w:val="00BE0212"/>
    <w:rsid w:val="00BE0972"/>
    <w:rsid w:val="00BE0AC8"/>
    <w:rsid w:val="00BE1A85"/>
    <w:rsid w:val="00BF1DBB"/>
    <w:rsid w:val="00BF41C7"/>
    <w:rsid w:val="00C00824"/>
    <w:rsid w:val="00C14692"/>
    <w:rsid w:val="00C232C6"/>
    <w:rsid w:val="00C37E75"/>
    <w:rsid w:val="00C41759"/>
    <w:rsid w:val="00C4491B"/>
    <w:rsid w:val="00C47DDB"/>
    <w:rsid w:val="00C500EA"/>
    <w:rsid w:val="00C53CF7"/>
    <w:rsid w:val="00C63815"/>
    <w:rsid w:val="00C66A35"/>
    <w:rsid w:val="00C72D90"/>
    <w:rsid w:val="00C75292"/>
    <w:rsid w:val="00C84531"/>
    <w:rsid w:val="00C8587C"/>
    <w:rsid w:val="00C85C4F"/>
    <w:rsid w:val="00C861BF"/>
    <w:rsid w:val="00C868B6"/>
    <w:rsid w:val="00C87D2D"/>
    <w:rsid w:val="00C946A8"/>
    <w:rsid w:val="00C94E6D"/>
    <w:rsid w:val="00C97CBD"/>
    <w:rsid w:val="00C97DA5"/>
    <w:rsid w:val="00CB3A23"/>
    <w:rsid w:val="00CB5550"/>
    <w:rsid w:val="00CC2BE5"/>
    <w:rsid w:val="00CC3341"/>
    <w:rsid w:val="00CD27EA"/>
    <w:rsid w:val="00CD2F15"/>
    <w:rsid w:val="00CE5434"/>
    <w:rsid w:val="00CF13C8"/>
    <w:rsid w:val="00D15CEC"/>
    <w:rsid w:val="00D17E38"/>
    <w:rsid w:val="00D25189"/>
    <w:rsid w:val="00D25F4B"/>
    <w:rsid w:val="00D26CEC"/>
    <w:rsid w:val="00D271C2"/>
    <w:rsid w:val="00D33000"/>
    <w:rsid w:val="00D4780D"/>
    <w:rsid w:val="00D47CF4"/>
    <w:rsid w:val="00D52E41"/>
    <w:rsid w:val="00D574E6"/>
    <w:rsid w:val="00D66282"/>
    <w:rsid w:val="00D761C6"/>
    <w:rsid w:val="00D80661"/>
    <w:rsid w:val="00D823A8"/>
    <w:rsid w:val="00D83BF6"/>
    <w:rsid w:val="00D8414E"/>
    <w:rsid w:val="00D86E7A"/>
    <w:rsid w:val="00D87D81"/>
    <w:rsid w:val="00D926C1"/>
    <w:rsid w:val="00D96F6D"/>
    <w:rsid w:val="00DA11F0"/>
    <w:rsid w:val="00DA7438"/>
    <w:rsid w:val="00DB04F4"/>
    <w:rsid w:val="00DB0CB3"/>
    <w:rsid w:val="00DB3B32"/>
    <w:rsid w:val="00DB71F7"/>
    <w:rsid w:val="00DB7D28"/>
    <w:rsid w:val="00DC4507"/>
    <w:rsid w:val="00DC52AF"/>
    <w:rsid w:val="00DC550C"/>
    <w:rsid w:val="00DD1A62"/>
    <w:rsid w:val="00DD4D90"/>
    <w:rsid w:val="00DD66B5"/>
    <w:rsid w:val="00DE15DB"/>
    <w:rsid w:val="00DE28D2"/>
    <w:rsid w:val="00DE71D6"/>
    <w:rsid w:val="00DE7348"/>
    <w:rsid w:val="00DF2453"/>
    <w:rsid w:val="00DF5C6E"/>
    <w:rsid w:val="00DF729A"/>
    <w:rsid w:val="00E0046E"/>
    <w:rsid w:val="00E01472"/>
    <w:rsid w:val="00E03563"/>
    <w:rsid w:val="00E07A0F"/>
    <w:rsid w:val="00E11361"/>
    <w:rsid w:val="00E11543"/>
    <w:rsid w:val="00E1710D"/>
    <w:rsid w:val="00E2098D"/>
    <w:rsid w:val="00E24523"/>
    <w:rsid w:val="00E44FC8"/>
    <w:rsid w:val="00E508D1"/>
    <w:rsid w:val="00E55768"/>
    <w:rsid w:val="00E60713"/>
    <w:rsid w:val="00E64CD6"/>
    <w:rsid w:val="00E6583F"/>
    <w:rsid w:val="00E67891"/>
    <w:rsid w:val="00E70C09"/>
    <w:rsid w:val="00E71732"/>
    <w:rsid w:val="00E85EA3"/>
    <w:rsid w:val="00E85F0D"/>
    <w:rsid w:val="00E86635"/>
    <w:rsid w:val="00E96E35"/>
    <w:rsid w:val="00EA1B91"/>
    <w:rsid w:val="00EA5258"/>
    <w:rsid w:val="00EA5874"/>
    <w:rsid w:val="00EB2168"/>
    <w:rsid w:val="00EB31D8"/>
    <w:rsid w:val="00EB73D7"/>
    <w:rsid w:val="00EB7691"/>
    <w:rsid w:val="00EC4512"/>
    <w:rsid w:val="00EC71C5"/>
    <w:rsid w:val="00EE37D3"/>
    <w:rsid w:val="00EF3D1E"/>
    <w:rsid w:val="00F0013D"/>
    <w:rsid w:val="00F01940"/>
    <w:rsid w:val="00F04199"/>
    <w:rsid w:val="00F04DC9"/>
    <w:rsid w:val="00F06CAE"/>
    <w:rsid w:val="00F1378B"/>
    <w:rsid w:val="00F141BD"/>
    <w:rsid w:val="00F15FB0"/>
    <w:rsid w:val="00F17C54"/>
    <w:rsid w:val="00F2427B"/>
    <w:rsid w:val="00F2787A"/>
    <w:rsid w:val="00F34276"/>
    <w:rsid w:val="00F462D3"/>
    <w:rsid w:val="00F50914"/>
    <w:rsid w:val="00F5308B"/>
    <w:rsid w:val="00F530C4"/>
    <w:rsid w:val="00F602E5"/>
    <w:rsid w:val="00F6142C"/>
    <w:rsid w:val="00F62BE3"/>
    <w:rsid w:val="00F70193"/>
    <w:rsid w:val="00F729FE"/>
    <w:rsid w:val="00F73043"/>
    <w:rsid w:val="00F75B4F"/>
    <w:rsid w:val="00F76CA6"/>
    <w:rsid w:val="00F77D35"/>
    <w:rsid w:val="00F812E9"/>
    <w:rsid w:val="00F82AB7"/>
    <w:rsid w:val="00FA0296"/>
    <w:rsid w:val="00FA3731"/>
    <w:rsid w:val="00FA65BB"/>
    <w:rsid w:val="00FA6AD3"/>
    <w:rsid w:val="00FC028C"/>
    <w:rsid w:val="00FC16D2"/>
    <w:rsid w:val="00FD2833"/>
    <w:rsid w:val="00FE12BE"/>
    <w:rsid w:val="00FE3694"/>
    <w:rsid w:val="00FE735C"/>
    <w:rsid w:val="00FF3EF6"/>
    <w:rsid w:val="00F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D1302-2289-49F4-B1FF-A2E60507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8D2"/>
    <w:rPr>
      <w:sz w:val="24"/>
    </w:rPr>
  </w:style>
  <w:style w:type="paragraph" w:styleId="1">
    <w:name w:val="heading 1"/>
    <w:basedOn w:val="a"/>
    <w:next w:val="a0"/>
    <w:link w:val="10"/>
    <w:uiPriority w:val="9"/>
    <w:qFormat/>
    <w:rsid w:val="00752A8A"/>
    <w:pPr>
      <w:keepNext/>
      <w:keepLines/>
      <w:pBdr>
        <w:bottom w:val="single" w:sz="4" w:space="2" w:color="FFBD4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0"/>
    <w:link w:val="20"/>
    <w:uiPriority w:val="9"/>
    <w:unhideWhenUsed/>
    <w:qFormat/>
    <w:rsid w:val="001E72B7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0"/>
    <w:link w:val="30"/>
    <w:uiPriority w:val="9"/>
    <w:unhideWhenUsed/>
    <w:qFormat/>
    <w:rsid w:val="001E72B7"/>
    <w:pPr>
      <w:keepNext/>
      <w:keepLines/>
      <w:spacing w:before="200" w:after="12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6B6C19"/>
    <w:pPr>
      <w:keepNext/>
      <w:keepLines/>
      <w:spacing w:before="200" w:after="120" w:line="240" w:lineRule="auto"/>
      <w:outlineLvl w:val="3"/>
    </w:pPr>
    <w:rPr>
      <w:rFonts w:asciiTheme="majorHAnsi" w:eastAsiaTheme="majorEastAsia" w:hAnsiTheme="majorHAnsi" w:cstheme="majorBidi"/>
      <w:i/>
      <w:iCs/>
      <w:color w:val="A36800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2A8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F49B00" w:themeColor="accent2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2A8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A36800" w:themeColor="accent2" w:themeShade="80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2A8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A36800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2A8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A36800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2A8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A36800" w:themeColor="accent2" w:themeShade="8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752A8A"/>
    <w:pPr>
      <w:spacing w:after="0" w:line="240" w:lineRule="auto"/>
    </w:pPr>
  </w:style>
  <w:style w:type="character" w:customStyle="1" w:styleId="a5">
    <w:name w:val="Без інтервалів Знак"/>
    <w:basedOn w:val="a1"/>
    <w:link w:val="a4"/>
    <w:uiPriority w:val="1"/>
    <w:rsid w:val="00EC4512"/>
  </w:style>
  <w:style w:type="character" w:customStyle="1" w:styleId="20">
    <w:name w:val="Заголовок 2 Знак"/>
    <w:basedOn w:val="a1"/>
    <w:link w:val="2"/>
    <w:uiPriority w:val="9"/>
    <w:rsid w:val="001E72B7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"/>
    <w:link w:val="a7"/>
    <w:uiPriority w:val="99"/>
    <w:unhideWhenUsed/>
    <w:rsid w:val="00D82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ій колонтитул Знак"/>
    <w:basedOn w:val="a1"/>
    <w:link w:val="a6"/>
    <w:uiPriority w:val="99"/>
    <w:rsid w:val="00D823A8"/>
  </w:style>
  <w:style w:type="paragraph" w:styleId="a8">
    <w:name w:val="footer"/>
    <w:basedOn w:val="a"/>
    <w:link w:val="a9"/>
    <w:uiPriority w:val="99"/>
    <w:unhideWhenUsed/>
    <w:rsid w:val="00D82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ій колонтитул Знак"/>
    <w:basedOn w:val="a1"/>
    <w:link w:val="a8"/>
    <w:uiPriority w:val="99"/>
    <w:rsid w:val="00D823A8"/>
  </w:style>
  <w:style w:type="character" w:customStyle="1" w:styleId="10">
    <w:name w:val="Заголовок 1 Знак"/>
    <w:basedOn w:val="a1"/>
    <w:link w:val="1"/>
    <w:uiPriority w:val="9"/>
    <w:rsid w:val="00752A8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30">
    <w:name w:val="Заголовок 3 Знак"/>
    <w:basedOn w:val="a1"/>
    <w:link w:val="3"/>
    <w:uiPriority w:val="9"/>
    <w:rsid w:val="001E72B7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1"/>
    <w:link w:val="4"/>
    <w:uiPriority w:val="9"/>
    <w:semiHidden/>
    <w:rsid w:val="006B6C19"/>
    <w:rPr>
      <w:rFonts w:asciiTheme="majorHAnsi" w:eastAsiaTheme="majorEastAsia" w:hAnsiTheme="majorHAnsi" w:cstheme="majorBidi"/>
      <w:i/>
      <w:iCs/>
      <w:color w:val="A36800" w:themeColor="accent2" w:themeShade="80"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52A8A"/>
    <w:rPr>
      <w:rFonts w:asciiTheme="majorHAnsi" w:eastAsiaTheme="majorEastAsia" w:hAnsiTheme="majorHAnsi" w:cstheme="majorBidi"/>
      <w:color w:val="F49B00" w:themeColor="accent2" w:themeShade="BF"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semiHidden/>
    <w:rsid w:val="00752A8A"/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character" w:customStyle="1" w:styleId="70">
    <w:name w:val="Заголовок 7 Знак"/>
    <w:basedOn w:val="a1"/>
    <w:link w:val="7"/>
    <w:uiPriority w:val="9"/>
    <w:semiHidden/>
    <w:rsid w:val="00752A8A"/>
    <w:rPr>
      <w:rFonts w:asciiTheme="majorHAnsi" w:eastAsiaTheme="majorEastAsia" w:hAnsiTheme="majorHAnsi" w:cstheme="majorBidi"/>
      <w:b/>
      <w:bCs/>
      <w:color w:val="A36800" w:themeColor="accent2" w:themeShade="80"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semiHidden/>
    <w:rsid w:val="00752A8A"/>
    <w:rPr>
      <w:rFonts w:asciiTheme="majorHAnsi" w:eastAsiaTheme="majorEastAsia" w:hAnsiTheme="majorHAnsi" w:cstheme="majorBidi"/>
      <w:color w:val="A36800" w:themeColor="accent2" w:themeShade="80"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semiHidden/>
    <w:rsid w:val="00752A8A"/>
    <w:rPr>
      <w:rFonts w:asciiTheme="majorHAnsi" w:eastAsiaTheme="majorEastAsia" w:hAnsiTheme="majorHAnsi" w:cstheme="majorBidi"/>
      <w:i/>
      <w:iCs/>
      <w:color w:val="A36800" w:themeColor="accent2" w:themeShade="80"/>
      <w:sz w:val="22"/>
      <w:szCs w:val="22"/>
    </w:rPr>
  </w:style>
  <w:style w:type="paragraph" w:styleId="aa">
    <w:name w:val="caption"/>
    <w:basedOn w:val="a"/>
    <w:next w:val="a"/>
    <w:uiPriority w:val="35"/>
    <w:semiHidden/>
    <w:unhideWhenUsed/>
    <w:qFormat/>
    <w:rsid w:val="00752A8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b">
    <w:name w:val="Title"/>
    <w:basedOn w:val="a"/>
    <w:next w:val="a"/>
    <w:link w:val="ac"/>
    <w:uiPriority w:val="10"/>
    <w:rsid w:val="00752A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c">
    <w:name w:val="Назва Знак"/>
    <w:basedOn w:val="a1"/>
    <w:link w:val="ab"/>
    <w:uiPriority w:val="10"/>
    <w:rsid w:val="00752A8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d">
    <w:name w:val="Subtitle"/>
    <w:basedOn w:val="a"/>
    <w:next w:val="a"/>
    <w:link w:val="ae"/>
    <w:uiPriority w:val="11"/>
    <w:qFormat/>
    <w:rsid w:val="00752A8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e">
    <w:name w:val="Підзаголовок Знак"/>
    <w:basedOn w:val="a1"/>
    <w:link w:val="ad"/>
    <w:uiPriority w:val="11"/>
    <w:rsid w:val="00752A8A"/>
    <w:rPr>
      <w:caps/>
      <w:color w:val="404040" w:themeColor="text1" w:themeTint="BF"/>
      <w:spacing w:val="20"/>
      <w:sz w:val="28"/>
      <w:szCs w:val="28"/>
    </w:rPr>
  </w:style>
  <w:style w:type="character" w:styleId="af">
    <w:name w:val="Strong"/>
    <w:basedOn w:val="a1"/>
    <w:uiPriority w:val="22"/>
    <w:qFormat/>
    <w:rsid w:val="00752A8A"/>
    <w:rPr>
      <w:b/>
      <w:bCs/>
    </w:rPr>
  </w:style>
  <w:style w:type="character" w:styleId="af0">
    <w:name w:val="Emphasis"/>
    <w:basedOn w:val="a1"/>
    <w:uiPriority w:val="20"/>
    <w:qFormat/>
    <w:rsid w:val="00752A8A"/>
    <w:rPr>
      <w:i/>
      <w:iCs/>
      <w:color w:val="000000" w:themeColor="text1"/>
    </w:rPr>
  </w:style>
  <w:style w:type="paragraph" w:styleId="af1">
    <w:name w:val="Quote"/>
    <w:basedOn w:val="a"/>
    <w:next w:val="a"/>
    <w:link w:val="af2"/>
    <w:uiPriority w:val="29"/>
    <w:rsid w:val="00752A8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af2">
    <w:name w:val="Цитата Знак"/>
    <w:basedOn w:val="a1"/>
    <w:link w:val="af1"/>
    <w:uiPriority w:val="29"/>
    <w:rsid w:val="00752A8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3">
    <w:name w:val="Intense Quote"/>
    <w:basedOn w:val="a"/>
    <w:next w:val="a"/>
    <w:link w:val="af4"/>
    <w:uiPriority w:val="30"/>
    <w:rsid w:val="00752A8A"/>
    <w:pPr>
      <w:pBdr>
        <w:top w:val="single" w:sz="24" w:space="4" w:color="FFBD4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af4">
    <w:name w:val="Насичена цитата Знак"/>
    <w:basedOn w:val="a1"/>
    <w:link w:val="af3"/>
    <w:uiPriority w:val="30"/>
    <w:rsid w:val="00752A8A"/>
    <w:rPr>
      <w:rFonts w:asciiTheme="majorHAnsi" w:eastAsiaTheme="majorEastAsia" w:hAnsiTheme="majorHAnsi" w:cstheme="majorBidi"/>
      <w:sz w:val="24"/>
      <w:szCs w:val="24"/>
    </w:rPr>
  </w:style>
  <w:style w:type="character" w:styleId="af5">
    <w:name w:val="Subtle Emphasis"/>
    <w:basedOn w:val="a1"/>
    <w:uiPriority w:val="19"/>
    <w:qFormat/>
    <w:rsid w:val="00752A8A"/>
    <w:rPr>
      <w:i/>
      <w:iCs/>
      <w:color w:val="595959" w:themeColor="text1" w:themeTint="A6"/>
    </w:rPr>
  </w:style>
  <w:style w:type="character" w:styleId="af6">
    <w:name w:val="Intense Emphasis"/>
    <w:basedOn w:val="a1"/>
    <w:uiPriority w:val="21"/>
    <w:rsid w:val="00752A8A"/>
    <w:rPr>
      <w:b/>
      <w:bCs/>
      <w:i/>
      <w:iCs/>
      <w:caps w:val="0"/>
      <w:smallCaps w:val="0"/>
      <w:strike w:val="0"/>
      <w:dstrike w:val="0"/>
      <w:color w:val="FFBD47" w:themeColor="accent2"/>
    </w:rPr>
  </w:style>
  <w:style w:type="character" w:styleId="af7">
    <w:name w:val="Subtle Reference"/>
    <w:basedOn w:val="a1"/>
    <w:uiPriority w:val="31"/>
    <w:rsid w:val="00752A8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8">
    <w:name w:val="Intense Reference"/>
    <w:basedOn w:val="a1"/>
    <w:uiPriority w:val="32"/>
    <w:rsid w:val="00752A8A"/>
    <w:rPr>
      <w:b/>
      <w:bCs/>
      <w:caps w:val="0"/>
      <w:smallCaps/>
      <w:color w:val="auto"/>
      <w:spacing w:val="0"/>
      <w:u w:val="single"/>
    </w:rPr>
  </w:style>
  <w:style w:type="character" w:styleId="af9">
    <w:name w:val="Book Title"/>
    <w:basedOn w:val="a1"/>
    <w:uiPriority w:val="33"/>
    <w:rsid w:val="00752A8A"/>
    <w:rPr>
      <w:b/>
      <w:bCs/>
      <w:caps w:val="0"/>
      <w:smallCaps/>
      <w:spacing w:val="0"/>
    </w:rPr>
  </w:style>
  <w:style w:type="paragraph" w:styleId="afa">
    <w:name w:val="TOC Heading"/>
    <w:basedOn w:val="1"/>
    <w:next w:val="a"/>
    <w:uiPriority w:val="39"/>
    <w:unhideWhenUsed/>
    <w:rsid w:val="00752A8A"/>
    <w:pPr>
      <w:outlineLvl w:val="9"/>
    </w:pPr>
  </w:style>
  <w:style w:type="paragraph" w:styleId="a0">
    <w:name w:val="Body Text"/>
    <w:basedOn w:val="a"/>
    <w:link w:val="afb"/>
    <w:uiPriority w:val="99"/>
    <w:unhideWhenUsed/>
    <w:qFormat/>
    <w:rsid w:val="006B4022"/>
    <w:pPr>
      <w:spacing w:after="120" w:line="240" w:lineRule="auto"/>
      <w:ind w:firstLine="720"/>
    </w:pPr>
  </w:style>
  <w:style w:type="character" w:customStyle="1" w:styleId="afb">
    <w:name w:val="Основний текст Знак"/>
    <w:basedOn w:val="a1"/>
    <w:link w:val="a0"/>
    <w:uiPriority w:val="99"/>
    <w:rsid w:val="006B4022"/>
    <w:rPr>
      <w:sz w:val="24"/>
    </w:rPr>
  </w:style>
  <w:style w:type="paragraph" w:styleId="11">
    <w:name w:val="toc 1"/>
    <w:basedOn w:val="a"/>
    <w:next w:val="a"/>
    <w:autoRedefine/>
    <w:uiPriority w:val="39"/>
    <w:unhideWhenUsed/>
    <w:rsid w:val="00E60713"/>
    <w:pPr>
      <w:spacing w:after="100"/>
      <w:ind w:left="720" w:hanging="720"/>
    </w:pPr>
  </w:style>
  <w:style w:type="paragraph" w:styleId="afc">
    <w:name w:val="Body Text Indent"/>
    <w:basedOn w:val="a"/>
    <w:link w:val="afd"/>
    <w:uiPriority w:val="99"/>
    <w:unhideWhenUsed/>
    <w:rsid w:val="006C32E2"/>
    <w:pPr>
      <w:spacing w:after="120"/>
      <w:ind w:left="283"/>
    </w:pPr>
  </w:style>
  <w:style w:type="character" w:customStyle="1" w:styleId="afd">
    <w:name w:val="Основний текст з відступом Знак"/>
    <w:basedOn w:val="a1"/>
    <w:link w:val="afc"/>
    <w:uiPriority w:val="99"/>
    <w:rsid w:val="006C32E2"/>
  </w:style>
  <w:style w:type="paragraph" w:styleId="21">
    <w:name w:val="toc 2"/>
    <w:basedOn w:val="a"/>
    <w:next w:val="a"/>
    <w:autoRedefine/>
    <w:uiPriority w:val="39"/>
    <w:unhideWhenUsed/>
    <w:rsid w:val="00E60713"/>
    <w:pPr>
      <w:spacing w:after="100"/>
      <w:ind w:left="958" w:hanging="720"/>
    </w:pPr>
  </w:style>
  <w:style w:type="character" w:styleId="afe">
    <w:name w:val="Hyperlink"/>
    <w:basedOn w:val="a1"/>
    <w:uiPriority w:val="99"/>
    <w:unhideWhenUsed/>
    <w:rsid w:val="00A848FF"/>
    <w:rPr>
      <w:color w:val="948A54" w:themeColor="background2" w:themeShade="80"/>
      <w:u w:val="single"/>
    </w:rPr>
  </w:style>
  <w:style w:type="paragraph" w:styleId="aff">
    <w:name w:val="Balloon Text"/>
    <w:basedOn w:val="a"/>
    <w:link w:val="aff0"/>
    <w:uiPriority w:val="99"/>
    <w:semiHidden/>
    <w:unhideWhenUsed/>
    <w:rsid w:val="00752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у виносці Знак"/>
    <w:basedOn w:val="a1"/>
    <w:link w:val="aff"/>
    <w:uiPriority w:val="99"/>
    <w:semiHidden/>
    <w:rsid w:val="00752A8A"/>
    <w:rPr>
      <w:rFonts w:ascii="Segoe UI" w:hAnsi="Segoe UI" w:cs="Segoe UI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E60713"/>
    <w:pPr>
      <w:spacing w:after="100"/>
      <w:ind w:left="1140" w:hanging="720"/>
    </w:pPr>
  </w:style>
  <w:style w:type="paragraph" w:styleId="41">
    <w:name w:val="toc 4"/>
    <w:basedOn w:val="a"/>
    <w:next w:val="a"/>
    <w:autoRedefine/>
    <w:uiPriority w:val="39"/>
    <w:semiHidden/>
    <w:unhideWhenUsed/>
    <w:rsid w:val="00E60713"/>
    <w:pPr>
      <w:spacing w:after="100"/>
      <w:ind w:left="1440" w:hanging="720"/>
    </w:pPr>
  </w:style>
  <w:style w:type="character" w:styleId="aff1">
    <w:name w:val="annotation reference"/>
    <w:basedOn w:val="a1"/>
    <w:uiPriority w:val="99"/>
    <w:semiHidden/>
    <w:unhideWhenUsed/>
    <w:rsid w:val="00BF41C7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BF41C7"/>
    <w:pPr>
      <w:spacing w:line="240" w:lineRule="auto"/>
    </w:pPr>
    <w:rPr>
      <w:sz w:val="20"/>
      <w:szCs w:val="20"/>
    </w:rPr>
  </w:style>
  <w:style w:type="character" w:customStyle="1" w:styleId="aff3">
    <w:name w:val="Текст примітки Знак"/>
    <w:basedOn w:val="a1"/>
    <w:link w:val="aff2"/>
    <w:uiPriority w:val="99"/>
    <w:semiHidden/>
    <w:rsid w:val="00BF41C7"/>
    <w:rPr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BF41C7"/>
    <w:rPr>
      <w:b/>
      <w:bCs/>
    </w:rPr>
  </w:style>
  <w:style w:type="character" w:customStyle="1" w:styleId="aff5">
    <w:name w:val="Тема примітки Знак"/>
    <w:basedOn w:val="aff3"/>
    <w:link w:val="aff4"/>
    <w:uiPriority w:val="99"/>
    <w:semiHidden/>
    <w:rsid w:val="00BF41C7"/>
    <w:rPr>
      <w:b/>
      <w:bCs/>
      <w:sz w:val="20"/>
      <w:szCs w:val="20"/>
    </w:rPr>
  </w:style>
  <w:style w:type="character" w:styleId="aff6">
    <w:name w:val="Placeholder Text"/>
    <w:basedOn w:val="a1"/>
    <w:uiPriority w:val="99"/>
    <w:semiHidden/>
    <w:rsid w:val="00AA1791"/>
    <w:rPr>
      <w:color w:val="808080"/>
    </w:rPr>
  </w:style>
  <w:style w:type="paragraph" w:styleId="aff7">
    <w:name w:val="List Paragraph"/>
    <w:basedOn w:val="a"/>
    <w:uiPriority w:val="34"/>
    <w:qFormat/>
    <w:rsid w:val="00BA160F"/>
    <w:pPr>
      <w:ind w:left="720"/>
      <w:contextualSpacing/>
    </w:pPr>
  </w:style>
  <w:style w:type="paragraph" w:customStyle="1" w:styleId="aff8">
    <w:name w:val="Код"/>
    <w:basedOn w:val="a0"/>
    <w:link w:val="aff9"/>
    <w:qFormat/>
    <w:rsid w:val="006D105D"/>
    <w:pPr>
      <w:ind w:firstLine="0"/>
    </w:pPr>
    <w:rPr>
      <w:rFonts w:ascii="Consolas" w:hAnsi="Consolas"/>
      <w:noProof/>
      <w:sz w:val="20"/>
    </w:rPr>
  </w:style>
  <w:style w:type="character" w:customStyle="1" w:styleId="aff9">
    <w:name w:val="Код Знак"/>
    <w:basedOn w:val="afb"/>
    <w:link w:val="aff8"/>
    <w:rsid w:val="006D105D"/>
    <w:rPr>
      <w:rFonts w:ascii="Consolas" w:hAnsi="Consolas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lik\Documents\&#1053;&#1072;&#1089;&#1090;&#1088;&#1086;&#1102;&#1074;&#1072;&#1085;&#1110;%20&#1096;&#1072;&#1073;&#1083;&#1086;&#1085;&#1080;%20Office\&#1050;&#1086;&#1085;&#1089;&#1087;&#1077;&#1082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79D94F654D4B0EBCBB5018E3943BF4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374E080E-942D-41E1-A272-CC18272B7C4B}"/>
      </w:docPartPr>
      <w:docPartBody>
        <w:p w:rsidR="00942317" w:rsidRDefault="008D1B68">
          <w:pPr>
            <w:pStyle w:val="2079D94F654D4B0EBCBB5018E3943BF4"/>
          </w:pPr>
          <w:r w:rsidRPr="002E54A5">
            <w:rPr>
              <w:rStyle w:val="a3"/>
            </w:rPr>
            <w:t>Клацніть або торкніться тут, щоб ввести текст.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68"/>
    <w:rsid w:val="00126FB0"/>
    <w:rsid w:val="002748B9"/>
    <w:rsid w:val="002C3C38"/>
    <w:rsid w:val="00314F2D"/>
    <w:rsid w:val="00335BAC"/>
    <w:rsid w:val="004341D1"/>
    <w:rsid w:val="004B63D2"/>
    <w:rsid w:val="00553B5F"/>
    <w:rsid w:val="005A35C5"/>
    <w:rsid w:val="00734CCC"/>
    <w:rsid w:val="00804076"/>
    <w:rsid w:val="008D1B68"/>
    <w:rsid w:val="00915418"/>
    <w:rsid w:val="00942317"/>
    <w:rsid w:val="009D24C9"/>
    <w:rsid w:val="00A86F54"/>
    <w:rsid w:val="00A91F23"/>
    <w:rsid w:val="00CA02AF"/>
    <w:rsid w:val="00D01BBA"/>
    <w:rsid w:val="00D13BFB"/>
    <w:rsid w:val="00EE1B50"/>
    <w:rsid w:val="00EF6E6E"/>
    <w:rsid w:val="00F11F1D"/>
    <w:rsid w:val="00FB49F9"/>
    <w:rsid w:val="00FF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uk-UA" w:eastAsia="zh-TW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41D1"/>
    <w:rPr>
      <w:color w:val="808080"/>
    </w:rPr>
  </w:style>
  <w:style w:type="paragraph" w:customStyle="1" w:styleId="2079D94F654D4B0EBCBB5018E3943BF4">
    <w:name w:val="2079D94F654D4B0EBCBB5018E3943BF4"/>
    <w:rPr>
      <w:rFonts w:cs="Mangal"/>
    </w:rPr>
  </w:style>
  <w:style w:type="paragraph" w:customStyle="1" w:styleId="2BDF7ECD619042C2BB7EC814EB159AD2">
    <w:name w:val="2BDF7ECD619042C2BB7EC814EB159AD2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Червоно-оранжева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[Семестр]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079744-4DE0-4392-A389-3BD401B96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Конспект.dotx</Template>
  <TotalTime>1094</TotalTime>
  <Pages>17</Pages>
  <Words>3910</Words>
  <Characters>22292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&lt;fpb lfyb[ nf syajv</vt:lpstr>
    </vt:vector>
  </TitlesOfParts>
  <Company/>
  <LinksUpToDate>false</LinksUpToDate>
  <CharactersWithSpaces>26150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&lt;fpb lfyb[ nf syajv</dc:title>
  <dc:subject/>
  <dc:creator>Tolik Pylypchuk</dc:creator>
  <cp:keywords>Конспект</cp:keywords>
  <dc:description/>
  <cp:lastModifiedBy>Tolik Pylypchuk</cp:lastModifiedBy>
  <cp:revision>453</cp:revision>
  <dcterms:created xsi:type="dcterms:W3CDTF">2016-09-06T21:09:00Z</dcterms:created>
  <dcterms:modified xsi:type="dcterms:W3CDTF">2017-03-15T18:44:00Z</dcterms:modified>
</cp:coreProperties>
</file>